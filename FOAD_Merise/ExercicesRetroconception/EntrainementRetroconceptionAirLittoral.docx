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4F11" w14:textId="3DC312FD" w:rsidR="00236DC9" w:rsidRPr="00B4030A" w:rsidRDefault="00B713E4" w:rsidP="00B4030A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Rétroc</w:t>
      </w: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onception</w:t>
      </w:r>
      <w:r w:rsidR="00236DC9"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base de données Merise</w:t>
      </w:r>
    </w:p>
    <w:p w14:paraId="17192FF2" w14:textId="5BBD2363" w:rsidR="00441717" w:rsidRDefault="00B166C8" w:rsidP="00946C9B">
      <w:pPr>
        <w:pStyle w:val="Titre1"/>
      </w:pPr>
      <w:r>
        <w:t>Avions</w:t>
      </w:r>
    </w:p>
    <w:p w14:paraId="3C51188D" w14:textId="549BBD74" w:rsidR="00441717" w:rsidRDefault="00441717" w:rsidP="00946C9B"/>
    <w:p w14:paraId="5CBB434B" w14:textId="21FD48BA" w:rsidR="00B166C8" w:rsidRDefault="00B166C8" w:rsidP="00946C9B">
      <w:pPr>
        <w:spacing w:after="4" w:line="250" w:lineRule="auto"/>
        <w:ind w:right="727"/>
        <w:jc w:val="both"/>
      </w:pPr>
      <w:r>
        <w:t xml:space="preserve">On </w:t>
      </w:r>
      <w:r>
        <w:rPr>
          <w:color w:val="4A4C63"/>
        </w:rPr>
        <w:t>co</w:t>
      </w:r>
      <w:r>
        <w:rPr>
          <w:color w:val="222336"/>
        </w:rPr>
        <w:t>n</w:t>
      </w:r>
      <w:r>
        <w:rPr>
          <w:color w:val="4A4C63"/>
        </w:rPr>
        <w:t>sidè</w:t>
      </w:r>
      <w:r>
        <w:rPr>
          <w:color w:val="131424"/>
        </w:rPr>
        <w:t>r</w:t>
      </w:r>
      <w:r>
        <w:rPr>
          <w:color w:val="4A4C63"/>
        </w:rPr>
        <w:t xml:space="preserve">e </w:t>
      </w:r>
      <w:r>
        <w:rPr>
          <w:color w:val="222336"/>
        </w:rPr>
        <w:t xml:space="preserve">le script de création des tables de la base de données relationnelles suivant (modèle physique de données) pour la compagnie Aérienne basée à Montpellier « </w:t>
      </w:r>
      <w:r>
        <w:rPr>
          <w:color w:val="B80047"/>
        </w:rPr>
        <w:t>AIR-LITTORAL</w:t>
      </w:r>
      <w:r>
        <w:rPr>
          <w:color w:val="222336"/>
        </w:rPr>
        <w:t xml:space="preserve"> ». </w:t>
      </w:r>
    </w:p>
    <w:p w14:paraId="17117C19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14D29B7C" w14:textId="77777777" w:rsidR="00B166C8" w:rsidRDefault="00B166C8" w:rsidP="00946C9B">
      <w:pPr>
        <w:numPr>
          <w:ilvl w:val="0"/>
          <w:numId w:val="2"/>
        </w:numPr>
        <w:spacing w:after="4" w:line="250" w:lineRule="auto"/>
        <w:ind w:left="567" w:right="727" w:hanging="142"/>
        <w:jc w:val="both"/>
      </w:pPr>
      <w:r>
        <w:rPr>
          <w:color w:val="222336"/>
        </w:rPr>
        <w:t xml:space="preserve">Reconstruire le MLDR puis le schéma E/A. </w:t>
      </w:r>
    </w:p>
    <w:p w14:paraId="6EA393B3" w14:textId="77777777" w:rsidR="00B166C8" w:rsidRDefault="00B166C8" w:rsidP="00946C9B">
      <w:pPr>
        <w:numPr>
          <w:ilvl w:val="0"/>
          <w:numId w:val="2"/>
        </w:numPr>
        <w:spacing w:after="4" w:line="250" w:lineRule="auto"/>
        <w:ind w:left="567" w:right="727" w:hanging="142"/>
        <w:jc w:val="both"/>
      </w:pPr>
      <w:r>
        <w:rPr>
          <w:color w:val="222336"/>
        </w:rPr>
        <w:t xml:space="preserve">Le modèle E/A obtenu respecte-t-il les formes normales. </w:t>
      </w:r>
    </w:p>
    <w:p w14:paraId="146627F3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2E175ABD" w14:textId="77777777" w:rsidR="00B166C8" w:rsidRDefault="00B166C8" w:rsidP="00946C9B">
      <w:pPr>
        <w:spacing w:after="0"/>
      </w:pPr>
      <w:r>
        <w:rPr>
          <w:color w:val="222336"/>
        </w:rPr>
        <w:t xml:space="preserve"> </w:t>
      </w:r>
    </w:p>
    <w:p w14:paraId="75BFF6A9" w14:textId="4655BC3E" w:rsidR="00B166C8" w:rsidRDefault="00B166C8" w:rsidP="00946C9B">
      <w:pPr>
        <w:spacing w:after="4" w:line="250" w:lineRule="auto"/>
        <w:ind w:right="727"/>
        <w:jc w:val="both"/>
      </w:pPr>
      <w:r>
        <w:rPr>
          <w:color w:val="222336"/>
        </w:rPr>
        <w:t xml:space="preserve">cf. : script joint ci-dessous (SQLSERVER)  </w:t>
      </w:r>
    </w:p>
    <w:p w14:paraId="59C34268" w14:textId="77777777" w:rsidR="00B166C8" w:rsidRDefault="00B166C8" w:rsidP="00946C9B">
      <w:pPr>
        <w:pStyle w:val="Titre1"/>
      </w:pPr>
      <w:r>
        <w:t>Modèle physique</w:t>
      </w:r>
    </w:p>
    <w:p w14:paraId="05EC6AA0" w14:textId="77777777" w:rsidR="00B166C8" w:rsidRDefault="00B166C8" w:rsidP="00946C9B"/>
    <w:p w14:paraId="18A706CB" w14:textId="77777777" w:rsidR="00B166C8" w:rsidRPr="00946C9B" w:rsidRDefault="00B166C8" w:rsidP="00946C9B">
      <w:r w:rsidRPr="00946C9B">
        <w:t xml:space="preserve">create database avions go </w:t>
      </w:r>
    </w:p>
    <w:p w14:paraId="5ABC5277" w14:textId="77777777" w:rsidR="00B166C8" w:rsidRPr="00946C9B" w:rsidRDefault="00B166C8" w:rsidP="00946C9B">
      <w:pPr>
        <w:spacing w:after="0"/>
      </w:pPr>
      <w:r w:rsidRPr="00946C9B">
        <w:t xml:space="preserve"> </w:t>
      </w:r>
    </w:p>
    <w:p w14:paraId="05B48C5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use avions </w:t>
      </w:r>
    </w:p>
    <w:p w14:paraId="7A7837F9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10833E8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2BC2D36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681F5A0A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LIAISON </w:t>
      </w:r>
    </w:p>
    <w:p w14:paraId="15CE2147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1FDF6CFF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5965420F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LIAISON </w:t>
      </w:r>
    </w:p>
    <w:p w14:paraId="1CA427F9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609E2BDC" w14:textId="62237E39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 int  not null, </w:t>
      </w:r>
    </w:p>
    <w:p w14:paraId="2F057DCD" w14:textId="64E1F4AA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VILLE_ORIGINE varchar(255)  not null, </w:t>
      </w:r>
    </w:p>
    <w:p w14:paraId="29B305F5" w14:textId="1BE54A07" w:rsidR="00B166C8" w:rsidRPr="00946C9B" w:rsidRDefault="00B166C8" w:rsidP="00946C9B">
      <w:pPr>
        <w:ind w:right="289"/>
      </w:pPr>
      <w:r w:rsidRPr="008839AC">
        <w:rPr>
          <w:lang w:val="en-US"/>
        </w:rPr>
        <w:t xml:space="preserve">     </w:t>
      </w:r>
      <w:r w:rsidRPr="00946C9B">
        <w:t xml:space="preserve">VILLE_DESTINATION varchar(255)  not null, </w:t>
      </w:r>
    </w:p>
    <w:p w14:paraId="68A87578" w14:textId="77777777" w:rsidR="00946C9B" w:rsidRDefault="00B166C8" w:rsidP="00946C9B">
      <w:pPr>
        <w:ind w:right="289"/>
        <w:rPr>
          <w:lang w:val="en-US"/>
        </w:rPr>
      </w:pPr>
      <w:r w:rsidRPr="00946C9B">
        <w:t xml:space="preserve">     </w:t>
      </w:r>
      <w:r w:rsidRPr="0091774F">
        <w:rPr>
          <w:lang w:val="en-US"/>
        </w:rPr>
        <w:t>constraint PK_LIAISON primary key (NUMERO)</w:t>
      </w:r>
    </w:p>
    <w:p w14:paraId="76829CFC" w14:textId="77777777" w:rsidR="00946C9B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lastRenderedPageBreak/>
        <w:t xml:space="preserve">) </w:t>
      </w:r>
    </w:p>
    <w:p w14:paraId="7756409A" w14:textId="606DFCA8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32A1B347" w14:textId="77777777" w:rsidR="00B166C8" w:rsidRPr="0091774F" w:rsidRDefault="00B166C8" w:rsidP="00946C9B">
      <w:pPr>
        <w:ind w:right="2892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      TABLE : VOL </w:t>
      </w:r>
    </w:p>
    <w:p w14:paraId="00677041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1B4A2FB4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814C7D0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VOL </w:t>
      </w:r>
    </w:p>
    <w:p w14:paraId="20423A00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27B7D7C3" w14:textId="502602BC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NUMERO_VOL int  not null, </w:t>
      </w:r>
    </w:p>
    <w:p w14:paraId="52DD0B70" w14:textId="532A3436" w:rsidR="00B166C8" w:rsidRPr="0091774F" w:rsidRDefault="00B166C8" w:rsidP="00180B75">
      <w:pPr>
        <w:ind w:left="284" w:right="289"/>
        <w:rPr>
          <w:lang w:val="en-US"/>
        </w:rPr>
      </w:pPr>
      <w:r w:rsidRPr="0091774F">
        <w:rPr>
          <w:lang w:val="en-US"/>
        </w:rPr>
        <w:t>NUMERO int  not nul</w:t>
      </w:r>
      <w:r w:rsidR="00946C9B">
        <w:rPr>
          <w:lang w:val="en-US"/>
        </w:rPr>
        <w:t>l</w:t>
      </w:r>
      <w:r w:rsidRPr="0091774F">
        <w:rPr>
          <w:lang w:val="en-US"/>
        </w:rPr>
        <w:t xml:space="preserve">, </w:t>
      </w:r>
    </w:p>
    <w:p w14:paraId="050C98FD" w14:textId="7CABDC72" w:rsidR="00B166C8" w:rsidRPr="0091774F" w:rsidRDefault="00B166C8" w:rsidP="00180B75">
      <w:pPr>
        <w:ind w:left="284" w:right="289"/>
        <w:rPr>
          <w:lang w:val="en-US"/>
        </w:rPr>
      </w:pPr>
      <w:r w:rsidRPr="0091774F">
        <w:rPr>
          <w:lang w:val="en-US"/>
        </w:rPr>
        <w:t xml:space="preserve">NUMERO_IMMATRICULATION int  not null, </w:t>
      </w:r>
    </w:p>
    <w:p w14:paraId="4F55D875" w14:textId="08000CDA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DATE_VALIDITE_DEBUT datetime  not null, </w:t>
      </w:r>
    </w:p>
    <w:p w14:paraId="2B5DE356" w14:textId="3AC3E39F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DATE_VALIDITE_FIN datetime  not null, </w:t>
      </w:r>
    </w:p>
    <w:p w14:paraId="4BE7241F" w14:textId="3C52423D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HEURE_DEPART datetime  not null, </w:t>
      </w:r>
    </w:p>
    <w:p w14:paraId="23E4D7A7" w14:textId="327E8F75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HEURE_ARRIVEE datetime  not null, </w:t>
      </w:r>
    </w:p>
    <w:p w14:paraId="1D31ECD3" w14:textId="088D998D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</w:t>
      </w:r>
      <w:r w:rsidR="000F7E46">
        <w:rPr>
          <w:lang w:val="en-US"/>
        </w:rPr>
        <w:t>C</w:t>
      </w:r>
      <w:r w:rsidRPr="0091774F">
        <w:rPr>
          <w:lang w:val="en-US"/>
        </w:rPr>
        <w:t xml:space="preserve">onstraint PK_VOL primary key (NUMERO_VOL) </w:t>
      </w:r>
    </w:p>
    <w:p w14:paraId="1F571540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6AD6ED5F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525D4D65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06F0D81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1F660AB2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28B519AB" w14:textId="77777777" w:rsidR="00B166C8" w:rsidRPr="0091774F" w:rsidRDefault="00B166C8" w:rsidP="00946C9B">
      <w:pPr>
        <w:ind w:right="2892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      TABLE : BILLET </w:t>
      </w:r>
    </w:p>
    <w:p w14:paraId="46A6882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DC1B0CE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AA8C5FA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BILLET </w:t>
      </w:r>
    </w:p>
    <w:p w14:paraId="07BFB41B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606D30B2" w14:textId="3DD418E3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NUMERO_BILLET int  not null, </w:t>
      </w:r>
    </w:p>
    <w:p w14:paraId="57F2020A" w14:textId="7AE46DE6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DATE_DEPART datetime  not null, </w:t>
      </w:r>
    </w:p>
    <w:p w14:paraId="7A45309E" w14:textId="7B99F795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NUMERO_VOL_EXISTER int  not null, </w:t>
      </w:r>
    </w:p>
    <w:p w14:paraId="4B670852" w14:textId="356E6402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NUMERO_PASSAGER int  not null, </w:t>
      </w:r>
    </w:p>
    <w:p w14:paraId="4AB7136C" w14:textId="7238FC68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DATE_RESERV datetime  not null, </w:t>
      </w:r>
    </w:p>
    <w:p w14:paraId="41DC8FEA" w14:textId="66AAF036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PRIX money  not null, </w:t>
      </w:r>
    </w:p>
    <w:p w14:paraId="4589D2E8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PK_BILLET primary key (NUMERO_BILLLET) </w:t>
      </w:r>
    </w:p>
    <w:p w14:paraId="536CF262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609E7FD" w14:textId="46DCF548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>go</w:t>
      </w:r>
    </w:p>
    <w:p w14:paraId="15158A90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6716BE2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7844B86E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DEPART </w:t>
      </w:r>
    </w:p>
    <w:p w14:paraId="7F64538F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46E6A20A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18E334A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DEPART </w:t>
      </w:r>
    </w:p>
    <w:p w14:paraId="5F68788F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45E5EA21" w14:textId="02C06EAD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DATE_DEPART datetime  not null, </w:t>
      </w:r>
    </w:p>
    <w:p w14:paraId="2053C836" w14:textId="01922FCB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NUMERO_VOL_EXISTER int  not null, </w:t>
      </w:r>
    </w:p>
    <w:p w14:paraId="49347963" w14:textId="1B5D54AA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PLACES_LIBRES tinyint  not null, </w:t>
      </w:r>
    </w:p>
    <w:p w14:paraId="0EFE6189" w14:textId="64C84853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PLACES_OCCUPEES tinyint  not null, </w:t>
      </w:r>
    </w:p>
    <w:p w14:paraId="4FF08C2D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PK_DEPART primary key (DATE_DEPART, NUMERO_VOL_EXISTER) </w:t>
      </w:r>
    </w:p>
    <w:p w14:paraId="5A3E7828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6879B4A" w14:textId="6FB73E4B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>go</w:t>
      </w:r>
    </w:p>
    <w:p w14:paraId="6B5D1071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C4C9F7B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528F2932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APPAREIL </w:t>
      </w:r>
    </w:p>
    <w:p w14:paraId="592C3236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0F8F33A9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3BD9F68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APPAREIL </w:t>
      </w:r>
    </w:p>
    <w:p w14:paraId="1C99176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8245E61" w14:textId="1AAAB6BE" w:rsidR="00B166C8" w:rsidRPr="0091774F" w:rsidRDefault="00B166C8" w:rsidP="00946C9B">
      <w:pPr>
        <w:ind w:left="284" w:right="289"/>
        <w:rPr>
          <w:lang w:val="en-US"/>
        </w:rPr>
      </w:pPr>
      <w:r w:rsidRPr="0091774F">
        <w:rPr>
          <w:lang w:val="en-US"/>
        </w:rPr>
        <w:t xml:space="preserve">NUMERO_IMMATRICULATION int  not null, </w:t>
      </w:r>
    </w:p>
    <w:p w14:paraId="66458867" w14:textId="5ADB2173" w:rsidR="00B166C8" w:rsidRPr="0091774F" w:rsidRDefault="00B166C8" w:rsidP="00946C9B">
      <w:pPr>
        <w:ind w:left="284" w:right="289"/>
        <w:rPr>
          <w:lang w:val="en-US"/>
        </w:rPr>
      </w:pPr>
      <w:r w:rsidRPr="0091774F">
        <w:rPr>
          <w:lang w:val="en-US"/>
        </w:rPr>
        <w:t xml:space="preserve">TYPE varchar(128)  not null, </w:t>
      </w:r>
    </w:p>
    <w:p w14:paraId="148EB71B" w14:textId="2D42F36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CAPACITE tinyint  not null, </w:t>
      </w:r>
    </w:p>
    <w:p w14:paraId="766DB72A" w14:textId="7EAFF15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MODELE varchar(50)  not null, </w:t>
      </w:r>
    </w:p>
    <w:p w14:paraId="6A18B1B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PK_APPAREIL primary key (NUMERO_IMMATRICULATION) </w:t>
      </w:r>
    </w:p>
    <w:p w14:paraId="5066328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2AB7664E" w14:textId="7A2CE3EB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58DC81C5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350B8D0" w14:textId="77777777" w:rsidR="008A2620" w:rsidRDefault="008A2620" w:rsidP="00946C9B">
      <w:pPr>
        <w:ind w:right="289"/>
        <w:rPr>
          <w:lang w:val="en-US"/>
        </w:rPr>
      </w:pPr>
    </w:p>
    <w:p w14:paraId="72CA8835" w14:textId="77777777" w:rsidR="008A2620" w:rsidRDefault="008A2620" w:rsidP="00946C9B">
      <w:pPr>
        <w:ind w:right="289"/>
        <w:rPr>
          <w:lang w:val="en-US"/>
        </w:rPr>
      </w:pPr>
    </w:p>
    <w:p w14:paraId="1E6B4EB1" w14:textId="7ACF039D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5B693E7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CONSTRUCTEURS </w:t>
      </w:r>
    </w:p>
    <w:p w14:paraId="1854AFDB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03EB1B1C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6D7BBDA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CONSTRUCTEURS </w:t>
      </w:r>
    </w:p>
    <w:p w14:paraId="3F27067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572F943D" w14:textId="021645B0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ID_CONSTRUCTEUR int not nul</w:t>
      </w:r>
      <w:r w:rsidR="00946C9B">
        <w:rPr>
          <w:lang w:val="en-US"/>
        </w:rPr>
        <w:t>l</w:t>
      </w:r>
      <w:r w:rsidRPr="0091774F">
        <w:rPr>
          <w:lang w:val="en-US"/>
        </w:rPr>
        <w:t xml:space="preserve">,  </w:t>
      </w:r>
    </w:p>
    <w:p w14:paraId="5756CAEA" w14:textId="4B168E22" w:rsidR="00B166C8" w:rsidRPr="008839AC" w:rsidRDefault="00B166C8" w:rsidP="00946C9B">
      <w:pPr>
        <w:ind w:right="289"/>
      </w:pPr>
      <w:r w:rsidRPr="0091774F">
        <w:rPr>
          <w:lang w:val="en-US"/>
        </w:rPr>
        <w:t xml:space="preserve">     </w:t>
      </w:r>
      <w:r w:rsidRPr="008839AC">
        <w:t xml:space="preserve">NOM_CONSTRUCTEUR varchar(250)  not null, </w:t>
      </w:r>
    </w:p>
    <w:p w14:paraId="76E817DC" w14:textId="41D5F491" w:rsidR="00B166C8" w:rsidRPr="008839AC" w:rsidRDefault="00B166C8" w:rsidP="00946C9B">
      <w:pPr>
        <w:ind w:right="289"/>
      </w:pPr>
      <w:r w:rsidRPr="008839AC">
        <w:t xml:space="preserve">     NATIONALITÉ_CONSTRUCTEUR varchar(200)  null, </w:t>
      </w:r>
    </w:p>
    <w:p w14:paraId="40E84DBB" w14:textId="77777777" w:rsidR="00B166C8" w:rsidRDefault="00B166C8" w:rsidP="00946C9B">
      <w:pPr>
        <w:ind w:right="289"/>
      </w:pPr>
      <w:r w:rsidRPr="008839AC">
        <w:t xml:space="preserve">     </w:t>
      </w:r>
      <w:r>
        <w:t xml:space="preserve">constraint PK_CONSTRUCTEURS primary key (ID_CONSTRUCTEUR) </w:t>
      </w:r>
    </w:p>
    <w:p w14:paraId="2AFACDAF" w14:textId="77777777" w:rsidR="00B166C8" w:rsidRDefault="00B166C8" w:rsidP="00946C9B">
      <w:pPr>
        <w:ind w:right="289"/>
      </w:pPr>
      <w:r>
        <w:t xml:space="preserve">  )  </w:t>
      </w:r>
    </w:p>
    <w:p w14:paraId="72B188BD" w14:textId="77777777" w:rsidR="00B166C8" w:rsidRDefault="00B166C8" w:rsidP="00946C9B">
      <w:pPr>
        <w:ind w:right="289"/>
      </w:pPr>
      <w:r>
        <w:t xml:space="preserve">go </w:t>
      </w:r>
    </w:p>
    <w:p w14:paraId="5B1D4F9B" w14:textId="10A471B8" w:rsidR="00B166C8" w:rsidRDefault="00B166C8" w:rsidP="00946C9B">
      <w:pPr>
        <w:spacing w:after="0"/>
      </w:pPr>
      <w:r>
        <w:t xml:space="preserve"> </w:t>
      </w:r>
    </w:p>
    <w:p w14:paraId="0E83C80D" w14:textId="77777777" w:rsidR="00B166C8" w:rsidRDefault="00B166C8" w:rsidP="00946C9B">
      <w:pPr>
        <w:ind w:right="289"/>
      </w:pPr>
      <w:r>
        <w:t xml:space="preserve">/* ----------------------------------------------------------------------------- </w:t>
      </w:r>
    </w:p>
    <w:p w14:paraId="709E4CEC" w14:textId="08C65662" w:rsidR="00B166C8" w:rsidRDefault="00B166C8" w:rsidP="00946C9B">
      <w:pPr>
        <w:spacing w:after="0" w:line="239" w:lineRule="auto"/>
      </w:pPr>
      <w:r>
        <w:t xml:space="preserve">      TABLE : EQUIPAGE </w:t>
      </w:r>
      <w:r w:rsidR="00946C9B">
        <w:t>(</w:t>
      </w:r>
      <w:r w:rsidR="00946C9B">
        <w:rPr>
          <w:color w:val="800000"/>
        </w:rPr>
        <w:t>l'équipage</w:t>
      </w:r>
      <w:r>
        <w:rPr>
          <w:color w:val="800000"/>
        </w:rPr>
        <w:t xml:space="preserve"> navigant ne concerne pas les pilotes mais uniquement le personnel d'embarquement et  d'assistance de vol  : Hôtesses, Stewards...</w:t>
      </w:r>
      <w:r>
        <w:rPr>
          <w:color w:val="000000"/>
        </w:rPr>
        <w:t xml:space="preserve">) </w:t>
      </w:r>
    </w:p>
    <w:p w14:paraId="03F9EE67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263B91DA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5657270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EQUIPAGE </w:t>
      </w:r>
    </w:p>
    <w:p w14:paraId="6880C7F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2F83AD04" w14:textId="4471887A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ID_EQUIPAGE_NAVIGANT int not null, </w:t>
      </w:r>
    </w:p>
    <w:p w14:paraId="69912FF8" w14:textId="18AFB2F4" w:rsidR="00B166C8" w:rsidRPr="00332891" w:rsidRDefault="00B166C8" w:rsidP="00946C9B">
      <w:pPr>
        <w:ind w:right="289"/>
      </w:pPr>
      <w:r w:rsidRPr="008839AC">
        <w:rPr>
          <w:lang w:val="en-US"/>
        </w:rPr>
        <w:t xml:space="preserve">     </w:t>
      </w:r>
      <w:r w:rsidRPr="00332891">
        <w:t>NOM_EQUIPAGE_NAVIGANT vachar (250)</w:t>
      </w:r>
      <w:r w:rsidR="00946C9B" w:rsidRPr="00332891">
        <w:t>,</w:t>
      </w:r>
    </w:p>
    <w:p w14:paraId="0D397818" w14:textId="6223755B" w:rsidR="00B166C8" w:rsidRPr="00332891" w:rsidRDefault="00B166C8" w:rsidP="00946C9B">
      <w:pPr>
        <w:ind w:right="289"/>
      </w:pPr>
      <w:r w:rsidRPr="00332891">
        <w:t xml:space="preserve">     NBRE_MEMBRE tinyint  not null, </w:t>
      </w:r>
    </w:p>
    <w:p w14:paraId="70C0E46B" w14:textId="77777777" w:rsidR="00B166C8" w:rsidRPr="0091774F" w:rsidRDefault="00B166C8" w:rsidP="00946C9B">
      <w:pPr>
        <w:ind w:right="289"/>
        <w:rPr>
          <w:lang w:val="en-US"/>
        </w:rPr>
      </w:pPr>
      <w:r w:rsidRPr="00332891">
        <w:t xml:space="preserve">     </w:t>
      </w:r>
      <w:r w:rsidRPr="0091774F">
        <w:rPr>
          <w:lang w:val="en-US"/>
        </w:rPr>
        <w:t xml:space="preserve">constraint PK_EQUIPAGE primary key (ID_EQUIPAGE_NAVIGANT) </w:t>
      </w:r>
    </w:p>
    <w:p w14:paraId="5D54A4C6" w14:textId="77777777" w:rsidR="00946C9B" w:rsidRDefault="00B166C8" w:rsidP="00946C9B">
      <w:pPr>
        <w:rPr>
          <w:lang w:val="en-US"/>
        </w:rPr>
      </w:pPr>
      <w:r w:rsidRPr="0091774F">
        <w:rPr>
          <w:lang w:val="en-US"/>
        </w:rPr>
        <w:t xml:space="preserve"> ) </w:t>
      </w:r>
    </w:p>
    <w:p w14:paraId="040E4FED" w14:textId="12CCA98C" w:rsidR="00B166C8" w:rsidRDefault="00B166C8" w:rsidP="00946C9B">
      <w:pPr>
        <w:rPr>
          <w:lang w:val="en-US"/>
        </w:rPr>
      </w:pPr>
      <w:r w:rsidRPr="0091774F">
        <w:rPr>
          <w:lang w:val="en-US"/>
        </w:rPr>
        <w:t xml:space="preserve"> go </w:t>
      </w:r>
    </w:p>
    <w:p w14:paraId="509110A3" w14:textId="77777777" w:rsidR="00946C9B" w:rsidRPr="0091774F" w:rsidRDefault="00946C9B" w:rsidP="00946C9B">
      <w:pPr>
        <w:rPr>
          <w:lang w:val="en-US"/>
        </w:rPr>
      </w:pPr>
    </w:p>
    <w:p w14:paraId="341CE5B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53A5037B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PASSAGER </w:t>
      </w:r>
    </w:p>
    <w:p w14:paraId="7C835E6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56C94B4A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35A46CE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PASSAGER </w:t>
      </w:r>
    </w:p>
    <w:p w14:paraId="395AF60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719E0073" w14:textId="78F861A9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NUMERO_PASSAGER int  not null,</w:t>
      </w:r>
    </w:p>
    <w:p w14:paraId="558430AA" w14:textId="6BC79983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NOM varchar(100)  not null,</w:t>
      </w:r>
    </w:p>
    <w:p w14:paraId="4B4BD162" w14:textId="63592003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PRENOM varchar(100)  not null,</w:t>
      </w:r>
    </w:p>
    <w:p w14:paraId="36AC7E75" w14:textId="6D2E02CE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ADRESSE varchar(250)  not null,</w:t>
      </w:r>
    </w:p>
    <w:p w14:paraId="127C30E3" w14:textId="192E925F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PROFESSION varchar(120)  not null,</w:t>
      </w:r>
    </w:p>
    <w:p w14:paraId="701C5980" w14:textId="2AB211F7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BANQUE varchar(50)  not null,</w:t>
      </w:r>
    </w:p>
    <w:p w14:paraId="0AA27C70" w14:textId="0DE8FA89" w:rsidR="00B166C8" w:rsidRPr="0091774F" w:rsidRDefault="00B166C8" w:rsidP="009C7BF6">
      <w:pPr>
        <w:ind w:left="284" w:right="289"/>
        <w:rPr>
          <w:lang w:val="en-US"/>
        </w:rPr>
      </w:pPr>
      <w:r w:rsidRPr="0091774F">
        <w:rPr>
          <w:lang w:val="en-US"/>
        </w:rPr>
        <w:t>constraint PK_PASSAGER primary key (NUMERO_PASSAGER)</w:t>
      </w:r>
    </w:p>
    <w:p w14:paraId="168C8EC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66264643" w14:textId="36ECCDBE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65626775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B27DBA8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32281F1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PILOTE </w:t>
      </w:r>
    </w:p>
    <w:p w14:paraId="2DDFC016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BD8D50B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48720B0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PILOTE </w:t>
      </w:r>
    </w:p>
    <w:p w14:paraId="5A1D9AC1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CC6B315" w14:textId="1C8BBE8C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NUMERO_LICENCE smallint  not null, </w:t>
      </w:r>
    </w:p>
    <w:p w14:paraId="2DD105B8" w14:textId="3BF67A09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NOM_PILOTE varchar(100)  null, </w:t>
      </w:r>
    </w:p>
    <w:p w14:paraId="7D81162F" w14:textId="20F11954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PRENOM_PILOTE varchar(50)  null, </w:t>
      </w:r>
    </w:p>
    <w:p w14:paraId="5C3CF9EA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PK_PILOTE primary key (NUMERO_LICENCE) </w:t>
      </w:r>
    </w:p>
    <w:p w14:paraId="2A4C7521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523634C6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D4DCAA6" w14:textId="717E1458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2C64465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/* ----------------------------------------------------------------------------- </w:t>
      </w:r>
    </w:p>
    <w:p w14:paraId="1DEAE07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 TABLE : EMBARQUER </w:t>
      </w:r>
    </w:p>
    <w:p w14:paraId="56B1971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----------------------------------------------------------------------------- */ </w:t>
      </w:r>
    </w:p>
    <w:p w14:paraId="75FEE642" w14:textId="7777777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4ED4710E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EMBARQUER </w:t>
      </w:r>
    </w:p>
    <w:p w14:paraId="4702025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331FF4A2" w14:textId="1F04DDA9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ID_EQUIPAGE_NAVIGANT int  not null, </w:t>
      </w:r>
    </w:p>
    <w:p w14:paraId="6BF8B374" w14:textId="18B84FDF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DATE_DEPART datetime  not null, </w:t>
      </w:r>
    </w:p>
    <w:p w14:paraId="672985FE" w14:textId="71DCEFAE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NUMERO_VOL_EXISTER int  not null, </w:t>
      </w:r>
    </w:p>
    <w:p w14:paraId="3F064C6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PK_EMBARQUER primary key (ID_EQUIPAGE_NAVIGANT, DATE_DEPART, </w:t>
      </w:r>
    </w:p>
    <w:p w14:paraId="6FAE9B5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NUMERO_VOL_EXISTER) </w:t>
      </w:r>
    </w:p>
    <w:p w14:paraId="1889EC64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18BAD029" w14:textId="77777777" w:rsidR="00946C9B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3B75929D" w14:textId="3D8B013A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</w:t>
      </w:r>
    </w:p>
    <w:p w14:paraId="3CE2D6CE" w14:textId="77777777" w:rsidR="00B166C8" w:rsidRDefault="00B166C8" w:rsidP="00946C9B">
      <w:pPr>
        <w:ind w:right="289"/>
      </w:pPr>
      <w:r>
        <w:t xml:space="preserve">/* ----------------------------------------------------------------------------- </w:t>
      </w:r>
    </w:p>
    <w:p w14:paraId="6557655D" w14:textId="4E9B47B1" w:rsidR="00B166C8" w:rsidRDefault="00B166C8" w:rsidP="00946C9B">
      <w:pPr>
        <w:ind w:right="289"/>
      </w:pPr>
      <w:r>
        <w:t xml:space="preserve">      </w:t>
      </w:r>
      <w:r w:rsidR="00C20DD9">
        <w:t>TABLE :</w:t>
      </w:r>
      <w:r>
        <w:t xml:space="preserve"> APPARTENIR </w:t>
      </w:r>
    </w:p>
    <w:p w14:paraId="64D89A64" w14:textId="77777777" w:rsidR="00B166C8" w:rsidRDefault="00B166C8" w:rsidP="00946C9B">
      <w:pPr>
        <w:ind w:right="289"/>
      </w:pPr>
      <w:r>
        <w:t xml:space="preserve">----------------------------------------------------------------------------- */ </w:t>
      </w:r>
    </w:p>
    <w:p w14:paraId="64A7E6F6" w14:textId="77777777" w:rsidR="00B166C8" w:rsidRDefault="00B166C8" w:rsidP="00946C9B">
      <w:pPr>
        <w:spacing w:after="0"/>
      </w:pPr>
      <w:r>
        <w:t xml:space="preserve"> </w:t>
      </w:r>
    </w:p>
    <w:p w14:paraId="18545625" w14:textId="77777777" w:rsidR="00B166C8" w:rsidRDefault="00B166C8" w:rsidP="00946C9B">
      <w:pPr>
        <w:ind w:right="289"/>
      </w:pPr>
      <w:r>
        <w:t xml:space="preserve">create table APPARTENIR </w:t>
      </w:r>
    </w:p>
    <w:p w14:paraId="767976B2" w14:textId="77777777" w:rsidR="00B166C8" w:rsidRDefault="00B166C8" w:rsidP="00946C9B">
      <w:pPr>
        <w:ind w:right="289"/>
      </w:pPr>
      <w:r>
        <w:t xml:space="preserve">  ( </w:t>
      </w:r>
    </w:p>
    <w:p w14:paraId="533FCBB5" w14:textId="3678E31F" w:rsidR="00946C9B" w:rsidRDefault="00B166C8" w:rsidP="00946C9B">
      <w:pPr>
        <w:ind w:right="289"/>
      </w:pPr>
      <w:r>
        <w:t xml:space="preserve">NUMERO_IMMATRICULATION int  not null, </w:t>
      </w:r>
    </w:p>
    <w:p w14:paraId="2D447DB3" w14:textId="109585EF" w:rsidR="00C20DD9" w:rsidRDefault="00B166C8" w:rsidP="00946C9B">
      <w:pPr>
        <w:ind w:right="289"/>
      </w:pPr>
      <w:r>
        <w:t xml:space="preserve">ID_CONSTRUCTEUR int  not nul, </w:t>
      </w:r>
    </w:p>
    <w:p w14:paraId="1DC66DD2" w14:textId="0468384C" w:rsidR="00B166C8" w:rsidRDefault="00B166C8" w:rsidP="00946C9B">
      <w:pPr>
        <w:ind w:right="289"/>
      </w:pPr>
      <w:r>
        <w:t xml:space="preserve">constraint PK_APPARTENIR primary key (NUMERO_IMMATRICULATION, </w:t>
      </w:r>
    </w:p>
    <w:p w14:paraId="606FCD9B" w14:textId="77777777" w:rsidR="00B166C8" w:rsidRDefault="00B166C8" w:rsidP="00946C9B">
      <w:pPr>
        <w:ind w:right="289"/>
      </w:pPr>
      <w:r>
        <w:t xml:space="preserve">ID_CONSTRUCTEUR) </w:t>
      </w:r>
    </w:p>
    <w:p w14:paraId="088B8DDE" w14:textId="35EEBA52" w:rsidR="00B166C8" w:rsidRDefault="00B166C8" w:rsidP="00946C9B"/>
    <w:p w14:paraId="226E9EED" w14:textId="589CA24E" w:rsidR="00C20DD9" w:rsidRDefault="00C20DD9" w:rsidP="00946C9B">
      <w:r>
        <w:t>*/</w:t>
      </w:r>
      <w:r w:rsidRPr="00946C9B">
        <w:t>-----------------------------------------------------------------------------</w:t>
      </w:r>
    </w:p>
    <w:p w14:paraId="27EE0709" w14:textId="361A23CC" w:rsidR="00C20DD9" w:rsidRPr="00946C9B" w:rsidRDefault="00C20DD9" w:rsidP="00946C9B">
      <w:r w:rsidRPr="00946C9B">
        <w:t>TABLE : PILOTER</w:t>
      </w:r>
    </w:p>
    <w:p w14:paraId="6CCE2B5A" w14:textId="77777777" w:rsidR="00B166C8" w:rsidRPr="00946C9B" w:rsidRDefault="00B166C8" w:rsidP="00946C9B">
      <w:pPr>
        <w:ind w:right="289"/>
      </w:pPr>
      <w:r w:rsidRPr="00946C9B">
        <w:t xml:space="preserve">----------------------------------------------------------------------------- */ </w:t>
      </w:r>
    </w:p>
    <w:p w14:paraId="3C621441" w14:textId="31CD7B50" w:rsidR="00B166C8" w:rsidRPr="00946C9B" w:rsidRDefault="00B166C8" w:rsidP="00946C9B">
      <w:pPr>
        <w:spacing w:after="0"/>
      </w:pPr>
    </w:p>
    <w:p w14:paraId="19AFE57F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create table PILOTER </w:t>
      </w:r>
    </w:p>
    <w:p w14:paraId="0C03F17C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( </w:t>
      </w:r>
    </w:p>
    <w:p w14:paraId="0E53EC4E" w14:textId="48FC9F49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NUMERO_LICENCE smallint  not null, </w:t>
      </w:r>
    </w:p>
    <w:p w14:paraId="449D2009" w14:textId="4CBD3F58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DATE_DEPART datetime  not null, </w:t>
      </w:r>
    </w:p>
    <w:p w14:paraId="4CB254DC" w14:textId="3FA494F8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NUMERO_VOL_EXISTER int  not null, </w:t>
      </w:r>
    </w:p>
    <w:p w14:paraId="706E4B45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   constraint PK_PILOTER primary key (NUMERO_LICENCE, DATE_DEPART, </w:t>
      </w:r>
    </w:p>
    <w:p w14:paraId="524A7D9E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NUMERO_VOL_EXISTER) </w:t>
      </w:r>
    </w:p>
    <w:p w14:paraId="0EC1F171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  )  </w:t>
      </w:r>
    </w:p>
    <w:p w14:paraId="415823C3" w14:textId="77777777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C7F7166" w14:textId="70CB2D54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D099CF9" w14:textId="77777777" w:rsidR="00946C9B" w:rsidRDefault="00946C9B" w:rsidP="00946C9B">
      <w:pPr>
        <w:ind w:right="289"/>
        <w:rPr>
          <w:lang w:val="en-US"/>
        </w:rPr>
      </w:pPr>
    </w:p>
    <w:p w14:paraId="1C91B651" w14:textId="77777777" w:rsidR="00946C9B" w:rsidRDefault="00946C9B" w:rsidP="00946C9B">
      <w:pPr>
        <w:ind w:right="289"/>
        <w:rPr>
          <w:lang w:val="en-US"/>
        </w:rPr>
      </w:pPr>
    </w:p>
    <w:p w14:paraId="402E57FB" w14:textId="74D7F9A9" w:rsidR="00B166C8" w:rsidRPr="00737959" w:rsidRDefault="00B166C8" w:rsidP="00946C9B">
      <w:pPr>
        <w:ind w:right="289"/>
        <w:rPr>
          <w:lang w:val="en-US"/>
        </w:rPr>
      </w:pPr>
      <w:r w:rsidRPr="00737959">
        <w:rPr>
          <w:lang w:val="en-US"/>
        </w:rPr>
        <w:t xml:space="preserve">/* ----------------------------------------------------------------------------- </w:t>
      </w:r>
    </w:p>
    <w:p w14:paraId="4CF210D3" w14:textId="77777777" w:rsidR="00B166C8" w:rsidRPr="00737959" w:rsidRDefault="00B166C8" w:rsidP="00946C9B">
      <w:pPr>
        <w:ind w:right="289"/>
        <w:rPr>
          <w:lang w:val="en-US"/>
        </w:rPr>
      </w:pPr>
      <w:r w:rsidRPr="00737959">
        <w:rPr>
          <w:lang w:val="en-US"/>
        </w:rPr>
        <w:t xml:space="preserve">      REFERENCES SUR LES TABLES </w:t>
      </w:r>
    </w:p>
    <w:p w14:paraId="7D7C43EB" w14:textId="77777777" w:rsidR="00B166C8" w:rsidRPr="00737959" w:rsidRDefault="00B166C8" w:rsidP="00946C9B">
      <w:pPr>
        <w:ind w:right="289"/>
        <w:rPr>
          <w:lang w:val="en-US"/>
        </w:rPr>
      </w:pPr>
      <w:r w:rsidRPr="00737959">
        <w:rPr>
          <w:lang w:val="en-US"/>
        </w:rPr>
        <w:t xml:space="preserve">----------------------------------------------------------------------------- */ </w:t>
      </w:r>
    </w:p>
    <w:p w14:paraId="40EAD990" w14:textId="3819B622" w:rsidR="00B166C8" w:rsidRPr="00737959" w:rsidRDefault="00B166C8" w:rsidP="00946C9B">
      <w:pPr>
        <w:spacing w:after="0"/>
        <w:rPr>
          <w:lang w:val="en-US"/>
        </w:rPr>
      </w:pPr>
      <w:r w:rsidRPr="00737959">
        <w:rPr>
          <w:lang w:val="en-US"/>
        </w:rPr>
        <w:t xml:space="preserve"> </w:t>
      </w:r>
    </w:p>
    <w:p w14:paraId="5AD70578" w14:textId="0E79FA20" w:rsidR="00305294" w:rsidRDefault="00B166C8" w:rsidP="00946C9B">
      <w:pPr>
        <w:ind w:right="289"/>
        <w:rPr>
          <w:lang w:val="en-US"/>
        </w:rPr>
      </w:pPr>
      <w:r w:rsidRPr="00946C9B">
        <w:rPr>
          <w:lang w:val="en-US"/>
        </w:rPr>
        <w:t xml:space="preserve">alter table </w:t>
      </w:r>
      <w:r w:rsidR="00A45BF5" w:rsidRPr="00946C9B">
        <w:rPr>
          <w:lang w:val="en-US"/>
        </w:rPr>
        <w:t>VOL add</w:t>
      </w:r>
      <w:r w:rsidRPr="0091774F">
        <w:rPr>
          <w:lang w:val="en-US"/>
        </w:rPr>
        <w:t xml:space="preserve"> constraint FK_VOL_LIAISON foreign key (NUMERO) references LIAISON (NUMERO) </w:t>
      </w:r>
    </w:p>
    <w:p w14:paraId="08727E20" w14:textId="208CF671" w:rsidR="00B166C8" w:rsidRPr="00946C9B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3CD6A05D" w14:textId="632E1505" w:rsidR="00B166C8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>alter table VOL   add constraint FK_VOL_APPAREIL foreign key (NUMERO_</w:t>
      </w:r>
      <w:r w:rsidR="00A45BF5" w:rsidRPr="0091774F">
        <w:rPr>
          <w:lang w:val="en-US"/>
        </w:rPr>
        <w:t xml:space="preserve">IMMATRICULATION)  </w:t>
      </w:r>
      <w:r w:rsidRPr="0091774F">
        <w:rPr>
          <w:lang w:val="en-US"/>
        </w:rPr>
        <w:t xml:space="preserve">              references APPAREIL (NUMERO_IMMATRICULATION) </w:t>
      </w:r>
    </w:p>
    <w:p w14:paraId="35F6F3AF" w14:textId="6E79419A" w:rsidR="00B166C8" w:rsidRPr="0091774F" w:rsidRDefault="00B166C8" w:rsidP="00946C9B">
      <w:pPr>
        <w:spacing w:after="2" w:line="240" w:lineRule="auto"/>
        <w:ind w:right="1275"/>
        <w:jc w:val="both"/>
        <w:rPr>
          <w:lang w:val="en-US"/>
        </w:rPr>
      </w:pPr>
      <w:r w:rsidRPr="0091774F">
        <w:rPr>
          <w:lang w:val="en-US"/>
        </w:rPr>
        <w:t xml:space="preserve">go </w:t>
      </w:r>
    </w:p>
    <w:p w14:paraId="423D514B" w14:textId="59E7EEA7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7477ECCB" w14:textId="4B391373" w:rsidR="00B166C8" w:rsidRDefault="00B166C8" w:rsidP="00946C9B">
      <w:pPr>
        <w:ind w:right="289"/>
        <w:rPr>
          <w:lang w:val="en-US"/>
        </w:rPr>
      </w:pPr>
      <w:r w:rsidRPr="00A13CEE">
        <w:rPr>
          <w:lang w:val="en-US"/>
        </w:rPr>
        <w:t>alter table BILLET   add constraint FK_BILLET_DEPART foreign key (DATE_DEPART, NUMERO_VOL_EXISTER) references DEPART (DATE_DEPART, NUMERO_VOL_EXISTER)</w:t>
      </w:r>
      <w:r w:rsidRPr="0091774F">
        <w:rPr>
          <w:lang w:val="en-US"/>
        </w:rPr>
        <w:t xml:space="preserve"> </w:t>
      </w:r>
    </w:p>
    <w:p w14:paraId="3B969864" w14:textId="495C4961" w:rsidR="00B166C8" w:rsidRPr="0091774F" w:rsidRDefault="00B166C8" w:rsidP="00946C9B">
      <w:pPr>
        <w:spacing w:after="2" w:line="240" w:lineRule="auto"/>
        <w:ind w:right="-15"/>
        <w:jc w:val="both"/>
        <w:rPr>
          <w:lang w:val="en-US"/>
        </w:rPr>
      </w:pPr>
      <w:r w:rsidRPr="0091774F">
        <w:rPr>
          <w:lang w:val="en-US"/>
        </w:rPr>
        <w:t xml:space="preserve">go </w:t>
      </w:r>
    </w:p>
    <w:p w14:paraId="1498CE51" w14:textId="7CE99443" w:rsidR="00B166C8" w:rsidRPr="0091774F" w:rsidRDefault="00B166C8" w:rsidP="00946C9B">
      <w:pPr>
        <w:spacing w:after="0"/>
        <w:rPr>
          <w:lang w:val="en-US"/>
        </w:rPr>
      </w:pPr>
      <w:r w:rsidRPr="0091774F">
        <w:rPr>
          <w:lang w:val="en-US"/>
        </w:rPr>
        <w:t xml:space="preserve"> </w:t>
      </w:r>
    </w:p>
    <w:p w14:paraId="009DDBD5" w14:textId="726AFBB0" w:rsidR="00B166C8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>alter table BILLET add constraint FK_BILLET_PASSAGER foreign key (NUMERO_</w:t>
      </w:r>
      <w:r w:rsidR="00A45BF5" w:rsidRPr="0091774F">
        <w:rPr>
          <w:lang w:val="en-US"/>
        </w:rPr>
        <w:t xml:space="preserve">PASSAGER)  </w:t>
      </w:r>
      <w:r w:rsidRPr="0091774F">
        <w:rPr>
          <w:lang w:val="en-US"/>
        </w:rPr>
        <w:t xml:space="preserve">             references PASSAGER (NUMERO_PASSAGER) </w:t>
      </w:r>
    </w:p>
    <w:p w14:paraId="47377EEB" w14:textId="27E9D5D0" w:rsidR="00B166C8" w:rsidRPr="0091774F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02D09AC2" w14:textId="5BE1231C" w:rsidR="00B166C8" w:rsidRDefault="00B166C8" w:rsidP="00946C9B">
      <w:pPr>
        <w:ind w:right="289"/>
        <w:rPr>
          <w:lang w:val="en-US"/>
        </w:rPr>
      </w:pPr>
      <w:r w:rsidRPr="008839AC">
        <w:rPr>
          <w:lang w:val="en-US"/>
        </w:rPr>
        <w:t>alter table</w:t>
      </w:r>
      <w:r w:rsidRPr="0091774F">
        <w:rPr>
          <w:lang w:val="en-US"/>
        </w:rPr>
        <w:t xml:space="preserve"> DEPART add constraint FK_DEPART_VOL foreign key (NUMERO_VOL_</w:t>
      </w:r>
      <w:r w:rsidR="00A45BF5" w:rsidRPr="0091774F">
        <w:rPr>
          <w:lang w:val="en-US"/>
        </w:rPr>
        <w:t xml:space="preserve">EXISTER)  </w:t>
      </w:r>
      <w:r w:rsidRPr="0091774F">
        <w:rPr>
          <w:lang w:val="en-US"/>
        </w:rPr>
        <w:t xml:space="preserve">             </w:t>
      </w:r>
      <w:r w:rsidRPr="00F543C4">
        <w:rPr>
          <w:lang w:val="en-US"/>
        </w:rPr>
        <w:t>references VOL (NUMERO_VOL)</w:t>
      </w:r>
    </w:p>
    <w:p w14:paraId="30BB6D45" w14:textId="63477667" w:rsidR="00B166C8" w:rsidRPr="0091774F" w:rsidRDefault="00B166C8" w:rsidP="00305294">
      <w:pPr>
        <w:ind w:right="289"/>
        <w:rPr>
          <w:lang w:val="en-US"/>
        </w:rPr>
      </w:pPr>
      <w:r w:rsidRPr="0091774F">
        <w:rPr>
          <w:lang w:val="en-US"/>
        </w:rPr>
        <w:t xml:space="preserve"> go </w:t>
      </w:r>
    </w:p>
    <w:p w14:paraId="4803153D" w14:textId="7F53610A" w:rsidR="00B166C8" w:rsidRDefault="00B166C8" w:rsidP="00946C9B">
      <w:pPr>
        <w:ind w:right="289"/>
        <w:rPr>
          <w:lang w:val="en-US"/>
        </w:rPr>
      </w:pPr>
      <w:r w:rsidRPr="00F543C4">
        <w:rPr>
          <w:lang w:val="en-US"/>
        </w:rPr>
        <w:t>alter table</w:t>
      </w:r>
      <w:r w:rsidRPr="0091774F">
        <w:rPr>
          <w:lang w:val="en-US"/>
        </w:rPr>
        <w:t xml:space="preserve"> EMBARQUER   add constraint FK_EMBARQUER_EQUIPAGE foreign key (ID_EQUIPAGE_</w:t>
      </w:r>
      <w:r w:rsidR="00A45BF5" w:rsidRPr="0091774F">
        <w:rPr>
          <w:lang w:val="en-US"/>
        </w:rPr>
        <w:t>NAVIGANT) references</w:t>
      </w:r>
      <w:r w:rsidRPr="0091774F">
        <w:rPr>
          <w:lang w:val="en-US"/>
        </w:rPr>
        <w:t xml:space="preserve"> EQUIPAGE (ID_EQUIPAGE_NAVIGANT) </w:t>
      </w:r>
    </w:p>
    <w:p w14:paraId="2C3431B4" w14:textId="6A2175F8" w:rsidR="00B166C8" w:rsidRPr="0091774F" w:rsidRDefault="00B166C8" w:rsidP="00305294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3450F627" w14:textId="77777777" w:rsidR="00B166C8" w:rsidRDefault="00B166C8" w:rsidP="00946C9B">
      <w:pPr>
        <w:ind w:right="289"/>
        <w:rPr>
          <w:lang w:val="en-US"/>
        </w:rPr>
      </w:pPr>
      <w:r w:rsidRPr="00A13CEE">
        <w:rPr>
          <w:lang w:val="en-US"/>
        </w:rPr>
        <w:t>alter table EMBARQUER   add constraint FK_EMBARQUER_DEPART foreign key (DATE_DEPART, NUMERO_VOL_EXISTER)  references DEPART (DATE_DEPART, NUMERO_VOL_EXISTER)</w:t>
      </w:r>
      <w:r w:rsidRPr="0091774F">
        <w:rPr>
          <w:lang w:val="en-US"/>
        </w:rPr>
        <w:t xml:space="preserve"> </w:t>
      </w:r>
    </w:p>
    <w:p w14:paraId="2B2D95FA" w14:textId="3E8CF2CD" w:rsidR="00B166C8" w:rsidRPr="0091774F" w:rsidRDefault="00B166C8" w:rsidP="00305294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185C4675" w14:textId="77777777" w:rsidR="00B166C8" w:rsidRDefault="00B166C8" w:rsidP="00946C9B">
      <w:pPr>
        <w:ind w:right="289"/>
        <w:rPr>
          <w:lang w:val="en-US"/>
        </w:rPr>
      </w:pPr>
      <w:r w:rsidRPr="00A45BF5">
        <w:rPr>
          <w:lang w:val="en-US"/>
        </w:rPr>
        <w:t>alter table</w:t>
      </w:r>
      <w:r w:rsidRPr="0091774F">
        <w:rPr>
          <w:lang w:val="en-US"/>
        </w:rPr>
        <w:t xml:space="preserve"> APPARTENIR  add constraint FK_APPARTENIR_APPAREIL foreign key (NUMERO_IMMATRICULATION)  references APPAREIL (NUMERO_IMMATRICULATION) </w:t>
      </w:r>
    </w:p>
    <w:p w14:paraId="1407F678" w14:textId="2CE1043C" w:rsidR="00B166C8" w:rsidRPr="0091774F" w:rsidRDefault="00B166C8" w:rsidP="00305294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6BE2D5EC" w14:textId="77777777" w:rsidR="00B166C8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alter table APPARTENIR  add constraint FK_APPARTENIR_CONSTRUCTEURS foreign key (ID_CONSTRUCTEUR)  references CONSTRUCTEURS (ID_CONSTRUCTEUR) </w:t>
      </w:r>
    </w:p>
    <w:p w14:paraId="0B39D72E" w14:textId="0493AC73" w:rsidR="00B166C8" w:rsidRPr="0091774F" w:rsidRDefault="00B166C8" w:rsidP="00305294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7834BDD3" w14:textId="77777777" w:rsidR="00A45BF5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 xml:space="preserve">alter table PILOTER  add constraint FK_PILOTER_PILOTE foreign key (NUMERO_LICENCE)                 references PILOTE (NUMERO_LICENCE) </w:t>
      </w:r>
    </w:p>
    <w:p w14:paraId="1884249D" w14:textId="6D585346" w:rsidR="00B166C8" w:rsidRPr="0091774F" w:rsidRDefault="00B166C8" w:rsidP="00A45BF5">
      <w:pPr>
        <w:ind w:right="289"/>
        <w:rPr>
          <w:lang w:val="en-US"/>
        </w:rPr>
      </w:pPr>
      <w:r w:rsidRPr="0091774F">
        <w:rPr>
          <w:lang w:val="en-US"/>
        </w:rPr>
        <w:t xml:space="preserve">go </w:t>
      </w:r>
    </w:p>
    <w:p w14:paraId="11034F34" w14:textId="77777777" w:rsidR="00B166C8" w:rsidRDefault="00B166C8" w:rsidP="00946C9B">
      <w:pPr>
        <w:ind w:right="289"/>
        <w:rPr>
          <w:lang w:val="en-US"/>
        </w:rPr>
      </w:pPr>
      <w:r w:rsidRPr="00A13CEE">
        <w:rPr>
          <w:lang w:val="en-US"/>
        </w:rPr>
        <w:t>alter table PILOTER  add constraint FK_PILOTER_DEPART foreign key (DATE_DEPART, NUMERO_VOL_EXISTER)   references DEPART (DATE_DEPART, NUMERO_VOL_EXISTER)</w:t>
      </w:r>
      <w:r w:rsidRPr="0091774F">
        <w:rPr>
          <w:lang w:val="en-US"/>
        </w:rPr>
        <w:t xml:space="preserve"> </w:t>
      </w:r>
    </w:p>
    <w:p w14:paraId="3CEB0714" w14:textId="2B705F43" w:rsidR="00441717" w:rsidRPr="00B166C8" w:rsidRDefault="00B166C8" w:rsidP="00946C9B">
      <w:pPr>
        <w:ind w:right="289"/>
        <w:rPr>
          <w:lang w:val="en-US"/>
        </w:rPr>
      </w:pPr>
      <w:r w:rsidRPr="0091774F">
        <w:rPr>
          <w:lang w:val="en-US"/>
        </w:rPr>
        <w:t>go</w:t>
      </w:r>
      <w:r w:rsidRPr="0091774F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419A2723" w14:textId="77777777" w:rsidR="00737959" w:rsidRPr="00332891" w:rsidRDefault="00737959" w:rsidP="00946C9B">
      <w:pPr>
        <w:pStyle w:val="Titre1"/>
        <w:rPr>
          <w:lang w:val="en-US"/>
        </w:rPr>
      </w:pPr>
    </w:p>
    <w:p w14:paraId="0AA26A0E" w14:textId="77777777" w:rsidR="00737959" w:rsidRPr="00332891" w:rsidRDefault="00737959" w:rsidP="00946C9B">
      <w:pPr>
        <w:pStyle w:val="Titre1"/>
        <w:rPr>
          <w:lang w:val="en-US"/>
        </w:rPr>
      </w:pPr>
    </w:p>
    <w:p w14:paraId="789A871A" w14:textId="77777777" w:rsidR="00737959" w:rsidRPr="00332891" w:rsidRDefault="00737959" w:rsidP="00946C9B">
      <w:pPr>
        <w:pStyle w:val="Titre1"/>
        <w:rPr>
          <w:lang w:val="en-US"/>
        </w:rPr>
      </w:pPr>
    </w:p>
    <w:p w14:paraId="7393530C" w14:textId="77777777" w:rsidR="00737959" w:rsidRPr="00332891" w:rsidRDefault="00737959" w:rsidP="00946C9B">
      <w:pPr>
        <w:pStyle w:val="Titre1"/>
        <w:rPr>
          <w:lang w:val="en-US"/>
        </w:rPr>
      </w:pPr>
    </w:p>
    <w:p w14:paraId="10116068" w14:textId="77777777" w:rsidR="00737959" w:rsidRPr="00332891" w:rsidRDefault="00737959" w:rsidP="00946C9B">
      <w:pPr>
        <w:pStyle w:val="Titre1"/>
        <w:rPr>
          <w:lang w:val="en-US"/>
        </w:rPr>
      </w:pPr>
    </w:p>
    <w:p w14:paraId="3AC882DA" w14:textId="77777777" w:rsidR="00737959" w:rsidRPr="00332891" w:rsidRDefault="00737959" w:rsidP="00946C9B">
      <w:pPr>
        <w:pStyle w:val="Titre1"/>
        <w:rPr>
          <w:lang w:val="en-US"/>
        </w:rPr>
      </w:pPr>
    </w:p>
    <w:p w14:paraId="6B053F32" w14:textId="77777777" w:rsidR="00737959" w:rsidRPr="00332891" w:rsidRDefault="00737959" w:rsidP="00946C9B">
      <w:pPr>
        <w:pStyle w:val="Titre1"/>
        <w:rPr>
          <w:lang w:val="en-US"/>
        </w:rPr>
      </w:pPr>
    </w:p>
    <w:p w14:paraId="6266B5F7" w14:textId="77777777" w:rsidR="00737959" w:rsidRPr="00332891" w:rsidRDefault="00737959" w:rsidP="00946C9B">
      <w:pPr>
        <w:pStyle w:val="Titre1"/>
        <w:rPr>
          <w:lang w:val="en-US"/>
        </w:rPr>
      </w:pPr>
    </w:p>
    <w:p w14:paraId="0655A191" w14:textId="77777777" w:rsidR="00737959" w:rsidRPr="00332891" w:rsidRDefault="00737959" w:rsidP="00946C9B">
      <w:pPr>
        <w:pStyle w:val="Titre1"/>
        <w:rPr>
          <w:lang w:val="en-US"/>
        </w:rPr>
      </w:pPr>
    </w:p>
    <w:p w14:paraId="619F78BF" w14:textId="77777777" w:rsidR="00737959" w:rsidRPr="00332891" w:rsidRDefault="00737959" w:rsidP="00946C9B">
      <w:pPr>
        <w:pStyle w:val="Titre1"/>
        <w:rPr>
          <w:lang w:val="en-US"/>
        </w:rPr>
      </w:pPr>
    </w:p>
    <w:p w14:paraId="0C11C26D" w14:textId="77777777" w:rsidR="00737959" w:rsidRPr="00332891" w:rsidRDefault="00737959" w:rsidP="00946C9B">
      <w:pPr>
        <w:pStyle w:val="Titre1"/>
        <w:rPr>
          <w:lang w:val="en-US"/>
        </w:rPr>
      </w:pPr>
    </w:p>
    <w:p w14:paraId="17AD269F" w14:textId="77777777" w:rsidR="00737959" w:rsidRPr="00332891" w:rsidRDefault="00737959" w:rsidP="00946C9B">
      <w:pPr>
        <w:pStyle w:val="Titre1"/>
        <w:rPr>
          <w:lang w:val="en-US"/>
        </w:rPr>
      </w:pPr>
    </w:p>
    <w:p w14:paraId="2A6B6B11" w14:textId="77777777" w:rsidR="00737959" w:rsidRPr="00332891" w:rsidRDefault="00737959" w:rsidP="00946C9B">
      <w:pPr>
        <w:pStyle w:val="Titre1"/>
        <w:rPr>
          <w:lang w:val="en-US"/>
        </w:rPr>
      </w:pPr>
    </w:p>
    <w:p w14:paraId="1F7B68E7" w14:textId="68AF5C0E" w:rsidR="00441717" w:rsidRPr="00332891" w:rsidRDefault="00441717" w:rsidP="00946C9B">
      <w:pPr>
        <w:pStyle w:val="Titre1"/>
        <w:rPr>
          <w:lang w:val="en-US"/>
        </w:rPr>
      </w:pPr>
      <w:r w:rsidRPr="00332891">
        <w:rPr>
          <w:lang w:val="en-US"/>
        </w:rPr>
        <w:t>Modèle conceptuel</w:t>
      </w:r>
    </w:p>
    <w:p w14:paraId="5C742934" w14:textId="77777777" w:rsidR="00441717" w:rsidRPr="00332891" w:rsidRDefault="00441717" w:rsidP="00946C9B">
      <w:pPr>
        <w:rPr>
          <w:lang w:val="en-US"/>
        </w:rPr>
      </w:pPr>
    </w:p>
    <w:p w14:paraId="6F5D8E13" w14:textId="77777777" w:rsidR="00441717" w:rsidRPr="00332891" w:rsidRDefault="00441717" w:rsidP="00946C9B">
      <w:pPr>
        <w:rPr>
          <w:lang w:val="en-US"/>
        </w:rPr>
      </w:pPr>
    </w:p>
    <w:p w14:paraId="7320551A" w14:textId="75F726D1" w:rsidR="00B713E4" w:rsidRPr="00332891" w:rsidRDefault="00B713E4" w:rsidP="00946C9B">
      <w:pPr>
        <w:pStyle w:val="Titre1"/>
        <w:rPr>
          <w:lang w:val="en-US"/>
        </w:rPr>
      </w:pPr>
      <w:r w:rsidRPr="00332891">
        <w:rPr>
          <w:lang w:val="en-US"/>
        </w:rPr>
        <w:t>Modèle logique</w:t>
      </w:r>
    </w:p>
    <w:p w14:paraId="2599103F" w14:textId="12439462" w:rsidR="00737959" w:rsidRDefault="00737959" w:rsidP="00737959">
      <w:pPr>
        <w:rPr>
          <w:lang w:val="en-US"/>
        </w:rPr>
      </w:pPr>
    </w:p>
    <w:p w14:paraId="2ADFE942" w14:textId="77777777" w:rsidR="00C73529" w:rsidRPr="00C73529" w:rsidRDefault="00C73529" w:rsidP="00C73529">
      <w:pPr>
        <w:autoSpaceDE w:val="0"/>
        <w:autoSpaceDN w:val="0"/>
        <w:adjustRightInd w:val="0"/>
        <w:spacing w:after="0" w:line="240" w:lineRule="auto"/>
      </w:pPr>
      <w:r w:rsidRPr="00C73529">
        <w:t>LIAISON = (</w:t>
      </w:r>
      <w:r w:rsidRPr="00C73529">
        <w:rPr>
          <w:b/>
          <w:bCs/>
          <w:u w:val="single"/>
        </w:rPr>
        <w:t>NUMERO</w:t>
      </w:r>
      <w:r w:rsidRPr="00C73529">
        <w:t xml:space="preserve">, </w:t>
      </w:r>
      <w:r w:rsidRPr="00C73529">
        <w:rPr>
          <w:b/>
          <w:bCs/>
        </w:rPr>
        <w:t>VILLE_ORIGINE</w:t>
      </w:r>
      <w:r w:rsidRPr="00C73529">
        <w:t xml:space="preserve">, </w:t>
      </w:r>
      <w:r w:rsidRPr="00C73529">
        <w:rPr>
          <w:b/>
          <w:bCs/>
        </w:rPr>
        <w:t>VILLE_DESTINATION</w:t>
      </w:r>
      <w:r w:rsidRPr="00C73529">
        <w:t>)</w:t>
      </w:r>
    </w:p>
    <w:p w14:paraId="6B629B03" w14:textId="77777777" w:rsidR="009E7BF2" w:rsidRPr="00332891" w:rsidRDefault="009E7BF2" w:rsidP="009E7B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2891">
        <w:rPr>
          <w:rFonts w:cstheme="minorHAnsi"/>
        </w:rPr>
        <w:t>VOL = (</w:t>
      </w:r>
      <w:r w:rsidRPr="00332891">
        <w:rPr>
          <w:rFonts w:cstheme="minorHAnsi"/>
          <w:b/>
          <w:bCs/>
          <w:u w:val="single"/>
        </w:rPr>
        <w:t>NUMERO_VOL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DATE_VALIDITE_DEBUT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DATE_VALIDITE_FIN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HEURE_DEPART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HEURE_ARRIVE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#NUMERO_IMMATRICULATION</w:t>
      </w:r>
      <w:r w:rsidRPr="00332891">
        <w:rPr>
          <w:rFonts w:cstheme="minorHAnsi"/>
        </w:rPr>
        <w:t xml:space="preserve">, </w:t>
      </w:r>
      <w:r w:rsidRPr="00332891">
        <w:rPr>
          <w:rFonts w:cstheme="minorHAnsi"/>
          <w:b/>
          <w:bCs/>
        </w:rPr>
        <w:t>#NUMERO</w:t>
      </w:r>
      <w:r w:rsidRPr="00332891">
        <w:rPr>
          <w:rFonts w:cstheme="minorHAnsi"/>
        </w:rPr>
        <w:t>)</w:t>
      </w:r>
    </w:p>
    <w:p w14:paraId="45A01F5C" w14:textId="31367933" w:rsidR="00C73529" w:rsidRPr="009E7BF2" w:rsidRDefault="009E7BF2" w:rsidP="00737959">
      <w:pPr>
        <w:rPr>
          <w:bCs/>
        </w:rPr>
      </w:pPr>
      <w:r>
        <w:t>BILLET = (</w:t>
      </w:r>
      <w:r w:rsidRPr="009E7BF2">
        <w:rPr>
          <w:b/>
          <w:bCs/>
          <w:u w:val="single"/>
        </w:rPr>
        <w:t>NUMERO_BILLET</w:t>
      </w:r>
      <w:r>
        <w:rPr>
          <w:bCs/>
        </w:rPr>
        <w:t xml:space="preserve">, </w:t>
      </w:r>
      <w:r w:rsidRPr="009E7BF2">
        <w:rPr>
          <w:b/>
        </w:rPr>
        <w:t>NUMERO_PASSAGER</w:t>
      </w:r>
      <w:r>
        <w:rPr>
          <w:bCs/>
        </w:rPr>
        <w:t>,</w:t>
      </w:r>
      <w:r>
        <w:rPr>
          <w:b/>
        </w:rPr>
        <w:t xml:space="preserve"> </w:t>
      </w:r>
      <w:r w:rsidRPr="009E7BF2">
        <w:rPr>
          <w:b/>
        </w:rPr>
        <w:t>DATE_RESERV</w:t>
      </w:r>
      <w:r>
        <w:rPr>
          <w:bCs/>
        </w:rPr>
        <w:t>,</w:t>
      </w:r>
      <w:r>
        <w:rPr>
          <w:b/>
        </w:rPr>
        <w:t xml:space="preserve"> PRIX</w:t>
      </w:r>
      <w:r>
        <w:rPr>
          <w:bCs/>
        </w:rPr>
        <w:t xml:space="preserve">, </w:t>
      </w:r>
      <w:r w:rsidRPr="009E7BF2">
        <w:rPr>
          <w:b/>
        </w:rPr>
        <w:t>#NUMERO_VOL_EXISTER</w:t>
      </w:r>
      <w:r>
        <w:rPr>
          <w:bCs/>
        </w:rPr>
        <w:t xml:space="preserve">, </w:t>
      </w:r>
      <w:r w:rsidRPr="009E7BF2">
        <w:rPr>
          <w:b/>
          <w:bCs/>
        </w:rPr>
        <w:t>#</w:t>
      </w:r>
      <w:r w:rsidRPr="009E7BF2">
        <w:rPr>
          <w:b/>
          <w:lang w:val="en-US"/>
        </w:rPr>
        <w:t>DATE_DEPART</w:t>
      </w:r>
      <w:r>
        <w:rPr>
          <w:bCs/>
          <w:lang w:val="en-US"/>
        </w:rPr>
        <w:t>)</w:t>
      </w:r>
    </w:p>
    <w:p w14:paraId="2F2131FE" w14:textId="2787AE0C" w:rsidR="009E7BF2" w:rsidRDefault="009E7BF2" w:rsidP="00737959"/>
    <w:p w14:paraId="1B2CD4DC" w14:textId="77777777" w:rsidR="009E7BF2" w:rsidRPr="00C73529" w:rsidRDefault="009E7BF2" w:rsidP="00737959"/>
    <w:p w14:paraId="41C5E350" w14:textId="72A74C64" w:rsidR="00737959" w:rsidRPr="00737959" w:rsidRDefault="00737959" w:rsidP="0073795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37959">
        <w:rPr>
          <w:rFonts w:cstheme="minorHAnsi"/>
          <w:lang w:val="en-US"/>
        </w:rPr>
        <w:t>PILOTER = (</w:t>
      </w:r>
      <w:r w:rsidR="00332891" w:rsidRPr="00332891">
        <w:rPr>
          <w:rFonts w:cstheme="minorHAnsi"/>
          <w:b/>
          <w:bCs/>
          <w:u w:val="single"/>
          <w:lang w:val="en-US"/>
        </w:rPr>
        <w:t>#</w:t>
      </w:r>
      <w:r w:rsidRPr="00332891">
        <w:rPr>
          <w:rFonts w:cstheme="minorHAnsi"/>
          <w:b/>
          <w:bCs/>
          <w:u w:val="single"/>
          <w:lang w:val="en-US"/>
        </w:rPr>
        <w:t>NUMERO_LICENSE</w:t>
      </w:r>
      <w:r w:rsidRPr="00737959">
        <w:rPr>
          <w:rFonts w:cstheme="minorHAnsi"/>
          <w:lang w:val="en-US"/>
        </w:rPr>
        <w:t xml:space="preserve">, </w:t>
      </w:r>
      <w:r w:rsidR="00332891" w:rsidRPr="00332891">
        <w:rPr>
          <w:rFonts w:cstheme="minorHAnsi"/>
          <w:b/>
          <w:bCs/>
          <w:u w:val="single"/>
          <w:lang w:val="en-US"/>
        </w:rPr>
        <w:t>#</w:t>
      </w:r>
      <w:r w:rsidRPr="00332891">
        <w:rPr>
          <w:rFonts w:cstheme="minorHAnsi"/>
          <w:b/>
          <w:bCs/>
          <w:u w:val="single"/>
          <w:lang w:val="en-US"/>
        </w:rPr>
        <w:t>DATE_DEPART</w:t>
      </w:r>
      <w:r w:rsidRPr="00737959">
        <w:rPr>
          <w:rFonts w:cstheme="minorHAnsi"/>
          <w:lang w:val="en-US"/>
        </w:rPr>
        <w:t xml:space="preserve">, </w:t>
      </w:r>
      <w:r w:rsidR="00332891" w:rsidRPr="00332891">
        <w:rPr>
          <w:rFonts w:cstheme="minorHAnsi"/>
          <w:b/>
          <w:bCs/>
          <w:u w:val="single"/>
          <w:lang w:val="en-US"/>
        </w:rPr>
        <w:t>#</w:t>
      </w:r>
      <w:r w:rsidRPr="00332891">
        <w:rPr>
          <w:rFonts w:cstheme="minorHAnsi"/>
          <w:b/>
          <w:bCs/>
          <w:u w:val="single"/>
          <w:lang w:val="en-US"/>
        </w:rPr>
        <w:t>NUMERO_VOL_EXISTER</w:t>
      </w:r>
      <w:r w:rsidRPr="00737959">
        <w:rPr>
          <w:rFonts w:cstheme="minorHAnsi"/>
          <w:lang w:val="en-US"/>
        </w:rPr>
        <w:t>)</w:t>
      </w:r>
    </w:p>
    <w:p w14:paraId="3B8818C2" w14:textId="7E6C6A27" w:rsidR="00737959" w:rsidRPr="00BB77E7" w:rsidRDefault="00737959" w:rsidP="007379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77E7">
        <w:rPr>
          <w:rFonts w:cstheme="minorHAnsi"/>
        </w:rPr>
        <w:t>DEPART = (</w:t>
      </w:r>
      <w:r w:rsidRPr="00BB77E7">
        <w:rPr>
          <w:rFonts w:cstheme="minorHAnsi"/>
          <w:b/>
          <w:bCs/>
          <w:u w:val="single"/>
        </w:rPr>
        <w:t>DATE_DEPART</w:t>
      </w:r>
      <w:r w:rsidRPr="00BB77E7">
        <w:rPr>
          <w:rFonts w:cstheme="minorHAnsi"/>
        </w:rPr>
        <w:t xml:space="preserve">, </w:t>
      </w:r>
      <w:r w:rsidR="00BB77E7" w:rsidRPr="00BB77E7">
        <w:rPr>
          <w:rFonts w:cstheme="minorHAnsi"/>
          <w:u w:val="single"/>
        </w:rPr>
        <w:t>#</w:t>
      </w:r>
      <w:r w:rsidRPr="00BB77E7">
        <w:rPr>
          <w:rFonts w:cstheme="minorHAnsi"/>
          <w:b/>
          <w:bCs/>
          <w:u w:val="single"/>
        </w:rPr>
        <w:t>NUMERO_VOL_EXISTER</w:t>
      </w:r>
      <w:r w:rsidRPr="00BB77E7">
        <w:rPr>
          <w:rFonts w:cstheme="minorHAnsi"/>
        </w:rPr>
        <w:t xml:space="preserve">, </w:t>
      </w:r>
      <w:r w:rsidRPr="00BB77E7">
        <w:rPr>
          <w:rFonts w:cstheme="minorHAnsi"/>
          <w:b/>
          <w:bCs/>
        </w:rPr>
        <w:t>PLACE_LIBRE</w:t>
      </w:r>
      <w:r w:rsidRPr="00BB77E7">
        <w:rPr>
          <w:rFonts w:cstheme="minorHAnsi"/>
        </w:rPr>
        <w:t xml:space="preserve">, </w:t>
      </w:r>
      <w:r w:rsidRPr="00BB77E7">
        <w:rPr>
          <w:rFonts w:cstheme="minorHAnsi"/>
          <w:b/>
          <w:bCs/>
        </w:rPr>
        <w:t>PLACE_OCCUPER</w:t>
      </w:r>
      <w:r w:rsidRPr="00BB77E7">
        <w:rPr>
          <w:rFonts w:cstheme="minorHAnsi"/>
        </w:rPr>
        <w:t>)</w:t>
      </w:r>
    </w:p>
    <w:p w14:paraId="331952D6" w14:textId="128B26C0" w:rsidR="00737959" w:rsidRDefault="00737959" w:rsidP="00BB77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B77E7">
        <w:rPr>
          <w:rFonts w:cstheme="minorHAnsi"/>
          <w:lang w:val="en-US"/>
        </w:rPr>
        <w:t>EMBARQUER = (</w:t>
      </w:r>
      <w:r w:rsidR="00BB77E7" w:rsidRPr="00BB77E7">
        <w:rPr>
          <w:rFonts w:cstheme="minorHAnsi"/>
          <w:b/>
          <w:bCs/>
          <w:u w:val="single"/>
          <w:lang w:val="en-US"/>
        </w:rPr>
        <w:t>#</w:t>
      </w:r>
      <w:r w:rsidRPr="00BB77E7">
        <w:rPr>
          <w:rFonts w:cstheme="minorHAnsi"/>
          <w:b/>
          <w:bCs/>
          <w:u w:val="single"/>
          <w:lang w:val="en-US"/>
        </w:rPr>
        <w:t>ID_EQUIPAGE_NAVIGUANT</w:t>
      </w:r>
      <w:r w:rsidRPr="00BB77E7">
        <w:rPr>
          <w:rFonts w:cstheme="minorHAnsi"/>
          <w:lang w:val="en-US"/>
        </w:rPr>
        <w:t xml:space="preserve">, </w:t>
      </w:r>
      <w:r w:rsidR="00BB77E7" w:rsidRPr="00BB77E7">
        <w:rPr>
          <w:rFonts w:cstheme="minorHAnsi"/>
          <w:b/>
          <w:bCs/>
          <w:u w:val="single"/>
          <w:lang w:val="en-US"/>
        </w:rPr>
        <w:t>#</w:t>
      </w:r>
      <w:r w:rsidRPr="00BB77E7">
        <w:rPr>
          <w:rFonts w:cstheme="minorHAnsi"/>
          <w:b/>
          <w:bCs/>
          <w:u w:val="single"/>
          <w:lang w:val="en-US"/>
        </w:rPr>
        <w:t>DATE_DEPAR</w:t>
      </w:r>
      <w:r w:rsidRPr="00BB77E7">
        <w:rPr>
          <w:rFonts w:cstheme="minorHAnsi"/>
          <w:lang w:val="en-US"/>
        </w:rPr>
        <w:t xml:space="preserve">, </w:t>
      </w:r>
      <w:r w:rsidR="00BB77E7" w:rsidRPr="00BB77E7">
        <w:rPr>
          <w:rFonts w:cstheme="minorHAnsi"/>
          <w:b/>
          <w:bCs/>
          <w:u w:val="single"/>
          <w:lang w:val="en-US"/>
        </w:rPr>
        <w:t>#</w:t>
      </w:r>
      <w:r w:rsidRPr="00BB77E7">
        <w:rPr>
          <w:rFonts w:cstheme="minorHAnsi"/>
          <w:b/>
          <w:bCs/>
          <w:u w:val="single"/>
          <w:lang w:val="en-US"/>
        </w:rPr>
        <w:t>NUMERO_VOL_EXISTER</w:t>
      </w:r>
      <w:r w:rsidR="00BB77E7">
        <w:rPr>
          <w:rFonts w:cstheme="minorHAnsi"/>
          <w:lang w:val="en-US"/>
        </w:rPr>
        <w:t>)</w:t>
      </w:r>
    </w:p>
    <w:p w14:paraId="7F5A5E26" w14:textId="48DAE62B" w:rsidR="00C73529" w:rsidRDefault="00C73529" w:rsidP="00BB77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A6DBD5B" w14:textId="77777777" w:rsidR="00131E39" w:rsidRPr="00C73529" w:rsidRDefault="00131E39" w:rsidP="00946C9B"/>
    <w:sectPr w:rsidR="00131E39" w:rsidRPr="00C7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2CDF7" w14:textId="77777777" w:rsidR="003028FF" w:rsidRDefault="003028FF" w:rsidP="009E3A4D">
      <w:pPr>
        <w:spacing w:after="0" w:line="240" w:lineRule="auto"/>
      </w:pPr>
      <w:r>
        <w:separator/>
      </w:r>
    </w:p>
  </w:endnote>
  <w:endnote w:type="continuationSeparator" w:id="0">
    <w:p w14:paraId="7A641603" w14:textId="77777777" w:rsidR="003028FF" w:rsidRDefault="003028FF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04330" w14:textId="77777777" w:rsidR="003028FF" w:rsidRDefault="003028FF" w:rsidP="009E3A4D">
      <w:pPr>
        <w:spacing w:after="0" w:line="240" w:lineRule="auto"/>
      </w:pPr>
      <w:r>
        <w:separator/>
      </w:r>
    </w:p>
  </w:footnote>
  <w:footnote w:type="continuationSeparator" w:id="0">
    <w:p w14:paraId="7AC8F685" w14:textId="77777777" w:rsidR="003028FF" w:rsidRDefault="003028FF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51CA"/>
    <w:multiLevelType w:val="hybridMultilevel"/>
    <w:tmpl w:val="110E8184"/>
    <w:lvl w:ilvl="0" w:tplc="289AE46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473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027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A6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0C0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E212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03A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83F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AC8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3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C8"/>
    <w:rsid w:val="00057408"/>
    <w:rsid w:val="000F7E46"/>
    <w:rsid w:val="0011647E"/>
    <w:rsid w:val="00131E39"/>
    <w:rsid w:val="00180B75"/>
    <w:rsid w:val="00236DC9"/>
    <w:rsid w:val="00267371"/>
    <w:rsid w:val="003028FF"/>
    <w:rsid w:val="00305294"/>
    <w:rsid w:val="00332891"/>
    <w:rsid w:val="004016D8"/>
    <w:rsid w:val="00441717"/>
    <w:rsid w:val="0058724C"/>
    <w:rsid w:val="00610FBB"/>
    <w:rsid w:val="006B2B85"/>
    <w:rsid w:val="00737959"/>
    <w:rsid w:val="00760299"/>
    <w:rsid w:val="008839AC"/>
    <w:rsid w:val="00886CF1"/>
    <w:rsid w:val="008A2620"/>
    <w:rsid w:val="00946C9B"/>
    <w:rsid w:val="009C7BF6"/>
    <w:rsid w:val="009E3A4D"/>
    <w:rsid w:val="009E7BF2"/>
    <w:rsid w:val="00A12544"/>
    <w:rsid w:val="00A13CEE"/>
    <w:rsid w:val="00A45BF5"/>
    <w:rsid w:val="00B166C8"/>
    <w:rsid w:val="00B4030A"/>
    <w:rsid w:val="00B713E4"/>
    <w:rsid w:val="00B876F3"/>
    <w:rsid w:val="00BB77E7"/>
    <w:rsid w:val="00C20DD9"/>
    <w:rsid w:val="00C73529"/>
    <w:rsid w:val="00D313D8"/>
    <w:rsid w:val="00DE3781"/>
    <w:rsid w:val="00F51D30"/>
    <w:rsid w:val="00F5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C50E1"/>
  <w15:chartTrackingRefBased/>
  <w15:docId w15:val="{ED5133A5-1E1D-4D2D-B096-0D42343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RetroConception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RetroConceptionMerise.dotx</Template>
  <TotalTime>375</TotalTime>
  <Pages>9</Pages>
  <Words>1259</Words>
  <Characters>6927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>Gestion emprunt bibliotheque</vt:lpstr>
      <vt:lpstr>Avions</vt:lpstr>
      <vt:lpstr>Modèle physique</vt:lpstr>
      <vt:lpstr/>
      <vt:lpstr/>
      <vt:lpstr/>
      <vt:lpstr/>
      <vt:lpstr/>
      <vt:lpstr/>
      <vt:lpstr/>
      <vt:lpstr/>
      <vt:lpstr/>
      <vt:lpstr/>
      <vt:lpstr/>
      <vt:lpstr/>
      <vt:lpstr/>
      <vt:lpstr>Modèle conceptuel</vt:lpstr>
      <vt:lpstr>Modèle logique</vt:lpstr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13</cp:revision>
  <dcterms:created xsi:type="dcterms:W3CDTF">2020-08-28T10:26:00Z</dcterms:created>
  <dcterms:modified xsi:type="dcterms:W3CDTF">2020-08-31T16:43:00Z</dcterms:modified>
</cp:coreProperties>
</file>