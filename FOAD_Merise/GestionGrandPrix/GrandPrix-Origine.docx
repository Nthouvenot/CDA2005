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961DE" w14:textId="2B1F6897" w:rsidR="00441717" w:rsidRDefault="009B57D5" w:rsidP="00441717">
      <w:pPr>
        <w:pStyle w:val="Titre1"/>
      </w:pPr>
      <w:r>
        <w:t>Grand prix</w:t>
      </w:r>
    </w:p>
    <w:p w14:paraId="031C4C5B" w14:textId="15F91138" w:rsidR="00441717" w:rsidRDefault="00441717" w:rsidP="00441717"/>
    <w:p w14:paraId="7C867FA1" w14:textId="77777777" w:rsidR="009B57D5" w:rsidRPr="009B57D5" w:rsidRDefault="009B57D5" w:rsidP="009B57D5">
      <w:pPr>
        <w:pStyle w:val="Default"/>
        <w:rPr>
          <w:sz w:val="22"/>
          <w:szCs w:val="22"/>
        </w:rPr>
      </w:pPr>
      <w:r w:rsidRPr="009B57D5">
        <w:rPr>
          <w:sz w:val="22"/>
          <w:szCs w:val="22"/>
        </w:rPr>
        <w:t xml:space="preserve">Votre société a pour mission d'informatiser la gestion du "Grand Prix" d'athlétisme. Ce grand prix a lieu tous les ans ; Il permet de désigner le meilleur athlète masculin et la meilleure athlète féminine de l'année. Chacun de ces deux gagnants reçoit en récompense une somme d'argent ainsi que des lots tels que voitures, voyages… le tout étant financé par des sponsors. </w:t>
      </w:r>
    </w:p>
    <w:p w14:paraId="4EDB3F92" w14:textId="5E681E38" w:rsidR="009B57D5" w:rsidRDefault="009B57D5" w:rsidP="009B57D5">
      <w:pPr>
        <w:pStyle w:val="Default"/>
        <w:rPr>
          <w:sz w:val="22"/>
          <w:szCs w:val="22"/>
        </w:rPr>
      </w:pPr>
      <w:r w:rsidRPr="009B57D5">
        <w:rPr>
          <w:sz w:val="22"/>
          <w:szCs w:val="22"/>
        </w:rPr>
        <w:t xml:space="preserve">Pour désigner les deux vainqueurs, dix rencontres d'athlétisme sont choisies sur l'année (rencontre d'athlétisme de Paris, de Francfort…). Les athlètes désirant concourir dans ce "Grand Prix" doivent participer à ces rencontres dans leur(s) spécialité(s). Leur classement leur permet de marquer des points. Les deux gagnants sont les athlètes ayant accumulé le plus grand nombre de points pour une discipline tout au long des meetings organisés. </w:t>
      </w:r>
    </w:p>
    <w:p w14:paraId="5B5C35CA" w14:textId="77777777" w:rsidR="009B57D5" w:rsidRPr="009B57D5" w:rsidRDefault="009B57D5" w:rsidP="009B57D5">
      <w:pPr>
        <w:pStyle w:val="Default"/>
        <w:rPr>
          <w:sz w:val="22"/>
          <w:szCs w:val="22"/>
        </w:rPr>
      </w:pPr>
    </w:p>
    <w:p w14:paraId="4C229616" w14:textId="77777777" w:rsidR="009B57D5" w:rsidRPr="009B57D5" w:rsidRDefault="009B57D5" w:rsidP="009B57D5">
      <w:pPr>
        <w:pStyle w:val="Default"/>
        <w:rPr>
          <w:sz w:val="22"/>
          <w:szCs w:val="22"/>
        </w:rPr>
      </w:pPr>
      <w:r w:rsidRPr="009B57D5">
        <w:rPr>
          <w:b/>
          <w:bCs/>
          <w:sz w:val="22"/>
          <w:szCs w:val="22"/>
        </w:rPr>
        <w:t xml:space="preserve">Les différentes tâches à prendre en compte sont : </w:t>
      </w:r>
    </w:p>
    <w:p w14:paraId="65E49FDC" w14:textId="77777777" w:rsidR="009B57D5" w:rsidRPr="009B57D5" w:rsidRDefault="009B57D5" w:rsidP="009B57D5">
      <w:pPr>
        <w:pStyle w:val="Default"/>
        <w:rPr>
          <w:sz w:val="22"/>
          <w:szCs w:val="22"/>
        </w:rPr>
      </w:pPr>
      <w:r w:rsidRPr="009B57D5">
        <w:rPr>
          <w:sz w:val="22"/>
          <w:szCs w:val="22"/>
        </w:rPr>
        <w:t xml:space="preserve">1. Lorsqu'une </w:t>
      </w:r>
      <w:r w:rsidRPr="000F217D">
        <w:rPr>
          <w:color w:val="BFBFBF" w:themeColor="background1" w:themeShade="BF"/>
          <w:sz w:val="22"/>
          <w:szCs w:val="22"/>
        </w:rPr>
        <w:t>fédération sportive</w:t>
      </w:r>
      <w:r w:rsidRPr="009B57D5">
        <w:rPr>
          <w:sz w:val="22"/>
          <w:szCs w:val="22"/>
        </w:rPr>
        <w:t xml:space="preserve"> se fait connaître auprès du comité du "Grand Prix", elle est enregistrée si elle reçoit l'agrément. </w:t>
      </w:r>
    </w:p>
    <w:p w14:paraId="0ED59AE9" w14:textId="77777777" w:rsidR="009B57D5" w:rsidRPr="009B57D5" w:rsidRDefault="009B57D5" w:rsidP="009B57D5">
      <w:pPr>
        <w:pStyle w:val="Default"/>
        <w:rPr>
          <w:sz w:val="22"/>
          <w:szCs w:val="22"/>
        </w:rPr>
      </w:pPr>
    </w:p>
    <w:p w14:paraId="33A483E8" w14:textId="77777777" w:rsidR="009B57D5" w:rsidRPr="009B57D5" w:rsidRDefault="009B57D5" w:rsidP="009B57D5">
      <w:pPr>
        <w:pStyle w:val="Default"/>
        <w:rPr>
          <w:sz w:val="22"/>
          <w:szCs w:val="22"/>
        </w:rPr>
      </w:pPr>
      <w:r w:rsidRPr="009B57D5">
        <w:rPr>
          <w:sz w:val="22"/>
          <w:szCs w:val="22"/>
        </w:rPr>
        <w:t xml:space="preserve">2. Dès qu'un changement est connu sur les informations concernant une fédération, la mise à jour de ces informations est réalisée. </w:t>
      </w:r>
    </w:p>
    <w:p w14:paraId="49653C03" w14:textId="77777777" w:rsidR="009B57D5" w:rsidRPr="009B57D5" w:rsidRDefault="009B57D5" w:rsidP="009B57D5">
      <w:pPr>
        <w:pStyle w:val="Default"/>
        <w:rPr>
          <w:sz w:val="22"/>
          <w:szCs w:val="22"/>
        </w:rPr>
      </w:pPr>
    </w:p>
    <w:p w14:paraId="4BBC2C09" w14:textId="77777777" w:rsidR="009B57D5" w:rsidRPr="009B57D5" w:rsidRDefault="009B57D5" w:rsidP="009B57D5">
      <w:pPr>
        <w:pStyle w:val="Default"/>
        <w:rPr>
          <w:sz w:val="22"/>
          <w:szCs w:val="22"/>
        </w:rPr>
      </w:pPr>
      <w:r w:rsidRPr="009B57D5">
        <w:rPr>
          <w:sz w:val="22"/>
          <w:szCs w:val="22"/>
        </w:rPr>
        <w:t xml:space="preserve">3. En début de chaque année sportive, une sélection des </w:t>
      </w:r>
      <w:r w:rsidRPr="000F217D">
        <w:rPr>
          <w:color w:val="70AD47" w:themeColor="accent6"/>
          <w:sz w:val="22"/>
          <w:szCs w:val="22"/>
        </w:rPr>
        <w:t>stades</w:t>
      </w:r>
      <w:r w:rsidRPr="009B57D5">
        <w:rPr>
          <w:sz w:val="22"/>
          <w:szCs w:val="22"/>
        </w:rPr>
        <w:t xml:space="preserve"> pouvant prétendre à l'organisation des épreuves est effectué par le comité du "Grand Prix", au vu des </w:t>
      </w:r>
      <w:r w:rsidRPr="000F217D">
        <w:rPr>
          <w:color w:val="70AD47" w:themeColor="accent6"/>
          <w:sz w:val="22"/>
          <w:szCs w:val="22"/>
        </w:rPr>
        <w:t>possibilités d'hébergement</w:t>
      </w:r>
      <w:r w:rsidRPr="009B57D5">
        <w:rPr>
          <w:sz w:val="22"/>
          <w:szCs w:val="22"/>
        </w:rPr>
        <w:t xml:space="preserve"> et des </w:t>
      </w:r>
      <w:r w:rsidRPr="000F217D">
        <w:rPr>
          <w:color w:val="70AD47" w:themeColor="accent6"/>
          <w:sz w:val="22"/>
          <w:szCs w:val="22"/>
        </w:rPr>
        <w:t>moyens de transports</w:t>
      </w:r>
      <w:r w:rsidRPr="009B57D5">
        <w:rPr>
          <w:sz w:val="22"/>
          <w:szCs w:val="22"/>
        </w:rPr>
        <w:t xml:space="preserve">. </w:t>
      </w:r>
    </w:p>
    <w:p w14:paraId="0CF23328" w14:textId="77777777" w:rsidR="009B57D5" w:rsidRPr="009B57D5" w:rsidRDefault="009B57D5" w:rsidP="009B57D5">
      <w:pPr>
        <w:pStyle w:val="Default"/>
        <w:rPr>
          <w:sz w:val="22"/>
          <w:szCs w:val="22"/>
        </w:rPr>
      </w:pPr>
    </w:p>
    <w:p w14:paraId="42A14FDC" w14:textId="77777777" w:rsidR="009B57D5" w:rsidRPr="009B57D5" w:rsidRDefault="009B57D5" w:rsidP="009B57D5">
      <w:pPr>
        <w:pStyle w:val="Default"/>
        <w:rPr>
          <w:sz w:val="22"/>
          <w:szCs w:val="22"/>
        </w:rPr>
      </w:pPr>
      <w:r w:rsidRPr="009B57D5">
        <w:rPr>
          <w:sz w:val="22"/>
          <w:szCs w:val="22"/>
        </w:rPr>
        <w:t xml:space="preserve">4. Après sélection, les </w:t>
      </w:r>
      <w:r w:rsidRPr="000F217D">
        <w:rPr>
          <w:color w:val="4472C4" w:themeColor="accent1"/>
          <w:sz w:val="22"/>
          <w:szCs w:val="22"/>
        </w:rPr>
        <w:t xml:space="preserve">rencontres d'athlétisme </w:t>
      </w:r>
      <w:r w:rsidRPr="009B57D5">
        <w:rPr>
          <w:sz w:val="22"/>
          <w:szCs w:val="22"/>
        </w:rPr>
        <w:t xml:space="preserve">retenues sont enregistrées </w:t>
      </w:r>
      <w:r w:rsidRPr="000F217D">
        <w:rPr>
          <w:sz w:val="22"/>
          <w:szCs w:val="22"/>
        </w:rPr>
        <w:t xml:space="preserve">: </w:t>
      </w:r>
      <w:r w:rsidRPr="000F217D">
        <w:rPr>
          <w:color w:val="4472C4" w:themeColor="accent1"/>
          <w:sz w:val="22"/>
          <w:szCs w:val="22"/>
        </w:rPr>
        <w:t>épreuves proposées</w:t>
      </w:r>
      <w:r w:rsidRPr="009B57D5">
        <w:rPr>
          <w:sz w:val="22"/>
          <w:szCs w:val="22"/>
        </w:rPr>
        <w:t xml:space="preserve">, </w:t>
      </w:r>
      <w:r w:rsidRPr="000F217D">
        <w:rPr>
          <w:color w:val="4472C4" w:themeColor="accent1"/>
          <w:sz w:val="22"/>
          <w:szCs w:val="22"/>
        </w:rPr>
        <w:t>contexte des épreuves</w:t>
      </w:r>
      <w:r w:rsidRPr="009B57D5">
        <w:rPr>
          <w:sz w:val="22"/>
          <w:szCs w:val="22"/>
        </w:rPr>
        <w:t xml:space="preserve">… </w:t>
      </w:r>
    </w:p>
    <w:p w14:paraId="41818BF4" w14:textId="77777777" w:rsidR="009B57D5" w:rsidRPr="009B57D5" w:rsidRDefault="009B57D5" w:rsidP="009B57D5">
      <w:pPr>
        <w:pStyle w:val="Default"/>
        <w:rPr>
          <w:sz w:val="22"/>
          <w:szCs w:val="22"/>
        </w:rPr>
      </w:pPr>
    </w:p>
    <w:p w14:paraId="21E2F219" w14:textId="0CFCEEF6" w:rsidR="009B57D5" w:rsidRPr="009B57D5" w:rsidRDefault="009B57D5" w:rsidP="009B57D5">
      <w:pPr>
        <w:pStyle w:val="Default"/>
        <w:rPr>
          <w:sz w:val="22"/>
          <w:szCs w:val="22"/>
        </w:rPr>
      </w:pPr>
      <w:r w:rsidRPr="009B57D5">
        <w:rPr>
          <w:sz w:val="22"/>
          <w:szCs w:val="22"/>
        </w:rPr>
        <w:t xml:space="preserve">5. Les athlètes désireux de s'inscrire au "Grand Prix" envoient un </w:t>
      </w:r>
      <w:r w:rsidRPr="00FD47DC">
        <w:rPr>
          <w:color w:val="7030A0"/>
          <w:sz w:val="22"/>
          <w:szCs w:val="22"/>
        </w:rPr>
        <w:t>bulletin d'inscription</w:t>
      </w:r>
      <w:r w:rsidRPr="009B57D5">
        <w:rPr>
          <w:sz w:val="22"/>
          <w:szCs w:val="22"/>
        </w:rPr>
        <w:t xml:space="preserve"> au comité qui les accepte où les invalident. Pour les invalidés, il y a un </w:t>
      </w:r>
      <w:r w:rsidRPr="00FD47DC">
        <w:rPr>
          <w:color w:val="7030A0"/>
          <w:sz w:val="22"/>
          <w:szCs w:val="22"/>
        </w:rPr>
        <w:t>courrier de refus</w:t>
      </w:r>
      <w:r w:rsidRPr="009B57D5">
        <w:rPr>
          <w:sz w:val="22"/>
          <w:szCs w:val="22"/>
        </w:rPr>
        <w:t xml:space="preserve">. </w:t>
      </w:r>
    </w:p>
    <w:p w14:paraId="1A6E767C" w14:textId="77777777" w:rsidR="009B57D5" w:rsidRPr="009B57D5" w:rsidRDefault="009B57D5" w:rsidP="009B57D5">
      <w:pPr>
        <w:pStyle w:val="Default"/>
        <w:rPr>
          <w:sz w:val="22"/>
          <w:szCs w:val="22"/>
        </w:rPr>
      </w:pPr>
    </w:p>
    <w:p w14:paraId="1AC43EE0" w14:textId="77777777" w:rsidR="009B57D5" w:rsidRPr="00FD47DC" w:rsidRDefault="009B57D5" w:rsidP="009B57D5">
      <w:pPr>
        <w:pStyle w:val="Default"/>
        <w:rPr>
          <w:color w:val="ED7D31" w:themeColor="accent2"/>
          <w:sz w:val="22"/>
          <w:szCs w:val="22"/>
        </w:rPr>
      </w:pPr>
      <w:r w:rsidRPr="009B57D5">
        <w:rPr>
          <w:sz w:val="22"/>
          <w:szCs w:val="22"/>
        </w:rPr>
        <w:t xml:space="preserve">6. </w:t>
      </w:r>
      <w:r w:rsidRPr="00334FB9">
        <w:rPr>
          <w:sz w:val="22"/>
          <w:szCs w:val="22"/>
        </w:rPr>
        <w:t xml:space="preserve">Chaque </w:t>
      </w:r>
      <w:r w:rsidRPr="00334FB9">
        <w:rPr>
          <w:color w:val="7030A0"/>
          <w:sz w:val="22"/>
          <w:szCs w:val="22"/>
        </w:rPr>
        <w:t>athlète</w:t>
      </w:r>
      <w:r w:rsidRPr="009B57D5">
        <w:rPr>
          <w:sz w:val="22"/>
          <w:szCs w:val="22"/>
        </w:rPr>
        <w:t xml:space="preserve"> dont la participation est acceptée, est enregistré et reçoit une </w:t>
      </w:r>
      <w:r w:rsidRPr="00334FB9">
        <w:rPr>
          <w:color w:val="7030A0"/>
          <w:sz w:val="22"/>
          <w:szCs w:val="22"/>
        </w:rPr>
        <w:t xml:space="preserve">carte d'agrément </w:t>
      </w:r>
      <w:r w:rsidRPr="009B57D5">
        <w:rPr>
          <w:sz w:val="22"/>
          <w:szCs w:val="22"/>
        </w:rPr>
        <w:t xml:space="preserve">ainsi qu'un </w:t>
      </w:r>
      <w:r w:rsidRPr="00334FB9">
        <w:rPr>
          <w:color w:val="7030A0"/>
          <w:sz w:val="22"/>
          <w:szCs w:val="22"/>
        </w:rPr>
        <w:t>dossier</w:t>
      </w:r>
      <w:r w:rsidRPr="009B57D5">
        <w:rPr>
          <w:sz w:val="22"/>
          <w:szCs w:val="22"/>
        </w:rPr>
        <w:t xml:space="preserve"> sur les rencontres auxquelles il est inscrit d'office. Ce dossier contient </w:t>
      </w:r>
      <w:r w:rsidRPr="00334FB9">
        <w:rPr>
          <w:color w:val="7030A0"/>
          <w:sz w:val="22"/>
          <w:szCs w:val="22"/>
        </w:rPr>
        <w:t xml:space="preserve">les dates </w:t>
      </w:r>
      <w:r w:rsidRPr="009B57D5">
        <w:rPr>
          <w:sz w:val="22"/>
          <w:szCs w:val="22"/>
        </w:rPr>
        <w:t xml:space="preserve">et </w:t>
      </w:r>
      <w:r w:rsidRPr="00334FB9">
        <w:rPr>
          <w:color w:val="7030A0"/>
          <w:sz w:val="22"/>
          <w:szCs w:val="22"/>
        </w:rPr>
        <w:t>lieux des rencontres</w:t>
      </w:r>
      <w:r w:rsidRPr="009B57D5">
        <w:rPr>
          <w:sz w:val="22"/>
          <w:szCs w:val="22"/>
        </w:rPr>
        <w:t xml:space="preserve"> ainsi que les </w:t>
      </w:r>
      <w:r w:rsidRPr="00334FB9">
        <w:rPr>
          <w:color w:val="7030A0"/>
          <w:sz w:val="22"/>
          <w:szCs w:val="22"/>
        </w:rPr>
        <w:t>modalités du séjour</w:t>
      </w:r>
      <w:r w:rsidRPr="009B57D5">
        <w:rPr>
          <w:sz w:val="22"/>
          <w:szCs w:val="22"/>
        </w:rPr>
        <w:t xml:space="preserve">. </w:t>
      </w:r>
    </w:p>
    <w:p w14:paraId="75ACEA51" w14:textId="77777777" w:rsidR="009B57D5" w:rsidRPr="009B57D5" w:rsidRDefault="009B57D5" w:rsidP="009B57D5">
      <w:pPr>
        <w:pStyle w:val="Default"/>
        <w:rPr>
          <w:sz w:val="22"/>
          <w:szCs w:val="22"/>
        </w:rPr>
      </w:pPr>
    </w:p>
    <w:p w14:paraId="05A6288E" w14:textId="77777777" w:rsidR="009B57D5" w:rsidRPr="009B57D5" w:rsidRDefault="009B57D5" w:rsidP="009B57D5">
      <w:pPr>
        <w:pStyle w:val="Default"/>
        <w:rPr>
          <w:sz w:val="22"/>
          <w:szCs w:val="22"/>
        </w:rPr>
      </w:pPr>
      <w:r w:rsidRPr="009B57D5">
        <w:rPr>
          <w:sz w:val="22"/>
          <w:szCs w:val="22"/>
        </w:rPr>
        <w:t xml:space="preserve">7. Quinze jours avant le début d'une rencontre d'athlétisme, le planning de déroulement des épreuves est décidé, envoyé au comité du "Grand Prix" qui l'enregistre. </w:t>
      </w:r>
    </w:p>
    <w:p w14:paraId="526E7E44" w14:textId="77777777" w:rsidR="009B57D5" w:rsidRPr="009B57D5" w:rsidRDefault="009B57D5" w:rsidP="009B57D5">
      <w:pPr>
        <w:pStyle w:val="Default"/>
        <w:rPr>
          <w:sz w:val="22"/>
          <w:szCs w:val="22"/>
        </w:rPr>
      </w:pPr>
    </w:p>
    <w:p w14:paraId="73EED6C2" w14:textId="77777777" w:rsidR="009B57D5" w:rsidRPr="009B57D5" w:rsidRDefault="009B57D5" w:rsidP="009B57D5">
      <w:pPr>
        <w:pStyle w:val="Default"/>
        <w:rPr>
          <w:sz w:val="22"/>
          <w:szCs w:val="22"/>
        </w:rPr>
      </w:pPr>
      <w:r w:rsidRPr="009B57D5">
        <w:rPr>
          <w:sz w:val="22"/>
          <w:szCs w:val="22"/>
        </w:rPr>
        <w:t xml:space="preserve">8. Jusqu'au commencement des épreuves, le planning de la rencontre peut être modifié. </w:t>
      </w:r>
    </w:p>
    <w:p w14:paraId="2CB1CB6F" w14:textId="77777777" w:rsidR="009B57D5" w:rsidRPr="009B57D5" w:rsidRDefault="009B57D5" w:rsidP="009B57D5">
      <w:pPr>
        <w:pStyle w:val="Default"/>
        <w:rPr>
          <w:sz w:val="22"/>
          <w:szCs w:val="22"/>
        </w:rPr>
      </w:pPr>
    </w:p>
    <w:p w14:paraId="3BD63E03" w14:textId="77777777" w:rsidR="009B57D5" w:rsidRPr="009B57D5" w:rsidRDefault="009B57D5" w:rsidP="009B57D5">
      <w:pPr>
        <w:pStyle w:val="Default"/>
        <w:rPr>
          <w:sz w:val="22"/>
          <w:szCs w:val="22"/>
        </w:rPr>
      </w:pPr>
      <w:r w:rsidRPr="009B57D5">
        <w:rPr>
          <w:sz w:val="22"/>
          <w:szCs w:val="22"/>
        </w:rPr>
        <w:t xml:space="preserve">9. Les forfaits des athlètes pour une épreuve sont enregistrés dès que connu. Ils peuvent se désister jusqu'au départ de l'épreuve. </w:t>
      </w:r>
    </w:p>
    <w:p w14:paraId="2515C704" w14:textId="77777777" w:rsidR="009B57D5" w:rsidRPr="009B57D5" w:rsidRDefault="009B57D5" w:rsidP="009B57D5">
      <w:pPr>
        <w:pStyle w:val="Default"/>
        <w:rPr>
          <w:sz w:val="22"/>
          <w:szCs w:val="22"/>
        </w:rPr>
      </w:pPr>
    </w:p>
    <w:p w14:paraId="4F80BAB2" w14:textId="133EC69E" w:rsidR="009B57D5" w:rsidRPr="009B57D5" w:rsidRDefault="009B57D5" w:rsidP="009B57D5">
      <w:pPr>
        <w:pStyle w:val="Default"/>
        <w:rPr>
          <w:sz w:val="22"/>
          <w:szCs w:val="22"/>
        </w:rPr>
      </w:pPr>
      <w:r w:rsidRPr="009B57D5">
        <w:rPr>
          <w:sz w:val="22"/>
          <w:szCs w:val="22"/>
        </w:rPr>
        <w:t xml:space="preserve">10. La veille du déroulement d'une </w:t>
      </w:r>
      <w:r w:rsidRPr="00FD47DC">
        <w:rPr>
          <w:color w:val="auto"/>
          <w:sz w:val="22"/>
          <w:szCs w:val="22"/>
        </w:rPr>
        <w:t>rencontre</w:t>
      </w:r>
      <w:r w:rsidRPr="009B57D5">
        <w:rPr>
          <w:sz w:val="22"/>
          <w:szCs w:val="22"/>
        </w:rPr>
        <w:t xml:space="preserve"> d'athlétisme, les athlètes sont affectés aux différentes épreuves initiales pour leur(s) discipline(s). Exemple : si trente athlètes se sont inscrits pour le 100 mètres homme, il y aura quatre quarts de finale de huit concurrents. </w:t>
      </w:r>
    </w:p>
    <w:p w14:paraId="18871B21" w14:textId="77777777" w:rsidR="009B57D5" w:rsidRPr="009B57D5" w:rsidRDefault="009B57D5" w:rsidP="009B57D5">
      <w:pPr>
        <w:pStyle w:val="Default"/>
        <w:rPr>
          <w:sz w:val="22"/>
          <w:szCs w:val="22"/>
        </w:rPr>
      </w:pPr>
    </w:p>
    <w:p w14:paraId="12287A03" w14:textId="77777777" w:rsidR="009B57D5" w:rsidRPr="009B57D5" w:rsidRDefault="009B57D5" w:rsidP="009B57D5">
      <w:pPr>
        <w:pStyle w:val="Default"/>
        <w:rPr>
          <w:sz w:val="22"/>
          <w:szCs w:val="22"/>
        </w:rPr>
      </w:pPr>
      <w:r w:rsidRPr="009B57D5">
        <w:rPr>
          <w:sz w:val="22"/>
          <w:szCs w:val="22"/>
        </w:rPr>
        <w:t xml:space="preserve">11. Selon le </w:t>
      </w:r>
      <w:r w:rsidRPr="00181A21">
        <w:rPr>
          <w:color w:val="BFBFBF" w:themeColor="background1" w:themeShade="BF"/>
          <w:sz w:val="22"/>
          <w:szCs w:val="22"/>
        </w:rPr>
        <w:t xml:space="preserve">classement d'un athlète </w:t>
      </w:r>
      <w:r w:rsidRPr="009B57D5">
        <w:rPr>
          <w:sz w:val="22"/>
          <w:szCs w:val="22"/>
        </w:rPr>
        <w:t xml:space="preserve">sur une série, il est affecté pour suivante ou éliminé de la compétition. Exemple : sur les huit athlètes participant au quart de finale du 100 mètres homme, les quatre meilleurs temps sont sélectionnés pour le demi final, les quatre autres sont éliminés. </w:t>
      </w:r>
    </w:p>
    <w:p w14:paraId="35DD8155" w14:textId="77777777" w:rsidR="009B57D5" w:rsidRPr="009B57D5" w:rsidRDefault="009B57D5" w:rsidP="009B57D5">
      <w:pPr>
        <w:pStyle w:val="Default"/>
        <w:rPr>
          <w:sz w:val="22"/>
          <w:szCs w:val="22"/>
        </w:rPr>
      </w:pPr>
    </w:p>
    <w:p w14:paraId="0DB77538" w14:textId="77777777" w:rsidR="009B57D5" w:rsidRPr="009B57D5" w:rsidRDefault="009B57D5" w:rsidP="009B57D5">
      <w:pPr>
        <w:pStyle w:val="Default"/>
        <w:rPr>
          <w:sz w:val="22"/>
          <w:szCs w:val="22"/>
        </w:rPr>
      </w:pPr>
      <w:r w:rsidRPr="009B57D5">
        <w:rPr>
          <w:sz w:val="22"/>
          <w:szCs w:val="22"/>
        </w:rPr>
        <w:t xml:space="preserve">12. Selon le classement final de chaque athlète (c'est à dire que toutes les épreuves ont eu lieu), il y a </w:t>
      </w:r>
      <w:r w:rsidRPr="00DB0C38">
        <w:rPr>
          <w:color w:val="BFBFBF" w:themeColor="background1" w:themeShade="BF"/>
          <w:sz w:val="22"/>
          <w:szCs w:val="22"/>
        </w:rPr>
        <w:t>attribution de points</w:t>
      </w:r>
      <w:r w:rsidRPr="009B57D5">
        <w:rPr>
          <w:sz w:val="22"/>
          <w:szCs w:val="22"/>
        </w:rPr>
        <w:t xml:space="preserve"> pour le classement final du "Grand Prix". </w:t>
      </w:r>
    </w:p>
    <w:p w14:paraId="5218A8EE" w14:textId="77777777" w:rsidR="009B57D5" w:rsidRPr="009B57D5" w:rsidRDefault="009B57D5" w:rsidP="009B57D5">
      <w:pPr>
        <w:pStyle w:val="Default"/>
        <w:rPr>
          <w:sz w:val="22"/>
          <w:szCs w:val="22"/>
        </w:rPr>
      </w:pPr>
    </w:p>
    <w:p w14:paraId="17158629" w14:textId="77777777" w:rsidR="009B57D5" w:rsidRPr="009B57D5" w:rsidRDefault="009B57D5" w:rsidP="009B57D5">
      <w:pPr>
        <w:pStyle w:val="Default"/>
        <w:rPr>
          <w:sz w:val="22"/>
          <w:szCs w:val="22"/>
        </w:rPr>
      </w:pPr>
      <w:r w:rsidRPr="009B57D5">
        <w:rPr>
          <w:sz w:val="22"/>
          <w:szCs w:val="22"/>
        </w:rPr>
        <w:t xml:space="preserve">13. Lorsque toutes les rencontres ont eu lieu, il y a nomination des vainqueurs selon le total des points acquis tout au long du "Grand Prix". </w:t>
      </w:r>
    </w:p>
    <w:p w14:paraId="2FC88240" w14:textId="77777777" w:rsidR="009B57D5" w:rsidRPr="009B57D5" w:rsidRDefault="009B57D5" w:rsidP="009B57D5">
      <w:pPr>
        <w:pStyle w:val="Default"/>
        <w:rPr>
          <w:sz w:val="22"/>
          <w:szCs w:val="22"/>
        </w:rPr>
      </w:pPr>
    </w:p>
    <w:p w14:paraId="37047B16" w14:textId="59C96CA5" w:rsidR="00441717" w:rsidRDefault="009B57D5" w:rsidP="009B57D5">
      <w:pPr>
        <w:pStyle w:val="Default"/>
        <w:rPr>
          <w:sz w:val="22"/>
          <w:szCs w:val="22"/>
        </w:rPr>
      </w:pPr>
      <w:r w:rsidRPr="009B57D5">
        <w:rPr>
          <w:sz w:val="22"/>
          <w:szCs w:val="22"/>
        </w:rPr>
        <w:t xml:space="preserve">14. Lorsqu'un </w:t>
      </w:r>
      <w:r w:rsidRPr="000F217D">
        <w:rPr>
          <w:sz w:val="22"/>
          <w:szCs w:val="22"/>
        </w:rPr>
        <w:t>record</w:t>
      </w:r>
      <w:r w:rsidRPr="009B57D5">
        <w:rPr>
          <w:sz w:val="22"/>
          <w:szCs w:val="22"/>
        </w:rPr>
        <w:t xml:space="preserve"> a été battu, il est homologué c'est à dire qu'il y a enregistrement du nouveau </w:t>
      </w:r>
      <w:r w:rsidRPr="000F217D">
        <w:rPr>
          <w:color w:val="385623" w:themeColor="accent6" w:themeShade="80"/>
          <w:sz w:val="22"/>
          <w:szCs w:val="22"/>
        </w:rPr>
        <w:t>record</w:t>
      </w:r>
      <w:r w:rsidRPr="009B57D5">
        <w:rPr>
          <w:sz w:val="22"/>
          <w:szCs w:val="22"/>
        </w:rPr>
        <w:t xml:space="preserve"> avec la </w:t>
      </w:r>
      <w:r w:rsidRPr="000F217D">
        <w:rPr>
          <w:color w:val="385623" w:themeColor="accent6" w:themeShade="80"/>
          <w:sz w:val="22"/>
          <w:szCs w:val="22"/>
        </w:rPr>
        <w:t>date</w:t>
      </w:r>
      <w:r w:rsidRPr="009B57D5">
        <w:rPr>
          <w:sz w:val="22"/>
          <w:szCs w:val="22"/>
        </w:rPr>
        <w:t xml:space="preserve"> et </w:t>
      </w:r>
      <w:r w:rsidRPr="000F217D">
        <w:rPr>
          <w:color w:val="auto"/>
          <w:sz w:val="22"/>
          <w:szCs w:val="22"/>
        </w:rPr>
        <w:t xml:space="preserve">le </w:t>
      </w:r>
      <w:r w:rsidRPr="000F217D">
        <w:rPr>
          <w:color w:val="385623" w:themeColor="accent6" w:themeShade="80"/>
          <w:sz w:val="22"/>
          <w:szCs w:val="22"/>
        </w:rPr>
        <w:t>lieu du record</w:t>
      </w:r>
      <w:r w:rsidRPr="009B57D5">
        <w:rPr>
          <w:sz w:val="22"/>
          <w:szCs w:val="22"/>
        </w:rPr>
        <w:t xml:space="preserve">. </w:t>
      </w:r>
    </w:p>
    <w:p w14:paraId="1F59EB5B" w14:textId="57A6CDBC" w:rsidR="006A2B67" w:rsidRDefault="006A2B67" w:rsidP="009B57D5">
      <w:pPr>
        <w:pStyle w:val="Default"/>
        <w:rPr>
          <w:sz w:val="22"/>
          <w:szCs w:val="22"/>
        </w:rPr>
      </w:pPr>
    </w:p>
    <w:p w14:paraId="352F90AC" w14:textId="1873EE5E" w:rsidR="006A2B67" w:rsidRPr="009B57D5" w:rsidRDefault="006A2B67" w:rsidP="009B57D5">
      <w:pPr>
        <w:pStyle w:val="Default"/>
        <w:rPr>
          <w:sz w:val="22"/>
          <w:szCs w:val="22"/>
        </w:rPr>
      </w:pPr>
      <w:r>
        <w:rPr>
          <w:sz w:val="22"/>
          <w:szCs w:val="22"/>
        </w:rPr>
        <w:t>Gris = ne sais pas ou/comment le placer</w:t>
      </w:r>
    </w:p>
    <w:p w14:paraId="41F2D282" w14:textId="77777777" w:rsidR="00441717" w:rsidRDefault="00441717" w:rsidP="00441717">
      <w:pPr>
        <w:pStyle w:val="Titre1"/>
      </w:pPr>
      <w:bookmarkStart w:id="0" w:name="_Toc46145163"/>
      <w:r w:rsidRPr="005415AE">
        <w:t xml:space="preserve">Analyse : </w:t>
      </w:r>
      <w:r>
        <w:t>L’interview</w:t>
      </w:r>
      <w:bookmarkEnd w:id="0"/>
    </w:p>
    <w:p w14:paraId="1B82A510" w14:textId="77777777" w:rsidR="00441717" w:rsidRDefault="00441717" w:rsidP="00441717"/>
    <w:p w14:paraId="7E031680" w14:textId="1BAC08F9" w:rsidR="00441717" w:rsidRDefault="00FD47DC" w:rsidP="00FD47DC">
      <w:pPr>
        <w:pStyle w:val="Paragraphedeliste"/>
        <w:numPr>
          <w:ilvl w:val="0"/>
          <w:numId w:val="2"/>
        </w:numPr>
      </w:pPr>
      <w:r>
        <w:t xml:space="preserve">Est-ce que les athlètes </w:t>
      </w:r>
      <w:r w:rsidR="000F217D">
        <w:t>doivent</w:t>
      </w:r>
      <w:r>
        <w:t xml:space="preserve"> obligatoirement </w:t>
      </w:r>
      <w:r w:rsidR="009B0F1E">
        <w:t xml:space="preserve">faire </w:t>
      </w:r>
      <w:r>
        <w:t>partie d’une fédération sportive ?</w:t>
      </w:r>
    </w:p>
    <w:p w14:paraId="31E0F1B4" w14:textId="2FD5AEE2" w:rsidR="009B0F1E" w:rsidRDefault="009B0F1E" w:rsidP="009B0F1E">
      <w:pPr>
        <w:pStyle w:val="Paragraphedeliste"/>
      </w:pPr>
      <w:r>
        <w:t>Oui</w:t>
      </w:r>
    </w:p>
    <w:p w14:paraId="3AB41DA9" w14:textId="327AC7E7" w:rsidR="00FD47DC" w:rsidRDefault="00FD47DC" w:rsidP="00FD47DC">
      <w:pPr>
        <w:pStyle w:val="Paragraphedeliste"/>
        <w:numPr>
          <w:ilvl w:val="0"/>
          <w:numId w:val="2"/>
        </w:numPr>
      </w:pPr>
      <w:r>
        <w:t>A-t-on besoin de connaitre les informations du stade ?  (</w:t>
      </w:r>
      <w:r w:rsidR="00680639">
        <w:t>Nom</w:t>
      </w:r>
      <w:r>
        <w:t xml:space="preserve">, adresse, ville, nombre de spectateur </w:t>
      </w:r>
      <w:r w:rsidR="00680639">
        <w:t>…)</w:t>
      </w:r>
    </w:p>
    <w:p w14:paraId="24085D91" w14:textId="3820E079" w:rsidR="00FD47DC" w:rsidRDefault="00680639" w:rsidP="00FD47DC">
      <w:pPr>
        <w:pStyle w:val="Paragraphedeliste"/>
        <w:numPr>
          <w:ilvl w:val="0"/>
          <w:numId w:val="2"/>
        </w:numPr>
      </w:pPr>
      <w:r>
        <w:t xml:space="preserve">A-t-on </w:t>
      </w:r>
      <w:r w:rsidR="00FD47DC">
        <w:t>besoin</w:t>
      </w:r>
      <w:r>
        <w:t xml:space="preserve"> </w:t>
      </w:r>
      <w:r w:rsidR="00FD47DC">
        <w:t xml:space="preserve">de </w:t>
      </w:r>
      <w:r>
        <w:t>connaitre</w:t>
      </w:r>
      <w:r w:rsidR="00FD47DC">
        <w:t xml:space="preserve"> l’</w:t>
      </w:r>
      <w:r>
        <w:t>athlète</w:t>
      </w:r>
      <w:r w:rsidR="00FD47DC">
        <w:t xml:space="preserve"> et l’épreuve </w:t>
      </w:r>
      <w:r>
        <w:t>pour le record en plus de la date et du lieu ?</w:t>
      </w:r>
    </w:p>
    <w:p w14:paraId="6050514E" w14:textId="166C0632" w:rsidR="00680639" w:rsidRDefault="00334FB9" w:rsidP="00FD47DC">
      <w:pPr>
        <w:pStyle w:val="Paragraphedeliste"/>
        <w:numPr>
          <w:ilvl w:val="0"/>
          <w:numId w:val="2"/>
        </w:numPr>
      </w:pPr>
      <w:r>
        <w:t xml:space="preserve">Le classement </w:t>
      </w:r>
      <w:r w:rsidR="00DB0C38">
        <w:t>doit-il</w:t>
      </w:r>
      <w:r>
        <w:t xml:space="preserve"> </w:t>
      </w:r>
      <w:r w:rsidR="00DB0C38">
        <w:t xml:space="preserve">être </w:t>
      </w:r>
      <w:r>
        <w:t xml:space="preserve">géré par athlète ou par épreuve ? </w:t>
      </w:r>
    </w:p>
    <w:p w14:paraId="29139338" w14:textId="33A2DD4F" w:rsidR="00334FB9" w:rsidRDefault="00334FB9" w:rsidP="00FD47DC">
      <w:pPr>
        <w:pStyle w:val="Paragraphedeliste"/>
        <w:numPr>
          <w:ilvl w:val="0"/>
          <w:numId w:val="2"/>
        </w:numPr>
      </w:pPr>
      <w:r>
        <w:t>Que contient exactement le « forfait » d’un athlète ?</w:t>
      </w:r>
    </w:p>
    <w:p w14:paraId="0A10E4F0" w14:textId="78464858" w:rsidR="009B0F1E" w:rsidRDefault="009B0F1E" w:rsidP="009B0F1E">
      <w:pPr>
        <w:pStyle w:val="Paragraphedeliste"/>
      </w:pPr>
      <w:r>
        <w:t>Ça représente l’abandon d’un athlète sur une épreuve</w:t>
      </w:r>
    </w:p>
    <w:p w14:paraId="5ADBAF3A" w14:textId="6DA0C716" w:rsidR="00441717" w:rsidRDefault="00441445" w:rsidP="00441717">
      <w:pPr>
        <w:pStyle w:val="Paragraphedeliste"/>
        <w:numPr>
          <w:ilvl w:val="0"/>
          <w:numId w:val="2"/>
        </w:numPr>
      </w:pPr>
      <w:r>
        <w:t>Comment est gérer le planning des épreuves ?</w:t>
      </w:r>
    </w:p>
    <w:p w14:paraId="38DE2FF8" w14:textId="2B53C921" w:rsidR="00441717" w:rsidRDefault="00441717" w:rsidP="00441717">
      <w:pPr>
        <w:pStyle w:val="Titre1"/>
      </w:pPr>
      <w:r>
        <w:t>Le dictionnaire de données</w:t>
      </w:r>
    </w:p>
    <w:p w14:paraId="3EE30626" w14:textId="77777777" w:rsidR="00441717" w:rsidRDefault="00441717" w:rsidP="00441717"/>
    <w:p w14:paraId="266FBD78" w14:textId="77777777" w:rsidR="00441717" w:rsidRDefault="00441717" w:rsidP="00441717"/>
    <w:p w14:paraId="27C45A05" w14:textId="77777777" w:rsidR="00441717" w:rsidRPr="003F0F62" w:rsidRDefault="00441717" w:rsidP="00441717">
      <w:pPr>
        <w:spacing w:after="0" w:line="240" w:lineRule="auto"/>
        <w:rPr>
          <w:rFonts w:ascii="Calibri" w:eastAsia="Times New Roman" w:hAnsi="Calibri" w:cs="Times New Roman"/>
        </w:rPr>
      </w:pPr>
    </w:p>
    <w:p w14:paraId="32BE38D9" w14:textId="77777777" w:rsidR="00441717" w:rsidRPr="00FE64E4" w:rsidRDefault="00441717" w:rsidP="00441717">
      <w:pPr>
        <w:pStyle w:val="Titre1"/>
      </w:pPr>
      <w:r w:rsidRPr="00FE64E4">
        <w:t>Règle</w:t>
      </w:r>
      <w:r>
        <w:t>s</w:t>
      </w:r>
      <w:r w:rsidRPr="00FE64E4">
        <w:t xml:space="preserve"> de gestion</w:t>
      </w:r>
    </w:p>
    <w:p w14:paraId="4697BE2A" w14:textId="77777777" w:rsidR="00441717" w:rsidRDefault="00441717" w:rsidP="00441717"/>
    <w:p w14:paraId="46672939" w14:textId="77777777" w:rsidR="00441717" w:rsidRDefault="00441717" w:rsidP="00441717"/>
    <w:p w14:paraId="7EA552FC" w14:textId="77777777" w:rsidR="00441717" w:rsidRDefault="00441717" w:rsidP="00441717"/>
    <w:p w14:paraId="276D813D" w14:textId="77777777" w:rsidR="00441717" w:rsidRDefault="00441717" w:rsidP="00441717">
      <w:pPr>
        <w:pStyle w:val="Titre1"/>
      </w:pPr>
      <w:r>
        <w:t>Modèle conceptuel</w:t>
      </w:r>
    </w:p>
    <w:p w14:paraId="2F03C605" w14:textId="77777777" w:rsidR="00441717" w:rsidRDefault="00441717" w:rsidP="00441717"/>
    <w:p w14:paraId="3ED084E2" w14:textId="77777777" w:rsidR="00441717" w:rsidRDefault="00441717" w:rsidP="00441717"/>
    <w:p w14:paraId="6086AE7D" w14:textId="77777777" w:rsidR="00131E39" w:rsidRDefault="00131E39"/>
    <w:sectPr w:rsidR="00131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6971"/>
    <w:multiLevelType w:val="hybridMultilevel"/>
    <w:tmpl w:val="008A14AC"/>
    <w:lvl w:ilvl="0" w:tplc="5C221F0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440741"/>
    <w:multiLevelType w:val="hybridMultilevel"/>
    <w:tmpl w:val="2F2CFD34"/>
    <w:lvl w:ilvl="0" w:tplc="A9B046F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D5"/>
    <w:rsid w:val="00086421"/>
    <w:rsid w:val="000B662D"/>
    <w:rsid w:val="000F217D"/>
    <w:rsid w:val="00131E39"/>
    <w:rsid w:val="00181A21"/>
    <w:rsid w:val="00334FB9"/>
    <w:rsid w:val="00441445"/>
    <w:rsid w:val="00441717"/>
    <w:rsid w:val="00680639"/>
    <w:rsid w:val="006A2B67"/>
    <w:rsid w:val="00783747"/>
    <w:rsid w:val="008C4422"/>
    <w:rsid w:val="009B0F1E"/>
    <w:rsid w:val="009B57D5"/>
    <w:rsid w:val="00DB0C38"/>
    <w:rsid w:val="00FD4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8A61"/>
  <w15:chartTrackingRefBased/>
  <w15:docId w15:val="{484E14F1-D9B6-4133-AF03-D1A71BB6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17"/>
  </w:style>
  <w:style w:type="paragraph" w:styleId="Titre1">
    <w:name w:val="heading 1"/>
    <w:basedOn w:val="Normal"/>
    <w:next w:val="Normal"/>
    <w:link w:val="Titre1Car"/>
    <w:uiPriority w:val="9"/>
    <w:qFormat/>
    <w:rsid w:val="00441717"/>
    <w:pPr>
      <w:pBdr>
        <w:bottom w:val="single" w:sz="12" w:space="1" w:color="2F5496" w:themeColor="accent1" w:themeShade="BF"/>
      </w:pBdr>
      <w:spacing w:before="600" w:after="80" w:line="240" w:lineRule="auto"/>
      <w:outlineLvl w:val="0"/>
    </w:pPr>
    <w:rPr>
      <w:rFonts w:asciiTheme="majorHAnsi" w:eastAsiaTheme="majorEastAsia" w:hAnsiTheme="majorHAnsi" w:cstheme="majorBidi"/>
      <w:b/>
      <w:bCs/>
      <w:color w:val="2F5496" w:themeColor="accent1" w:themeShade="B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717"/>
    <w:rPr>
      <w:rFonts w:asciiTheme="majorHAnsi" w:eastAsiaTheme="majorEastAsia" w:hAnsiTheme="majorHAnsi" w:cstheme="majorBidi"/>
      <w:b/>
      <w:bCs/>
      <w:color w:val="2F5496" w:themeColor="accent1" w:themeShade="BF"/>
      <w:sz w:val="28"/>
      <w:szCs w:val="24"/>
    </w:rPr>
  </w:style>
  <w:style w:type="table" w:customStyle="1" w:styleId="Grilledutableau1">
    <w:name w:val="Grille du tableau1"/>
    <w:basedOn w:val="TableauNormal"/>
    <w:next w:val="Grilledutableau"/>
    <w:uiPriority w:val="39"/>
    <w:rsid w:val="00441717"/>
    <w:pPr>
      <w:spacing w:after="0" w:line="240" w:lineRule="auto"/>
      <w:ind w:firstLine="36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41717"/>
    <w:pPr>
      <w:ind w:left="720"/>
      <w:contextualSpacing/>
    </w:pPr>
  </w:style>
  <w:style w:type="table" w:styleId="Grilledutableau">
    <w:name w:val="Table Grid"/>
    <w:basedOn w:val="TableauNormal"/>
    <w:uiPriority w:val="39"/>
    <w:rsid w:val="00441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57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uvenot%20nicolas\Documents\Mod&#232;les%20Office%20personnalis&#233;s\AnalyseMeri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AnalyseMerise.dotx</Template>
  <TotalTime>121</TotalTime>
  <Pages>2</Pages>
  <Words>617</Words>
  <Characters>3397</Characters>
  <Application>Microsoft Office Word</Application>
  <DocSecurity>0</DocSecurity>
  <Lines>28</Lines>
  <Paragraphs>8</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Grand prix</vt:lpstr>
      <vt:lpstr>Analyse : L’interview</vt:lpstr>
      <vt:lpstr>Le dictionnaire de données</vt:lpstr>
      <vt:lpstr>Règles de gestion</vt:lpstr>
      <vt:lpstr>Modèle conceptuel</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thouvenot nicolas</dc:creator>
  <cp:keywords/>
  <dc:description/>
  <cp:lastModifiedBy>Nicolas Thouvenot</cp:lastModifiedBy>
  <cp:revision>10</cp:revision>
  <dcterms:created xsi:type="dcterms:W3CDTF">2020-07-27T06:55:00Z</dcterms:created>
  <dcterms:modified xsi:type="dcterms:W3CDTF">2020-07-27T14:34:00Z</dcterms:modified>
</cp:coreProperties>
</file>