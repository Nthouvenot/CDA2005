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89589" w14:textId="77777777" w:rsidR="00236DC9" w:rsidRPr="00236DC9" w:rsidRDefault="00236DC9" w:rsidP="00236DC9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419D921E" w14:textId="4342F5A0" w:rsidR="00236DC9" w:rsidRDefault="00646D8D" w:rsidP="00441717">
      <w:pPr>
        <w:pStyle w:val="Titre1"/>
      </w:pPr>
      <w:r>
        <w:t>Course de chevaux</w:t>
      </w:r>
    </w:p>
    <w:p w14:paraId="4D46A477" w14:textId="1B26B370" w:rsidR="00441717" w:rsidRDefault="00441717" w:rsidP="00441717"/>
    <w:p w14:paraId="50050DC0" w14:textId="77777777" w:rsidR="00646D8D" w:rsidRDefault="00646D8D" w:rsidP="00646D8D">
      <w:r>
        <w:t>Un parieur assidu des champs de courses et des bases de données, voudrait mémoriser, dans une base de données relationnelle, les courses de chevaux, les paris qu'il a faits et les résultats.</w:t>
      </w:r>
    </w:p>
    <w:p w14:paraId="6CED640D" w14:textId="77777777" w:rsidR="00646D8D" w:rsidRDefault="00646D8D" w:rsidP="00646D8D">
      <w:r>
        <w:t xml:space="preserve">Plus précisément, il veut enregistrer les informations suivantes pour chaque </w:t>
      </w:r>
      <w:r w:rsidRPr="00646D8D">
        <w:rPr>
          <w:color w:val="FFC000" w:themeColor="accent4"/>
        </w:rPr>
        <w:t>course</w:t>
      </w:r>
      <w:r>
        <w:t xml:space="preserve"> :</w:t>
      </w:r>
    </w:p>
    <w:p w14:paraId="6A2436BD" w14:textId="0DB19064" w:rsidR="00646D8D" w:rsidRDefault="00646D8D" w:rsidP="00646D8D">
      <w:pPr>
        <w:ind w:firstLine="708"/>
      </w:pPr>
      <w:r>
        <w:t xml:space="preserve">- Le </w:t>
      </w:r>
      <w:r w:rsidRPr="00646D8D">
        <w:rPr>
          <w:color w:val="FFC000" w:themeColor="accent4"/>
        </w:rPr>
        <w:t>nom</w:t>
      </w:r>
      <w:r>
        <w:t xml:space="preserve"> et la </w:t>
      </w:r>
      <w:r w:rsidRPr="00646D8D">
        <w:rPr>
          <w:color w:val="FFC000" w:themeColor="accent4"/>
        </w:rPr>
        <w:t>date</w:t>
      </w:r>
      <w:r>
        <w:t xml:space="preserve"> (ex : Prix d'Amérique, 21-07-92)</w:t>
      </w:r>
    </w:p>
    <w:p w14:paraId="0A54DFC8" w14:textId="7B201EC9" w:rsidR="00646D8D" w:rsidRDefault="00646D8D" w:rsidP="00646D8D">
      <w:pPr>
        <w:ind w:firstLine="708"/>
      </w:pPr>
      <w:r>
        <w:t xml:space="preserve">- Le </w:t>
      </w:r>
      <w:r w:rsidRPr="00646D8D">
        <w:rPr>
          <w:color w:val="5B9BD5" w:themeColor="accent5"/>
        </w:rPr>
        <w:t>numéro</w:t>
      </w:r>
      <w:r>
        <w:t xml:space="preserve">, le </w:t>
      </w:r>
      <w:r w:rsidRPr="00646D8D">
        <w:rPr>
          <w:color w:val="5B9BD5" w:themeColor="accent5"/>
        </w:rPr>
        <w:t>nom</w:t>
      </w:r>
      <w:r>
        <w:t xml:space="preserve"> </w:t>
      </w:r>
      <w:r w:rsidRPr="00646D8D">
        <w:rPr>
          <w:color w:val="5B9BD5" w:themeColor="accent5"/>
        </w:rPr>
        <w:t>chevaux</w:t>
      </w:r>
      <w:r>
        <w:t xml:space="preserve"> partants</w:t>
      </w:r>
    </w:p>
    <w:p w14:paraId="7519BD71" w14:textId="77777777" w:rsidR="00646D8D" w:rsidRDefault="00646D8D" w:rsidP="00646D8D">
      <w:pPr>
        <w:ind w:firstLine="708"/>
      </w:pPr>
      <w:r>
        <w:t xml:space="preserve">- Ses </w:t>
      </w:r>
      <w:r w:rsidRPr="00646D8D">
        <w:rPr>
          <w:color w:val="70AD47" w:themeColor="accent6"/>
        </w:rPr>
        <w:t>paris</w:t>
      </w:r>
      <w:r>
        <w:t>, avec pour chacun :</w:t>
      </w:r>
    </w:p>
    <w:p w14:paraId="77858452" w14:textId="2F4409A7" w:rsidR="00646D8D" w:rsidRDefault="00646D8D" w:rsidP="00646D8D">
      <w:pPr>
        <w:ind w:left="708" w:firstLine="708"/>
      </w:pPr>
      <w:r>
        <w:t xml:space="preserve">O Le </w:t>
      </w:r>
      <w:r w:rsidRPr="00646D8D">
        <w:rPr>
          <w:color w:val="70AD47" w:themeColor="accent6"/>
        </w:rPr>
        <w:t xml:space="preserve">type de pari </w:t>
      </w:r>
      <w:r>
        <w:t>(couplé, tiercé, quarté, quinté...).</w:t>
      </w:r>
    </w:p>
    <w:p w14:paraId="583229C2" w14:textId="77777777" w:rsidR="00646D8D" w:rsidRDefault="00646D8D" w:rsidP="00646D8D">
      <w:pPr>
        <w:ind w:left="1416" w:firstLine="708"/>
      </w:pPr>
      <w:r>
        <w:t>▪ Couplé = Pari sur 2 chevaux (1er et 2nd)</w:t>
      </w:r>
    </w:p>
    <w:p w14:paraId="1778EDF1" w14:textId="77777777" w:rsidR="00646D8D" w:rsidRDefault="00646D8D" w:rsidP="00646D8D">
      <w:pPr>
        <w:ind w:left="1416" w:firstLine="708"/>
      </w:pPr>
      <w:r>
        <w:t>▪ Tiercé = Pari sur 3 chevaux (1er, 2ème et 3ème)</w:t>
      </w:r>
    </w:p>
    <w:p w14:paraId="154CF0B3" w14:textId="77777777" w:rsidR="00646D8D" w:rsidRDefault="00646D8D" w:rsidP="00646D8D">
      <w:pPr>
        <w:ind w:left="1416" w:firstLine="708"/>
      </w:pPr>
      <w:r>
        <w:t>▪ Etc…</w:t>
      </w:r>
    </w:p>
    <w:p w14:paraId="43BAB4B4" w14:textId="25245E8C" w:rsidR="00646D8D" w:rsidRDefault="00646D8D" w:rsidP="00646D8D">
      <w:pPr>
        <w:ind w:left="708" w:firstLine="708"/>
      </w:pPr>
      <w:r>
        <w:t xml:space="preserve">O La </w:t>
      </w:r>
      <w:r w:rsidRPr="00646D8D">
        <w:rPr>
          <w:color w:val="70AD47" w:themeColor="accent6"/>
        </w:rPr>
        <w:t xml:space="preserve">somme jouée </w:t>
      </w:r>
      <w:r>
        <w:t>et les numéros de chevaux dans l'ordre du pari.</w:t>
      </w:r>
    </w:p>
    <w:p w14:paraId="6CB347A3" w14:textId="77777777" w:rsidR="00646D8D" w:rsidRDefault="00646D8D" w:rsidP="00646D8D">
      <w:r>
        <w:t>Une fois la course jouée, on enregistre aussi :</w:t>
      </w:r>
    </w:p>
    <w:p w14:paraId="34D027C9" w14:textId="77777777" w:rsidR="00646D8D" w:rsidRDefault="00646D8D" w:rsidP="00646D8D">
      <w:pPr>
        <w:ind w:firstLine="708"/>
      </w:pPr>
      <w:r>
        <w:t>- Le résultat : l'ordre d'arrivée des chevaux.</w:t>
      </w:r>
    </w:p>
    <w:p w14:paraId="30930F54" w14:textId="77777777" w:rsidR="00646D8D" w:rsidRDefault="00646D8D" w:rsidP="00646D8D">
      <w:pPr>
        <w:ind w:firstLine="708"/>
      </w:pPr>
      <w:r>
        <w:t xml:space="preserve">- </w:t>
      </w:r>
      <w:r w:rsidRPr="008F0EAA">
        <w:rPr>
          <w:color w:val="70AD47" w:themeColor="accent6"/>
        </w:rPr>
        <w:t xml:space="preserve">Le gain total </w:t>
      </w:r>
      <w:r>
        <w:t>du parieur pour la course (couplé = somme jouée x 2, tiercé = somme jouée * 3, etc…).</w:t>
      </w:r>
    </w:p>
    <w:p w14:paraId="36BEA0B0" w14:textId="14BFE408" w:rsidR="00646D8D" w:rsidRDefault="00646D8D" w:rsidP="00646D8D">
      <w:r>
        <w:t>Les noms de chevaux sont uniques et les noms de courses sont uniques (à un instant donné).</w:t>
      </w:r>
    </w:p>
    <w:p w14:paraId="3342F9DE" w14:textId="77777777" w:rsidR="00575C05" w:rsidRDefault="00575C05" w:rsidP="00441717">
      <w:pPr>
        <w:pStyle w:val="Titre1"/>
      </w:pPr>
      <w:bookmarkStart w:id="0" w:name="_Toc46145163"/>
    </w:p>
    <w:p w14:paraId="4A9F8104" w14:textId="77777777" w:rsidR="00575C05" w:rsidRDefault="00575C05" w:rsidP="00441717">
      <w:pPr>
        <w:pStyle w:val="Titre1"/>
      </w:pPr>
    </w:p>
    <w:p w14:paraId="04F970C5" w14:textId="77777777" w:rsidR="00575C05" w:rsidRDefault="00575C05" w:rsidP="00441717">
      <w:pPr>
        <w:pStyle w:val="Titre1"/>
      </w:pPr>
    </w:p>
    <w:p w14:paraId="5C502915" w14:textId="77777777" w:rsidR="00575C05" w:rsidRDefault="00575C05" w:rsidP="00441717">
      <w:pPr>
        <w:pStyle w:val="Titre1"/>
      </w:pPr>
    </w:p>
    <w:p w14:paraId="4FF36F44" w14:textId="7067E1D9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3A05096C" w14:textId="77777777" w:rsidR="00AB722D" w:rsidRDefault="00AB722D" w:rsidP="00AB722D"/>
    <w:p w14:paraId="31CDBA96" w14:textId="0D3A3B8A" w:rsidR="0011647E" w:rsidRDefault="00AB722D" w:rsidP="00AB722D">
      <w:pPr>
        <w:pStyle w:val="Paragraphedeliste"/>
        <w:numPr>
          <w:ilvl w:val="0"/>
          <w:numId w:val="6"/>
        </w:numPr>
      </w:pPr>
      <w:r w:rsidRPr="00AB722D">
        <w:t>Combien il y a de chevaux par course ?</w:t>
      </w:r>
    </w:p>
    <w:p w14:paraId="0E0ACD77" w14:textId="712C23F3" w:rsidR="00575C05" w:rsidRDefault="00575C05" w:rsidP="00575C05">
      <w:pPr>
        <w:pStyle w:val="Paragraphedeliste"/>
      </w:pPr>
      <w:r>
        <w:t>16</w:t>
      </w:r>
    </w:p>
    <w:p w14:paraId="1EC93452" w14:textId="75F21DA0" w:rsidR="00575C05" w:rsidRDefault="00575C05" w:rsidP="00575C05">
      <w:pPr>
        <w:pStyle w:val="Paragraphedeliste"/>
        <w:numPr>
          <w:ilvl w:val="0"/>
          <w:numId w:val="6"/>
        </w:numPr>
      </w:pPr>
      <w:r>
        <w:t>Les courses peuvent avoir lieux dans plusieurs hippodromes ?</w:t>
      </w:r>
    </w:p>
    <w:p w14:paraId="646782E0" w14:textId="319F3D8A" w:rsidR="00575C05" w:rsidRDefault="00575C05" w:rsidP="00575C05">
      <w:pPr>
        <w:pStyle w:val="Paragraphedeliste"/>
      </w:pPr>
      <w:r w:rsidRPr="00575C05">
        <w:t xml:space="preserve">L’année est décomposée en </w:t>
      </w:r>
      <w:r w:rsidR="00CA4E75" w:rsidRPr="00575C05">
        <w:t>réunions,</w:t>
      </w:r>
      <w:r w:rsidR="00CA4E75">
        <w:t xml:space="preserve"> </w:t>
      </w:r>
      <w:r w:rsidRPr="00575C05">
        <w:t>chaque réunion se fait dans un hippodrome et est composée de X courses</w:t>
      </w:r>
      <w:r>
        <w:t>, mais on ne s’en occupe pas dans notre cas</w:t>
      </w:r>
    </w:p>
    <w:p w14:paraId="4F825A3B" w14:textId="77777777" w:rsidR="00575C05" w:rsidRDefault="00575C05" w:rsidP="00575C05">
      <w:pPr>
        <w:pStyle w:val="Paragraphedeliste"/>
        <w:numPr>
          <w:ilvl w:val="0"/>
          <w:numId w:val="6"/>
        </w:numPr>
      </w:pPr>
      <w:r w:rsidRPr="00575C05">
        <w:t>Est ce qu'on peut avoir deux fois le même le cheval mais avec un numéro différent</w:t>
      </w:r>
      <w:r>
        <w:t xml:space="preserve"> dans des courses différentes</w:t>
      </w:r>
      <w:r w:rsidRPr="00575C05">
        <w:t xml:space="preserve"> ?</w:t>
      </w:r>
    </w:p>
    <w:p w14:paraId="264C7811" w14:textId="769A333C" w:rsidR="00575C05" w:rsidRPr="00575C05" w:rsidRDefault="00575C05" w:rsidP="00575C05">
      <w:pPr>
        <w:pStyle w:val="Paragraphedeliste"/>
      </w:pPr>
      <w:r>
        <w:t xml:space="preserve"> </w:t>
      </w:r>
      <w:r w:rsidR="00CA4E75" w:rsidRPr="00575C05">
        <w:t>Pour</w:t>
      </w:r>
      <w:r w:rsidRPr="00575C05">
        <w:t xml:space="preserve"> chaque course, un numéro est attribué à chaque cheval</w:t>
      </w:r>
      <w:r>
        <w:t xml:space="preserve">, </w:t>
      </w:r>
      <w:r w:rsidRPr="00575C05">
        <w:t>de 1 à "nombre de partants</w:t>
      </w:r>
      <w:r w:rsidRPr="00575C05">
        <w:rPr>
          <w:rFonts w:ascii="Segoe UI" w:eastAsia="Times New Roman" w:hAnsi="Segoe UI" w:cs="Segoe UI"/>
          <w:sz w:val="21"/>
          <w:szCs w:val="21"/>
          <w:lang w:eastAsia="fr-FR"/>
        </w:rPr>
        <w:t>"</w:t>
      </w:r>
    </w:p>
    <w:p w14:paraId="1FFDA4BD" w14:textId="732182C1" w:rsidR="00441717" w:rsidRDefault="00441717" w:rsidP="00441717">
      <w:pPr>
        <w:pStyle w:val="Titre1"/>
      </w:pPr>
      <w:r>
        <w:t>Le dictionnaire de données</w:t>
      </w:r>
    </w:p>
    <w:p w14:paraId="60A59FFB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1651"/>
        <w:gridCol w:w="3117"/>
        <w:gridCol w:w="1829"/>
        <w:gridCol w:w="2097"/>
        <w:gridCol w:w="1878"/>
      </w:tblGrid>
      <w:tr w:rsidR="004016D8" w:rsidRPr="003F0F62" w14:paraId="21BD11B7" w14:textId="77777777" w:rsidTr="00CD4B7F">
        <w:trPr>
          <w:trHeight w:val="584"/>
        </w:trPr>
        <w:tc>
          <w:tcPr>
            <w:tcW w:w="1651" w:type="dxa"/>
            <w:shd w:val="clear" w:color="auto" w:fill="629DD1"/>
          </w:tcPr>
          <w:p w14:paraId="4CF7384C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3117" w:type="dxa"/>
            <w:shd w:val="clear" w:color="auto" w:fill="629DD1"/>
          </w:tcPr>
          <w:p w14:paraId="4337ACD3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9" w:type="dxa"/>
            <w:shd w:val="clear" w:color="auto" w:fill="629DD1"/>
          </w:tcPr>
          <w:p w14:paraId="49EE0619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2097" w:type="dxa"/>
            <w:shd w:val="clear" w:color="auto" w:fill="629DD1"/>
          </w:tcPr>
          <w:p w14:paraId="4B6CD90E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878" w:type="dxa"/>
            <w:shd w:val="clear" w:color="auto" w:fill="629DD1"/>
          </w:tcPr>
          <w:p w14:paraId="29CFBE1C" w14:textId="77777777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4016D8" w:rsidRPr="003F0F62" w14:paraId="4DE3B854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6D5D4F47" w14:textId="07FCAA9A" w:rsidR="004016D8" w:rsidRDefault="00731FA4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Racing</w:t>
            </w:r>
          </w:p>
          <w:p w14:paraId="2FB740AB" w14:textId="6F657182" w:rsidR="004016D8" w:rsidRPr="003F0F62" w:rsidRDefault="004016D8" w:rsidP="00CD4B7F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2438ACED" w14:textId="50553A6D" w:rsidR="004016D8" w:rsidRPr="003F0F62" w:rsidRDefault="00731FA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Racing_name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2D4EBA8B" w14:textId="2A1719D1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course</w:t>
            </w:r>
          </w:p>
        </w:tc>
        <w:tc>
          <w:tcPr>
            <w:tcW w:w="2097" w:type="dxa"/>
            <w:shd w:val="clear" w:color="auto" w:fill="DFEBF5"/>
          </w:tcPr>
          <w:p w14:paraId="4057340C" w14:textId="2F0DA1C6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(50)</w:t>
            </w:r>
          </w:p>
        </w:tc>
        <w:tc>
          <w:tcPr>
            <w:tcW w:w="1878" w:type="dxa"/>
            <w:shd w:val="clear" w:color="auto" w:fill="DFEBF5"/>
          </w:tcPr>
          <w:p w14:paraId="6C748A1F" w14:textId="41C584DB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:rsidRPr="003F0F62" w14:paraId="136670CE" w14:textId="77777777" w:rsidTr="004016D8">
        <w:trPr>
          <w:trHeight w:val="266"/>
        </w:trPr>
        <w:tc>
          <w:tcPr>
            <w:tcW w:w="1651" w:type="dxa"/>
            <w:shd w:val="clear" w:color="auto" w:fill="629DD1"/>
          </w:tcPr>
          <w:p w14:paraId="34234C1A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92B5644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E9939DC" w14:textId="04BFBEE1" w:rsidR="004016D8" w:rsidRPr="003F0F62" w:rsidRDefault="00731FA4" w:rsidP="00CD4B7F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 w:rsidRPr="00731FA4">
              <w:rPr>
                <w:rFonts w:ascii="Calibri" w:hAnsi="Calibri" w:cs="Times New Roman"/>
              </w:rPr>
              <w:t>Racing_date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774D6783" w14:textId="2901C740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la course</w:t>
            </w:r>
          </w:p>
        </w:tc>
        <w:tc>
          <w:tcPr>
            <w:tcW w:w="2097" w:type="dxa"/>
            <w:shd w:val="clear" w:color="auto" w:fill="DFEBF5"/>
          </w:tcPr>
          <w:p w14:paraId="6F890E70" w14:textId="21E16681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878" w:type="dxa"/>
            <w:shd w:val="clear" w:color="auto" w:fill="DFEBF5"/>
          </w:tcPr>
          <w:p w14:paraId="77FBD6A5" w14:textId="209A0AE7" w:rsidR="004016D8" w:rsidRPr="003F0F62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YY-MM-DD</w:t>
            </w:r>
          </w:p>
        </w:tc>
      </w:tr>
      <w:tr w:rsidR="004016D8" w:rsidRPr="003F0F62" w14:paraId="4F000121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C0241DC" w14:textId="40B45627" w:rsidR="004016D8" w:rsidRPr="00731FA4" w:rsidRDefault="00731FA4" w:rsidP="00BE5161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731FA4">
              <w:rPr>
                <w:rFonts w:ascii="Calibri" w:hAnsi="Calibri" w:cs="Times New Roman"/>
                <w:b/>
                <w:bCs/>
                <w:color w:val="FFFFFF"/>
              </w:rPr>
              <w:t>Horse</w:t>
            </w:r>
          </w:p>
          <w:p w14:paraId="5DA58982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32993258" w14:textId="341AEEDB" w:rsidR="004016D8" w:rsidRDefault="00731FA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Horse_name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3A2D25F2" w14:textId="6E1DB7B7" w:rsidR="004016D8" w:rsidRDefault="00731FA4" w:rsidP="00731F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Nom du cheval qui </w:t>
            </w:r>
            <w:r w:rsidR="008F0EAA">
              <w:rPr>
                <w:rFonts w:ascii="Calibri" w:hAnsi="Calibri" w:cs="Times New Roman"/>
              </w:rPr>
              <w:t>court</w:t>
            </w:r>
          </w:p>
        </w:tc>
        <w:tc>
          <w:tcPr>
            <w:tcW w:w="2097" w:type="dxa"/>
            <w:shd w:val="clear" w:color="auto" w:fill="DFEBF5"/>
          </w:tcPr>
          <w:p w14:paraId="711595CB" w14:textId="1611406D" w:rsidR="004016D8" w:rsidRPr="003F0F62" w:rsidRDefault="008F0EAA" w:rsidP="00731FA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878" w:type="dxa"/>
            <w:shd w:val="clear" w:color="auto" w:fill="DFEBF5"/>
          </w:tcPr>
          <w:p w14:paraId="642087A0" w14:textId="624467B8" w:rsidR="004016D8" w:rsidRPr="003F0F62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4016D8" w14:paraId="0ADF81D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4E38406E" w14:textId="77777777" w:rsidR="004016D8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5F0C95F3" w14:textId="77777777" w:rsidR="004016D8" w:rsidRPr="003F0F62" w:rsidRDefault="004016D8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00E16AE4" w14:textId="3C0AB57A" w:rsidR="004016D8" w:rsidRDefault="00731FA4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Horse_raceNumber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62CE579C" w14:textId="3E6B1FE2" w:rsidR="004016D8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conçurent du cheval</w:t>
            </w:r>
          </w:p>
        </w:tc>
        <w:tc>
          <w:tcPr>
            <w:tcW w:w="2097" w:type="dxa"/>
            <w:shd w:val="clear" w:color="auto" w:fill="DFEBF5"/>
          </w:tcPr>
          <w:p w14:paraId="2103F103" w14:textId="7861DFD6" w:rsidR="004016D8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(2)</w:t>
            </w:r>
          </w:p>
        </w:tc>
        <w:tc>
          <w:tcPr>
            <w:tcW w:w="1878" w:type="dxa"/>
            <w:shd w:val="clear" w:color="auto" w:fill="DFEBF5"/>
          </w:tcPr>
          <w:p w14:paraId="2F41D044" w14:textId="3C50BA04" w:rsidR="004016D8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BE5161" w14:paraId="6E004FC6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4B79A9F" w14:textId="77777777" w:rsidR="00BE5161" w:rsidRPr="008F0EAA" w:rsidRDefault="00BE5161" w:rsidP="00BE5161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8F0EAA">
              <w:rPr>
                <w:rFonts w:ascii="Calibri" w:hAnsi="Calibri" w:cs="Times New Roman"/>
                <w:b/>
                <w:bCs/>
                <w:color w:val="FFFFFF"/>
              </w:rPr>
              <w:t>Bet</w:t>
            </w:r>
          </w:p>
          <w:p w14:paraId="77B94578" w14:textId="77777777" w:rsidR="00BE5161" w:rsidRDefault="00BE5161" w:rsidP="00CD4B7F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19AAF3D9" w14:textId="6FEF7490" w:rsidR="00BE5161" w:rsidRDefault="00BE5161" w:rsidP="00BE5161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Bet_id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E598AFF" w14:textId="4B25E7C9" w:rsidR="00BE5161" w:rsidRDefault="00BE5161" w:rsidP="00BE516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 du paris</w:t>
            </w:r>
          </w:p>
        </w:tc>
        <w:tc>
          <w:tcPr>
            <w:tcW w:w="2097" w:type="dxa"/>
            <w:shd w:val="clear" w:color="auto" w:fill="DFEBF5"/>
          </w:tcPr>
          <w:p w14:paraId="5C363732" w14:textId="1784489E" w:rsidR="00BE5161" w:rsidRDefault="00BE5161" w:rsidP="00BE516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(5)</w:t>
            </w:r>
          </w:p>
        </w:tc>
        <w:tc>
          <w:tcPr>
            <w:tcW w:w="1878" w:type="dxa"/>
            <w:shd w:val="clear" w:color="auto" w:fill="DFEBF5"/>
          </w:tcPr>
          <w:p w14:paraId="26F05BD9" w14:textId="66DA81C3" w:rsidR="00BE5161" w:rsidRDefault="00BE5161" w:rsidP="00BE5161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Obligatoire, auto-incrémenté</w:t>
            </w:r>
          </w:p>
        </w:tc>
      </w:tr>
      <w:tr w:rsidR="004016D8" w14:paraId="0543D730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26E0317" w14:textId="77777777" w:rsidR="004016D8" w:rsidRPr="003F0F62" w:rsidRDefault="004016D8" w:rsidP="00BE5161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3117" w:type="dxa"/>
            <w:shd w:val="clear" w:color="auto" w:fill="DFEBF5"/>
          </w:tcPr>
          <w:p w14:paraId="61797566" w14:textId="41F46C7C" w:rsidR="004016D8" w:rsidRDefault="008F0EAA" w:rsidP="00CD4B7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Bet_type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0B99C76A" w14:textId="01E15E31" w:rsidR="004016D8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Type de pari</w:t>
            </w:r>
          </w:p>
        </w:tc>
        <w:tc>
          <w:tcPr>
            <w:tcW w:w="2097" w:type="dxa"/>
            <w:shd w:val="clear" w:color="auto" w:fill="DFEBF5"/>
          </w:tcPr>
          <w:p w14:paraId="2583DC91" w14:textId="425531EA" w:rsidR="004016D8" w:rsidRDefault="004016D8" w:rsidP="00CD4B7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 </w:t>
            </w:r>
            <w:r w:rsidR="008F0EAA">
              <w:rPr>
                <w:rFonts w:ascii="Calibri" w:hAnsi="Calibri" w:cs="Times New Roman"/>
              </w:rPr>
              <w:t>Alphabétique (20)</w:t>
            </w:r>
          </w:p>
        </w:tc>
        <w:tc>
          <w:tcPr>
            <w:tcW w:w="1878" w:type="dxa"/>
            <w:shd w:val="clear" w:color="auto" w:fill="DFEBF5"/>
          </w:tcPr>
          <w:p w14:paraId="4EB15CD9" w14:textId="5AAEB146" w:rsidR="004016D8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F0EAA" w14:paraId="16B997B3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02AF0E0C" w14:textId="77777777" w:rsidR="008F0EAA" w:rsidRPr="008F0EAA" w:rsidRDefault="008F0EAA" w:rsidP="008F0EA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10BA89A0" w14:textId="5594D5D4" w:rsidR="008F0EAA" w:rsidRDefault="008F0EAA" w:rsidP="008F0EA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Bet_money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5F3E797F" w14:textId="74271C2C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Somme du pari</w:t>
            </w:r>
          </w:p>
        </w:tc>
        <w:tc>
          <w:tcPr>
            <w:tcW w:w="2097" w:type="dxa"/>
            <w:shd w:val="clear" w:color="auto" w:fill="DFEBF5"/>
          </w:tcPr>
          <w:p w14:paraId="7AC7DAB8" w14:textId="533BDAD4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(5)</w:t>
            </w:r>
          </w:p>
        </w:tc>
        <w:tc>
          <w:tcPr>
            <w:tcW w:w="1878" w:type="dxa"/>
            <w:shd w:val="clear" w:color="auto" w:fill="DFEBF5"/>
          </w:tcPr>
          <w:p w14:paraId="601EC006" w14:textId="28A53AF3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8F0EAA" w14:paraId="382F1AF2" w14:textId="77777777" w:rsidTr="00CD4B7F">
        <w:trPr>
          <w:trHeight w:val="270"/>
        </w:trPr>
        <w:tc>
          <w:tcPr>
            <w:tcW w:w="1651" w:type="dxa"/>
            <w:shd w:val="clear" w:color="auto" w:fill="629DD1"/>
          </w:tcPr>
          <w:p w14:paraId="503AC703" w14:textId="77777777" w:rsidR="008F0EAA" w:rsidRPr="008F0EAA" w:rsidRDefault="008F0EAA" w:rsidP="008F0EAA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3117" w:type="dxa"/>
            <w:shd w:val="clear" w:color="auto" w:fill="DFEBF5"/>
          </w:tcPr>
          <w:p w14:paraId="79F1A556" w14:textId="2BF73B3B" w:rsidR="008F0EAA" w:rsidRDefault="008F0EAA" w:rsidP="008F0EAA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Bet_profit</w:t>
            </w:r>
            <w:proofErr w:type="spellEnd"/>
          </w:p>
        </w:tc>
        <w:tc>
          <w:tcPr>
            <w:tcW w:w="1829" w:type="dxa"/>
            <w:shd w:val="clear" w:color="auto" w:fill="DFEBF5"/>
          </w:tcPr>
          <w:p w14:paraId="4660DFFC" w14:textId="02F28EA4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Gain du pari</w:t>
            </w:r>
          </w:p>
        </w:tc>
        <w:tc>
          <w:tcPr>
            <w:tcW w:w="2097" w:type="dxa"/>
            <w:shd w:val="clear" w:color="auto" w:fill="DFEBF5"/>
          </w:tcPr>
          <w:p w14:paraId="0D7D9740" w14:textId="0944152C" w:rsidR="008F0EAA" w:rsidRDefault="008F0EAA" w:rsidP="008F0EAA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Numérique (5)</w:t>
            </w:r>
          </w:p>
        </w:tc>
        <w:tc>
          <w:tcPr>
            <w:tcW w:w="1878" w:type="dxa"/>
            <w:shd w:val="clear" w:color="auto" w:fill="DFEBF5"/>
          </w:tcPr>
          <w:p w14:paraId="2620176B" w14:textId="60D2926B" w:rsidR="008F0EAA" w:rsidRDefault="008F0EAA" w:rsidP="008F0EAA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</w:tbl>
    <w:p w14:paraId="16A30490" w14:textId="77777777" w:rsidR="004016D8" w:rsidRDefault="004016D8" w:rsidP="00441717"/>
    <w:p w14:paraId="06F2BDAA" w14:textId="77777777" w:rsidR="00441717" w:rsidRDefault="00441717" w:rsidP="00441717"/>
    <w:p w14:paraId="2962E2D3" w14:textId="77777777" w:rsidR="00441717" w:rsidRPr="003F0F62" w:rsidRDefault="00441717" w:rsidP="00441717">
      <w:pPr>
        <w:spacing w:after="0" w:line="240" w:lineRule="auto"/>
        <w:rPr>
          <w:rFonts w:ascii="Calibri" w:eastAsia="Times New Roman" w:hAnsi="Calibri" w:cs="Times New Roman"/>
        </w:rPr>
      </w:pPr>
    </w:p>
    <w:p w14:paraId="51A477BE" w14:textId="77777777" w:rsidR="00441717" w:rsidRPr="00FE64E4" w:rsidRDefault="00441717" w:rsidP="0044171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6A02ECD6" w14:textId="13BE0B9D" w:rsidR="00441717" w:rsidRDefault="00441717" w:rsidP="00441717"/>
    <w:p w14:paraId="7CD04259" w14:textId="75D0CB7C" w:rsidR="00731FA4" w:rsidRDefault="00731FA4" w:rsidP="00731FA4">
      <w:pPr>
        <w:pStyle w:val="Paragraphedeliste"/>
        <w:numPr>
          <w:ilvl w:val="0"/>
          <w:numId w:val="7"/>
        </w:numPr>
      </w:pPr>
      <w:r>
        <w:t>Une course fait courir 16 chevaux</w:t>
      </w:r>
    </w:p>
    <w:p w14:paraId="1CA7A6D7" w14:textId="68A63EEC" w:rsidR="00731FA4" w:rsidRDefault="00731FA4" w:rsidP="00731FA4">
      <w:pPr>
        <w:pStyle w:val="Paragraphedeliste"/>
        <w:numPr>
          <w:ilvl w:val="0"/>
          <w:numId w:val="7"/>
        </w:numPr>
      </w:pPr>
      <w:r>
        <w:t>Un cheval peu courir dans une course</w:t>
      </w:r>
    </w:p>
    <w:p w14:paraId="0D44AFAD" w14:textId="77777777" w:rsidR="00441717" w:rsidRDefault="00441717" w:rsidP="00441717"/>
    <w:p w14:paraId="1F1442D6" w14:textId="672503C5" w:rsidR="00441717" w:rsidRDefault="00A30D5E" w:rsidP="00441717">
      <w:pPr>
        <w:pStyle w:val="Titre1"/>
      </w:pPr>
      <w:r>
        <w:t>Dépendances fonctionnelles</w:t>
      </w:r>
    </w:p>
    <w:p w14:paraId="6754CE0D" w14:textId="77777777" w:rsidR="00441717" w:rsidRDefault="00441717" w:rsidP="00441717"/>
    <w:tbl>
      <w:tblPr>
        <w:tblW w:w="8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2"/>
        <w:gridCol w:w="2180"/>
        <w:gridCol w:w="2180"/>
        <w:gridCol w:w="2180"/>
      </w:tblGrid>
      <w:tr w:rsidR="00F56A9C" w:rsidRPr="00F56A9C" w14:paraId="1387A1A2" w14:textId="77777777" w:rsidTr="00F56A9C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4CB1F6B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FFFFFF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F811779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Racing_date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6E615C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Horse_name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99EF8D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Bet_id</w:t>
            </w:r>
            <w:proofErr w:type="spellEnd"/>
          </w:p>
        </w:tc>
      </w:tr>
      <w:tr w:rsidR="00F56A9C" w:rsidRPr="00F56A9C" w14:paraId="17687E4D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5507A2C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Racing_name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B6BDE47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43AF9AC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8917F3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437ED2D5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1EC20C38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Racing_date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5B7552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B08E5F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52CC92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563B4C1E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736B0E64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Horse_name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140A70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E14B1F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0BB569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5F88A6DE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3BE405F9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Horse_raceNumber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C5EA97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C56120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2BB9EE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2415C24F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767076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color w:val="FFFFFF"/>
                <w:lang w:eastAsia="fr-FR"/>
              </w:rPr>
              <w:t>Bet_id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2C5223B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BEF03A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129CCA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F56A9C" w:rsidRPr="00F56A9C" w14:paraId="1588AEB1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71CC0AC4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Bet_type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C5F8A4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4E073BC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C4CA11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6A9C" w:rsidRPr="00F56A9C" w14:paraId="1F997A13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37A27ED7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Bet_money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E8BCF8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A65F25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9CDB64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F56A9C" w:rsidRPr="00F56A9C" w14:paraId="5A571CB5" w14:textId="77777777" w:rsidTr="00F56A9C">
        <w:trPr>
          <w:trHeight w:val="30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72C4"/>
            <w:noWrap/>
            <w:vAlign w:val="bottom"/>
            <w:hideMark/>
          </w:tcPr>
          <w:p w14:paraId="5DECF036" w14:textId="77777777" w:rsidR="00F56A9C" w:rsidRPr="00F56A9C" w:rsidRDefault="00F56A9C" w:rsidP="00F56A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56A9C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Bet_profit</w:t>
            </w:r>
            <w:proofErr w:type="spell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5C82221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D23603" w14:textId="77777777" w:rsidR="00F56A9C" w:rsidRPr="00F56A9C" w:rsidRDefault="00F56A9C" w:rsidP="00F56A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6EEBC1" w14:textId="77777777" w:rsidR="00F56A9C" w:rsidRPr="00F56A9C" w:rsidRDefault="00F56A9C" w:rsidP="00F56A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56A9C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3B71BF69" w14:textId="6611E257" w:rsidR="00441717" w:rsidRDefault="00441717" w:rsidP="00441717"/>
    <w:p w14:paraId="432138CF" w14:textId="4A3C6248" w:rsidR="00A30D5E" w:rsidRPr="00A30D5E" w:rsidRDefault="00A30D5E" w:rsidP="00A30D5E">
      <w:pPr>
        <w:pStyle w:val="Titre1"/>
        <w:rPr>
          <w:sz w:val="24"/>
        </w:rPr>
      </w:pPr>
      <w:r w:rsidRPr="00A30D5E">
        <w:rPr>
          <w:sz w:val="24"/>
        </w:rPr>
        <w:t>Dépendances fonctionnelles</w:t>
      </w:r>
      <w:r w:rsidRPr="00A30D5E">
        <w:rPr>
          <w:sz w:val="24"/>
        </w:rPr>
        <w:t xml:space="preserve"> simples</w:t>
      </w:r>
    </w:p>
    <w:p w14:paraId="14BD8A8C" w14:textId="77777777" w:rsidR="00F56A9C" w:rsidRDefault="00F56A9C" w:rsidP="00441717"/>
    <w:p w14:paraId="15C8EE32" w14:textId="61C85A08" w:rsidR="00131E39" w:rsidRPr="00A30D5E" w:rsidRDefault="00672D77">
      <w:pPr>
        <w:rPr>
          <w:lang w:val="en-US"/>
        </w:rPr>
      </w:pPr>
      <w:proofErr w:type="spellStart"/>
      <w:r w:rsidRPr="00A30D5E">
        <w:rPr>
          <w:lang w:val="en-US"/>
        </w:rPr>
        <w:t>Racing_date</w:t>
      </w:r>
      <w:proofErr w:type="spellEnd"/>
      <w:r w:rsidRPr="00A30D5E">
        <w:rPr>
          <w:lang w:val="en-US"/>
        </w:rPr>
        <w:tab/>
      </w:r>
      <w:r w:rsidRPr="00A30D5E">
        <w:rPr>
          <w:lang w:val="en-US"/>
        </w:rPr>
        <w:tab/>
      </w:r>
      <w:r>
        <w:sym w:font="Wingdings" w:char="F0E0"/>
      </w:r>
      <w:r w:rsidRPr="00A30D5E">
        <w:rPr>
          <w:lang w:val="en-US"/>
        </w:rPr>
        <w:t xml:space="preserve"> </w:t>
      </w:r>
      <w:proofErr w:type="spellStart"/>
      <w:r w:rsidRPr="00A30D5E">
        <w:rPr>
          <w:lang w:val="en-US"/>
        </w:rPr>
        <w:t>racing_name</w:t>
      </w:r>
      <w:proofErr w:type="spellEnd"/>
      <w:r w:rsidRPr="00A30D5E">
        <w:rPr>
          <w:lang w:val="en-US"/>
        </w:rPr>
        <w:t xml:space="preserve">, </w:t>
      </w:r>
      <w:proofErr w:type="spellStart"/>
      <w:r w:rsidRPr="00A30D5E">
        <w:rPr>
          <w:lang w:val="en-US"/>
        </w:rPr>
        <w:t>Horse_name</w:t>
      </w:r>
      <w:proofErr w:type="spellEnd"/>
      <w:r w:rsidRPr="00A30D5E">
        <w:rPr>
          <w:lang w:val="en-US"/>
        </w:rPr>
        <w:t xml:space="preserve">, </w:t>
      </w:r>
      <w:proofErr w:type="spellStart"/>
      <w:r w:rsidRPr="00A30D5E">
        <w:rPr>
          <w:lang w:val="en-US"/>
        </w:rPr>
        <w:t>Horse_raceNumber</w:t>
      </w:r>
      <w:proofErr w:type="spellEnd"/>
      <w:r w:rsidRPr="00A30D5E">
        <w:rPr>
          <w:lang w:val="en-US"/>
        </w:rPr>
        <w:t xml:space="preserve">, </w:t>
      </w:r>
      <w:proofErr w:type="spellStart"/>
      <w:r w:rsidRPr="00A30D5E">
        <w:rPr>
          <w:lang w:val="en-US"/>
        </w:rPr>
        <w:t>Bet_id</w:t>
      </w:r>
      <w:proofErr w:type="spellEnd"/>
    </w:p>
    <w:p w14:paraId="5E32DEBD" w14:textId="12CF2DA5" w:rsidR="00672D77" w:rsidRPr="00A30D5E" w:rsidRDefault="00672D77">
      <w:pPr>
        <w:rPr>
          <w:lang w:val="en-US"/>
        </w:rPr>
      </w:pPr>
      <w:proofErr w:type="spellStart"/>
      <w:r w:rsidRPr="00A30D5E">
        <w:rPr>
          <w:lang w:val="en-US"/>
        </w:rPr>
        <w:t>Horse_name</w:t>
      </w:r>
      <w:proofErr w:type="spellEnd"/>
      <w:r w:rsidR="00177773" w:rsidRPr="00A30D5E">
        <w:rPr>
          <w:lang w:val="en-US"/>
        </w:rPr>
        <w:tab/>
      </w:r>
      <w:r w:rsidR="00177773" w:rsidRPr="00A30D5E">
        <w:rPr>
          <w:lang w:val="en-US"/>
        </w:rPr>
        <w:tab/>
      </w:r>
      <w:r w:rsidR="00177773">
        <w:sym w:font="Wingdings" w:char="F0E0"/>
      </w:r>
      <w:r w:rsidR="00177773" w:rsidRPr="00A30D5E">
        <w:rPr>
          <w:lang w:val="en-US"/>
        </w:rPr>
        <w:t xml:space="preserve"> </w:t>
      </w:r>
      <w:proofErr w:type="spellStart"/>
      <w:r w:rsidR="00177773" w:rsidRPr="00A30D5E">
        <w:rPr>
          <w:lang w:val="en-US"/>
        </w:rPr>
        <w:t>Horse_raceNumber</w:t>
      </w:r>
      <w:proofErr w:type="spellEnd"/>
    </w:p>
    <w:p w14:paraId="278B6121" w14:textId="5BC7CDB1" w:rsidR="00672D77" w:rsidRDefault="00177773">
      <w:pPr>
        <w:rPr>
          <w:lang w:val="en-US"/>
        </w:rPr>
      </w:pPr>
      <w:proofErr w:type="spellStart"/>
      <w:r w:rsidRPr="00A30D5E">
        <w:rPr>
          <w:lang w:val="en-US"/>
        </w:rPr>
        <w:t>Bet_id</w:t>
      </w:r>
      <w:proofErr w:type="spellEnd"/>
      <w:r w:rsidRPr="00A30D5E">
        <w:rPr>
          <w:lang w:val="en-US"/>
        </w:rPr>
        <w:tab/>
      </w:r>
      <w:r w:rsidRPr="00A30D5E">
        <w:rPr>
          <w:lang w:val="en-US"/>
        </w:rPr>
        <w:tab/>
      </w:r>
      <w:r w:rsidRPr="00A30D5E">
        <w:rPr>
          <w:lang w:val="en-US"/>
        </w:rPr>
        <w:tab/>
      </w:r>
      <w:r>
        <w:sym w:font="Wingdings" w:char="F0E0"/>
      </w:r>
      <w:r w:rsidRPr="00A30D5E">
        <w:rPr>
          <w:lang w:val="en-US"/>
        </w:rPr>
        <w:t xml:space="preserve"> </w:t>
      </w:r>
      <w:proofErr w:type="spellStart"/>
      <w:r w:rsidRPr="00A30D5E">
        <w:rPr>
          <w:lang w:val="en-US"/>
        </w:rPr>
        <w:t>Bet_money</w:t>
      </w:r>
      <w:proofErr w:type="spellEnd"/>
      <w:r w:rsidRPr="00A30D5E">
        <w:rPr>
          <w:lang w:val="en-US"/>
        </w:rPr>
        <w:t xml:space="preserve">, </w:t>
      </w:r>
      <w:proofErr w:type="spellStart"/>
      <w:r w:rsidRPr="00A30D5E">
        <w:rPr>
          <w:lang w:val="en-US"/>
        </w:rPr>
        <w:t>Bet_profit</w:t>
      </w:r>
      <w:proofErr w:type="spellEnd"/>
    </w:p>
    <w:p w14:paraId="1B2AEE32" w14:textId="5900C768" w:rsidR="005C46A7" w:rsidRDefault="005C46A7">
      <w:pPr>
        <w:rPr>
          <w:lang w:val="en-US"/>
        </w:rPr>
      </w:pPr>
    </w:p>
    <w:p w14:paraId="3CEA682A" w14:textId="7623B385" w:rsidR="005C46A7" w:rsidRDefault="005C46A7" w:rsidP="005C46A7">
      <w:pPr>
        <w:pStyle w:val="Titre1"/>
      </w:pPr>
      <w:r>
        <w:t>Modèle conceptuel</w:t>
      </w:r>
    </w:p>
    <w:p w14:paraId="0DEED96B" w14:textId="62F6AE5C" w:rsidR="005C46A7" w:rsidRDefault="005C46A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56E4713" wp14:editId="2C8BF762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5760720" cy="190246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D649DD" w14:textId="47DC214F" w:rsidR="005C46A7" w:rsidRDefault="005C46A7">
      <w:pPr>
        <w:rPr>
          <w:lang w:val="en-US"/>
        </w:rPr>
      </w:pPr>
    </w:p>
    <w:p w14:paraId="0B635CA4" w14:textId="77777777" w:rsidR="00F0137D" w:rsidRDefault="00F0137D" w:rsidP="00F0137D">
      <w:pPr>
        <w:pStyle w:val="Titre1"/>
      </w:pPr>
    </w:p>
    <w:p w14:paraId="72C7B296" w14:textId="77777777" w:rsidR="00F0137D" w:rsidRDefault="00F0137D" w:rsidP="00F0137D">
      <w:pPr>
        <w:pStyle w:val="Titre1"/>
      </w:pPr>
    </w:p>
    <w:p w14:paraId="562989FF" w14:textId="7DE5C51C" w:rsidR="00F0137D" w:rsidRDefault="00F0137D" w:rsidP="00F0137D">
      <w:pPr>
        <w:pStyle w:val="Titre1"/>
      </w:pPr>
      <w:r>
        <w:t>Modèle logique</w:t>
      </w:r>
    </w:p>
    <w:p w14:paraId="29F40B4E" w14:textId="495ACAFE" w:rsidR="005C46A7" w:rsidRDefault="005C46A7">
      <w:pPr>
        <w:rPr>
          <w:lang w:val="en-US"/>
        </w:rPr>
      </w:pPr>
    </w:p>
    <w:p w14:paraId="35D8700B" w14:textId="10463DC8" w:rsidR="00F0137D" w:rsidRDefault="00F0137D">
      <w:pPr>
        <w:rPr>
          <w:lang w:val="en-US"/>
        </w:rPr>
      </w:pPr>
      <w:r>
        <w:rPr>
          <w:lang w:val="en-US"/>
        </w:rPr>
        <w:t>Racings (</w:t>
      </w:r>
      <w:proofErr w:type="spellStart"/>
      <w:r w:rsidRPr="00F0137D">
        <w:rPr>
          <w:b/>
          <w:bCs/>
          <w:u w:val="single"/>
          <w:lang w:val="en-US"/>
        </w:rPr>
        <w:t>Racing_name</w:t>
      </w:r>
      <w:proofErr w:type="spellEnd"/>
      <w:r>
        <w:rPr>
          <w:lang w:val="en-US"/>
        </w:rPr>
        <w:t xml:space="preserve">, </w:t>
      </w:r>
      <w:proofErr w:type="spellStart"/>
      <w:r w:rsidRPr="00916600">
        <w:rPr>
          <w:b/>
          <w:bCs/>
          <w:lang w:val="en-US"/>
        </w:rPr>
        <w:t>Racing_date</w:t>
      </w:r>
      <w:proofErr w:type="spellEnd"/>
      <w:r>
        <w:rPr>
          <w:lang w:val="en-US"/>
        </w:rPr>
        <w:t>)</w:t>
      </w:r>
    </w:p>
    <w:p w14:paraId="71BCEC48" w14:textId="4779B014" w:rsidR="00F0137D" w:rsidRDefault="00F0137D">
      <w:pPr>
        <w:rPr>
          <w:lang w:val="en-US"/>
        </w:rPr>
      </w:pPr>
      <w:r>
        <w:rPr>
          <w:lang w:val="en-US"/>
        </w:rPr>
        <w:t>Horses (</w:t>
      </w:r>
      <w:proofErr w:type="spellStart"/>
      <w:r w:rsidRPr="00F0137D">
        <w:rPr>
          <w:b/>
          <w:bCs/>
          <w:u w:val="single"/>
          <w:lang w:val="en-US"/>
        </w:rPr>
        <w:t>Horse_name</w:t>
      </w:r>
      <w:proofErr w:type="spellEnd"/>
      <w:r>
        <w:rPr>
          <w:lang w:val="en-US"/>
        </w:rPr>
        <w:t xml:space="preserve">, </w:t>
      </w:r>
      <w:r w:rsidRPr="00F0137D">
        <w:rPr>
          <w:b/>
          <w:bCs/>
          <w:u w:val="single"/>
          <w:lang w:val="en-US"/>
        </w:rPr>
        <w:t>#Racing_name</w:t>
      </w:r>
      <w:r>
        <w:rPr>
          <w:lang w:val="en-US"/>
        </w:rPr>
        <w:t xml:space="preserve">, </w:t>
      </w:r>
      <w:proofErr w:type="spellStart"/>
      <w:r w:rsidRPr="00F0137D">
        <w:rPr>
          <w:b/>
          <w:bCs/>
          <w:lang w:val="en-US"/>
        </w:rPr>
        <w:t>Horse_raceNumber</w:t>
      </w:r>
      <w:proofErr w:type="spellEnd"/>
      <w:r>
        <w:rPr>
          <w:lang w:val="en-US"/>
        </w:rPr>
        <w:t>)</w:t>
      </w:r>
    </w:p>
    <w:p w14:paraId="0FFB32D1" w14:textId="472E4E7E" w:rsidR="00F0137D" w:rsidRDefault="00F0137D">
      <w:pPr>
        <w:rPr>
          <w:lang w:val="en-US"/>
        </w:rPr>
      </w:pPr>
      <w:r>
        <w:rPr>
          <w:lang w:val="en-US"/>
        </w:rPr>
        <w:t xml:space="preserve">Bets </w:t>
      </w:r>
      <w:r w:rsidRPr="00F0137D">
        <w:rPr>
          <w:b/>
          <w:bCs/>
          <w:u w:val="single"/>
          <w:lang w:val="en-US"/>
        </w:rPr>
        <w:t>(</w:t>
      </w:r>
      <w:proofErr w:type="spellStart"/>
      <w:r w:rsidRPr="00F0137D">
        <w:rPr>
          <w:b/>
          <w:bCs/>
          <w:u w:val="single"/>
          <w:lang w:val="en-US"/>
        </w:rPr>
        <w:t>Bet_id</w:t>
      </w:r>
      <w:proofErr w:type="spellEnd"/>
      <w:r>
        <w:rPr>
          <w:lang w:val="en-US"/>
        </w:rPr>
        <w:t xml:space="preserve">, </w:t>
      </w:r>
      <w:proofErr w:type="spellStart"/>
      <w:r w:rsidRPr="00F0137D">
        <w:rPr>
          <w:b/>
          <w:bCs/>
          <w:lang w:val="en-US"/>
        </w:rPr>
        <w:t>Bet_type</w:t>
      </w:r>
      <w:proofErr w:type="spellEnd"/>
      <w:r>
        <w:rPr>
          <w:lang w:val="en-US"/>
        </w:rPr>
        <w:t xml:space="preserve">, </w:t>
      </w:r>
      <w:proofErr w:type="spellStart"/>
      <w:r w:rsidRPr="00F0137D">
        <w:rPr>
          <w:b/>
          <w:bCs/>
          <w:lang w:val="en-US"/>
        </w:rPr>
        <w:t>Bet_money</w:t>
      </w:r>
      <w:proofErr w:type="spellEnd"/>
      <w:r>
        <w:rPr>
          <w:lang w:val="en-US"/>
        </w:rPr>
        <w:t xml:space="preserve">, </w:t>
      </w:r>
      <w:proofErr w:type="spellStart"/>
      <w:r w:rsidRPr="00F0137D">
        <w:rPr>
          <w:lang w:val="en-US"/>
        </w:rPr>
        <w:t>Bet_profit</w:t>
      </w:r>
      <w:proofErr w:type="spellEnd"/>
      <w:r>
        <w:rPr>
          <w:lang w:val="en-US"/>
        </w:rPr>
        <w:t xml:space="preserve">, </w:t>
      </w:r>
      <w:r w:rsidRPr="00F0137D">
        <w:rPr>
          <w:b/>
          <w:bCs/>
          <w:lang w:val="en-US"/>
        </w:rPr>
        <w:t>#Racing_name</w:t>
      </w:r>
      <w:r>
        <w:rPr>
          <w:lang w:val="en-US"/>
        </w:rPr>
        <w:t>)</w:t>
      </w:r>
    </w:p>
    <w:sectPr w:rsidR="00F01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AC74F" w14:textId="77777777" w:rsidR="00E60801" w:rsidRDefault="00E60801" w:rsidP="009E3A4D">
      <w:pPr>
        <w:spacing w:after="0" w:line="240" w:lineRule="auto"/>
      </w:pPr>
      <w:r>
        <w:separator/>
      </w:r>
    </w:p>
  </w:endnote>
  <w:endnote w:type="continuationSeparator" w:id="0">
    <w:p w14:paraId="6282E6D7" w14:textId="77777777" w:rsidR="00E60801" w:rsidRDefault="00E60801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4A532" w14:textId="77777777" w:rsidR="00E60801" w:rsidRDefault="00E60801" w:rsidP="009E3A4D">
      <w:pPr>
        <w:spacing w:after="0" w:line="240" w:lineRule="auto"/>
      </w:pPr>
      <w:r>
        <w:separator/>
      </w:r>
    </w:p>
  </w:footnote>
  <w:footnote w:type="continuationSeparator" w:id="0">
    <w:p w14:paraId="3EA658C5" w14:textId="77777777" w:rsidR="00E60801" w:rsidRDefault="00E60801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C24C7"/>
    <w:multiLevelType w:val="hybridMultilevel"/>
    <w:tmpl w:val="013EF9D8"/>
    <w:lvl w:ilvl="0" w:tplc="5DC85B96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4649"/>
    <w:multiLevelType w:val="hybridMultilevel"/>
    <w:tmpl w:val="83502812"/>
    <w:lvl w:ilvl="0" w:tplc="8B4EDA8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F7AB8"/>
    <w:multiLevelType w:val="hybridMultilevel"/>
    <w:tmpl w:val="806069A6"/>
    <w:lvl w:ilvl="0" w:tplc="225454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5DC5F"/>
    <w:multiLevelType w:val="hybridMultilevel"/>
    <w:tmpl w:val="32ADC6C4"/>
    <w:lvl w:ilvl="0" w:tplc="FFFFFFFF">
      <w:start w:val="1"/>
      <w:numFmt w:val="ideographDigital"/>
      <w:lvlText w:val=""/>
      <w:lvlJc w:val="left"/>
    </w:lvl>
    <w:lvl w:ilvl="1" w:tplc="16D7C387">
      <w:start w:val="1"/>
      <w:numFmt w:val="bullet"/>
      <w:lvlText w:val="•"/>
      <w:lvlJc w:val="left"/>
    </w:lvl>
    <w:lvl w:ilvl="2" w:tplc="F7C07366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61A3F1F"/>
    <w:multiLevelType w:val="hybridMultilevel"/>
    <w:tmpl w:val="DF24E2CA"/>
    <w:lvl w:ilvl="0" w:tplc="6DCA39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E4AD2"/>
    <w:multiLevelType w:val="hybridMultilevel"/>
    <w:tmpl w:val="08D890C8"/>
    <w:lvl w:ilvl="0" w:tplc="11985CE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D8D"/>
    <w:rsid w:val="0011647E"/>
    <w:rsid w:val="00131E39"/>
    <w:rsid w:val="00177773"/>
    <w:rsid w:val="00236DC9"/>
    <w:rsid w:val="00301477"/>
    <w:rsid w:val="00365F20"/>
    <w:rsid w:val="004016D8"/>
    <w:rsid w:val="00441717"/>
    <w:rsid w:val="00533197"/>
    <w:rsid w:val="00575C05"/>
    <w:rsid w:val="005C46A7"/>
    <w:rsid w:val="00646D8D"/>
    <w:rsid w:val="00672D77"/>
    <w:rsid w:val="00731FA4"/>
    <w:rsid w:val="00760299"/>
    <w:rsid w:val="007B294C"/>
    <w:rsid w:val="008F0EAA"/>
    <w:rsid w:val="00916600"/>
    <w:rsid w:val="009E3A4D"/>
    <w:rsid w:val="00A30D5E"/>
    <w:rsid w:val="00AB722D"/>
    <w:rsid w:val="00BE5161"/>
    <w:rsid w:val="00CA4E75"/>
    <w:rsid w:val="00E60801"/>
    <w:rsid w:val="00F0137D"/>
    <w:rsid w:val="00F5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1CC63E"/>
  <w15:chartTrackingRefBased/>
  <w15:docId w15:val="{3A9B2425-A148-49D0-909D-3DB77551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  <w:style w:type="paragraph" w:customStyle="1" w:styleId="Default">
    <w:name w:val="Default"/>
    <w:rsid w:val="00646D8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170</TotalTime>
  <Pages>4</Pages>
  <Words>422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10</vt:i4>
      </vt:variant>
    </vt:vector>
  </HeadingPairs>
  <TitlesOfParts>
    <vt:vector size="11" baseType="lpstr">
      <vt:lpstr>Gestion emprunt bibliotheque</vt:lpstr>
      <vt:lpstr>Course de chevaux</vt:lpstr>
      <vt:lpstr/>
      <vt:lpstr/>
      <vt:lpstr/>
      <vt:lpstr/>
      <vt:lpstr>Analyse : L’interview</vt:lpstr>
      <vt:lpstr>Le dictionnaire de données</vt:lpstr>
      <vt:lpstr>Règles de gestion</vt:lpstr>
      <vt:lpstr>Dépendances fonctionnelles</vt:lpstr>
      <vt:lpstr>Dépendances fonctionnelles simples</vt:lpstr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 Thouvenot</cp:lastModifiedBy>
  <cp:revision>10</cp:revision>
  <cp:lastPrinted>2020-08-24T16:28:00Z</cp:lastPrinted>
  <dcterms:created xsi:type="dcterms:W3CDTF">2020-07-30T09:51:00Z</dcterms:created>
  <dcterms:modified xsi:type="dcterms:W3CDTF">2020-08-24T16:29:00Z</dcterms:modified>
</cp:coreProperties>
</file>