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22047C" w:rsidRPr="003F0F62" w14:paraId="555F5BA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98BBE63" w14:textId="495098D8" w:rsidR="0022047C" w:rsidRDefault="0022047C" w:rsidP="00260AEE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0113D128" w14:textId="41102D81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4BA24D" w14:textId="229E84FD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livre dans la bibliothèque</w:t>
            </w:r>
          </w:p>
        </w:tc>
        <w:tc>
          <w:tcPr>
            <w:tcW w:w="2097" w:type="dxa"/>
            <w:shd w:val="clear" w:color="auto" w:fill="DFEBF5"/>
          </w:tcPr>
          <w:p w14:paraId="209E5BB6" w14:textId="5D411DF9" w:rsidR="0022047C" w:rsidRDefault="0022047C" w:rsidP="0022047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(11)</w:t>
            </w:r>
          </w:p>
        </w:tc>
        <w:tc>
          <w:tcPr>
            <w:tcW w:w="1878" w:type="dxa"/>
            <w:shd w:val="clear" w:color="auto" w:fill="DFEBF5"/>
          </w:tcPr>
          <w:p w14:paraId="76311E2B" w14:textId="56089D4B" w:rsidR="0022047C" w:rsidRPr="003F0F62" w:rsidRDefault="0022047C" w:rsidP="0022047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92A3A50" w14:textId="77777777" w:rsidR="00433FEE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5A5721A" w14:textId="77777777" w:rsidR="0022047C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2686D83" w14:textId="540BD98A" w:rsidR="0022047C" w:rsidRPr="003F0F62" w:rsidRDefault="0022047C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5597A150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F17DD02" w14:textId="77777777" w:rsidR="00345014" w:rsidRDefault="00345014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791D2B6D" w:rsidR="001A14F2" w:rsidRPr="003F0F62" w:rsidRDefault="001A14F2" w:rsidP="0022047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EA6068B" w14:textId="77777777" w:rsidR="00433FEE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2B9F8BB" w14:textId="171729A9" w:rsidR="0022047C" w:rsidRPr="003F0F62" w:rsidRDefault="0022047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D75BE96" w14:textId="77777777" w:rsidR="00345014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72F111CC" w14:textId="01073B2C" w:rsidR="001A14F2" w:rsidRPr="003F0F6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0C57027D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235C623" w14:textId="25E99071" w:rsidR="001A14F2" w:rsidRDefault="001A14F2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6312E1BE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r w:rsidR="005435AC">
              <w:rPr>
                <w:rFonts w:ascii="Calibri" w:hAnsi="Calibri" w:cs="Times New Roman"/>
              </w:rPr>
              <w:t>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7C2F8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0D23D454" w:rsidR="00E74C35" w:rsidRDefault="00BA2B27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C2367A" w:rsidRPr="003F0F62" w14:paraId="0526F8AF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823E89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6578A06" w14:textId="178D805D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756E983" w14:textId="294357D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</w:t>
            </w:r>
            <w:r>
              <w:rPr>
                <w:rFonts w:ascii="Calibri" w:hAnsi="Calibri" w:cs="Times New Roman"/>
              </w:rPr>
              <w:t>_</w:t>
            </w:r>
            <w:r>
              <w:rPr>
                <w:rFonts w:ascii="Calibri" w:hAnsi="Calibri" w:cs="Times New Roman"/>
              </w:rPr>
              <w:t>loanD</w:t>
            </w:r>
            <w:r>
              <w:rPr>
                <w:rFonts w:ascii="Calibri" w:hAnsi="Calibri" w:cs="Times New Roman"/>
              </w:rPr>
              <w:t>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C491E8E" w14:textId="61A5E3EF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de l’emprunt</w:t>
            </w:r>
          </w:p>
        </w:tc>
        <w:tc>
          <w:tcPr>
            <w:tcW w:w="2097" w:type="dxa"/>
            <w:shd w:val="clear" w:color="auto" w:fill="DFEBF5"/>
          </w:tcPr>
          <w:p w14:paraId="2C2610DE" w14:textId="135E2CD2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4B61E1F9" w14:textId="1EEA350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C2367A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68393F76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6F3DF92" w14:textId="517A9F2C" w:rsidR="00C2367A" w:rsidRPr="00345014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Identifiant, auto incrémenté</w:t>
            </w:r>
          </w:p>
        </w:tc>
      </w:tr>
      <w:tr w:rsidR="00C2367A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C2367A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C2367A" w:rsidRPr="003F0F62" w:rsidRDefault="00C2367A" w:rsidP="00C2367A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C2367A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C2367A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C2367A" w:rsidRPr="0009147D" w:rsidRDefault="00C2367A" w:rsidP="00C2367A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C2367A" w:rsidRPr="003F0F62" w:rsidRDefault="00C2367A" w:rsidP="00C2367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2367A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C2367A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C2367A" w:rsidRPr="003F0F62" w:rsidRDefault="00C2367A" w:rsidP="00C2367A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C2367A" w:rsidRPr="003F0F62" w:rsidRDefault="00C2367A" w:rsidP="00C2367A">
            <w:pPr>
              <w:ind w:firstLine="0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</w:tbl>
    <w:p w14:paraId="6041EB51" w14:textId="77777777" w:rsidR="00441717" w:rsidRDefault="00441717" w:rsidP="00441717"/>
    <w:p w14:paraId="5BED6601" w14:textId="231E4B50" w:rsidR="00441717" w:rsidRDefault="00CC3463" w:rsidP="00441717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Donnée calculée :</w:t>
      </w:r>
    </w:p>
    <w:p w14:paraId="7D02C5E7" w14:textId="6E6F17A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36EBD290" w14:textId="77777777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0546CC" w:rsidRPr="003F0F62" w14:paraId="69BBFD43" w14:textId="77777777" w:rsidTr="009423BB">
        <w:trPr>
          <w:trHeight w:val="584"/>
        </w:trPr>
        <w:tc>
          <w:tcPr>
            <w:tcW w:w="1651" w:type="dxa"/>
            <w:shd w:val="clear" w:color="auto" w:fill="629DD1"/>
          </w:tcPr>
          <w:p w14:paraId="77C68423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15C82A74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3B1161CF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24E2087C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0E6C3F10" w14:textId="77777777" w:rsidR="000546CC" w:rsidRPr="003F0F62" w:rsidRDefault="000546CC" w:rsidP="009423BB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0546CC" w:rsidRPr="003F0F62" w14:paraId="0D432DE4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BEFD2DF" w14:textId="43E7F152" w:rsidR="000546CC" w:rsidRPr="003F0F62" w:rsidRDefault="000546CC" w:rsidP="000546C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</w:tc>
        <w:tc>
          <w:tcPr>
            <w:tcW w:w="3117" w:type="dxa"/>
            <w:shd w:val="clear" w:color="auto" w:fill="DFEBF5"/>
          </w:tcPr>
          <w:p w14:paraId="6A79A58D" w14:textId="71974E12" w:rsidR="000546CC" w:rsidRPr="003F0F62" w:rsidRDefault="000546CC" w:rsidP="000546C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7D10BD5" w14:textId="58A2EA40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09BFBCA7" w14:textId="403AF664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1BB51714" w14:textId="1769D57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0546CC" w:rsidRPr="003F0F62" w14:paraId="37F597E0" w14:textId="77777777" w:rsidTr="009423BB">
        <w:trPr>
          <w:trHeight w:val="270"/>
        </w:trPr>
        <w:tc>
          <w:tcPr>
            <w:tcW w:w="1651" w:type="dxa"/>
            <w:shd w:val="clear" w:color="auto" w:fill="629DD1"/>
          </w:tcPr>
          <w:p w14:paraId="65442C36" w14:textId="77777777" w:rsidR="000546CC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3611027" w14:textId="77777777" w:rsidR="000546CC" w:rsidRPr="003F0F62" w:rsidRDefault="000546CC" w:rsidP="000546C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DB5574C" w14:textId="3F489D51" w:rsidR="000546CC" w:rsidRPr="003F0F62" w:rsidRDefault="000546CC" w:rsidP="000546C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0E2E21D" w14:textId="150A4E62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4B0954C4" w14:textId="56DDCBE3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4005C223" w14:textId="57AF0FAA" w:rsidR="000546CC" w:rsidRPr="003F0F62" w:rsidRDefault="000546CC" w:rsidP="007C2F8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4B7AC1D8" w14:textId="3F6B69EA" w:rsidR="000546CC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16CB05CF" w14:textId="77777777" w:rsidR="000546CC" w:rsidRPr="003F0F62" w:rsidRDefault="000546CC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648097DD" w14:textId="77777777" w:rsidR="00E74C35" w:rsidRDefault="00E74C35" w:rsidP="00441717">
      <w:pPr>
        <w:pStyle w:val="Titre1"/>
      </w:pPr>
    </w:p>
    <w:p w14:paraId="4F230301" w14:textId="77777777" w:rsidR="00E74C35" w:rsidRDefault="00E74C35" w:rsidP="00441717">
      <w:pPr>
        <w:pStyle w:val="Titre1"/>
      </w:pPr>
    </w:p>
    <w:p w14:paraId="3D6F1D90" w14:textId="47BC18A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2E99EA52" w:rsidR="00C33DA6" w:rsidRDefault="00C33DA6" w:rsidP="00C33DA6">
      <w:pPr>
        <w:pStyle w:val="Paragraphedeliste"/>
        <w:numPr>
          <w:ilvl w:val="0"/>
          <w:numId w:val="4"/>
        </w:numPr>
      </w:pPr>
      <w:r>
        <w:t>Un livre est emprunté par 0 ou 1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15695C56" w14:textId="411CA84A" w:rsidR="00441717" w:rsidRDefault="00E74C35" w:rsidP="00441717">
      <w:pPr>
        <w:pStyle w:val="Paragraphedeliste"/>
        <w:numPr>
          <w:ilvl w:val="0"/>
          <w:numId w:val="4"/>
        </w:numPr>
      </w:pPr>
      <w:r>
        <w:t>Un exemplaire est emprunté par 1 et un seul clien</w:t>
      </w:r>
      <w:r w:rsidR="00B7308C">
        <w:t>t</w:t>
      </w:r>
    </w:p>
    <w:p w14:paraId="0608099D" w14:textId="77777777" w:rsidR="00441717" w:rsidRDefault="00441717" w:rsidP="00441717">
      <w:pPr>
        <w:pStyle w:val="Titre1"/>
      </w:pPr>
      <w:r>
        <w:t>Modèle conceptuel</w:t>
      </w:r>
    </w:p>
    <w:p w14:paraId="7D65929D" w14:textId="77777777" w:rsidR="00441717" w:rsidRDefault="00441717" w:rsidP="00441717"/>
    <w:p w14:paraId="3CB69549" w14:textId="77777777" w:rsidR="00441717" w:rsidRDefault="00441717" w:rsidP="00441717"/>
    <w:p w14:paraId="4389DBEC" w14:textId="5D3F0815" w:rsidR="00131E39" w:rsidRDefault="00F93002">
      <w:proofErr w:type="spellStart"/>
      <w:r>
        <w:t>Book_name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Book_autors</w:t>
      </w:r>
      <w:proofErr w:type="spellEnd"/>
      <w:r>
        <w:t xml:space="preserve">, </w:t>
      </w:r>
      <w:proofErr w:type="spellStart"/>
      <w:r>
        <w:t>Book_purchaseDate</w:t>
      </w:r>
      <w:proofErr w:type="spellEnd"/>
      <w:r>
        <w:t xml:space="preserve">, </w:t>
      </w:r>
      <w:proofErr w:type="spellStart"/>
      <w:r>
        <w:t>Book_Status</w:t>
      </w:r>
      <w:proofErr w:type="spellEnd"/>
      <w:r>
        <w:t xml:space="preserve">, </w:t>
      </w:r>
      <w:proofErr w:type="spellStart"/>
      <w:r>
        <w:t>Book_Copy</w:t>
      </w:r>
      <w:r w:rsidR="005435AC">
        <w:t>Number</w:t>
      </w:r>
      <w:proofErr w:type="spellEnd"/>
      <w:r w:rsidR="005435AC">
        <w:t xml:space="preserve">, </w:t>
      </w:r>
      <w:proofErr w:type="spellStart"/>
      <w:r w:rsidR="005435AC">
        <w:t>Book_loanDate</w:t>
      </w:r>
      <w:proofErr w:type="spellEnd"/>
    </w:p>
    <w:p w14:paraId="52BF0359" w14:textId="33E20881" w:rsidR="00F93002" w:rsidRDefault="00F93002" w:rsidP="00F93002">
      <w:pPr>
        <w:ind w:left="2124" w:hanging="2124"/>
      </w:pPr>
      <w:proofErr w:type="spellStart"/>
      <w:r>
        <w:t>Client_id</w:t>
      </w:r>
      <w:proofErr w:type="spellEnd"/>
      <w:r>
        <w:tab/>
      </w:r>
      <w:r>
        <w:sym w:font="Wingdings" w:char="F0E0"/>
      </w:r>
      <w:r>
        <w:t xml:space="preserve"> </w:t>
      </w:r>
      <w:proofErr w:type="spellStart"/>
      <w:r>
        <w:t>Client_firstname</w:t>
      </w:r>
      <w:proofErr w:type="spellEnd"/>
      <w:r>
        <w:t xml:space="preserve">,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</w:t>
      </w:r>
      <w:r w:rsidR="00FA14C3">
        <w:t>deposit</w:t>
      </w:r>
      <w:proofErr w:type="spellEnd"/>
      <w:r w:rsidR="00FA14C3">
        <w:t>,</w:t>
      </w:r>
      <w:r w:rsidR="00FA14C3" w:rsidRPr="00FA14C3">
        <w:rPr>
          <w:rFonts w:ascii="Calibri" w:hAnsi="Calibri" w:cs="Times New Roman"/>
        </w:rPr>
        <w:t xml:space="preserve"> </w:t>
      </w:r>
      <w:proofErr w:type="spellStart"/>
      <w:r w:rsidR="00FA14C3">
        <w:rPr>
          <w:rFonts w:ascii="Calibri" w:hAnsi="Calibri" w:cs="Times New Roman"/>
        </w:rPr>
        <w:t>Client_authorisedLoanNumber</w:t>
      </w:r>
      <w:proofErr w:type="spellEnd"/>
      <w:r w:rsidR="00FA14C3">
        <w:rPr>
          <w:rFonts w:ascii="Calibri" w:hAnsi="Calibri" w:cs="Times New Roman"/>
        </w:rPr>
        <w:t>,</w:t>
      </w:r>
      <w:r w:rsidR="00FA14C3">
        <w:t xml:space="preserve"> </w:t>
      </w:r>
      <w:proofErr w:type="spellStart"/>
      <w:r w:rsidR="00FA14C3">
        <w:t>Client</w:t>
      </w:r>
      <w:r>
        <w:t>_LoanNumber</w:t>
      </w:r>
      <w:proofErr w:type="spellEnd"/>
    </w:p>
    <w:p w14:paraId="33A898B1" w14:textId="034E8085" w:rsidR="00F93002" w:rsidRDefault="00F93002" w:rsidP="005435AC"/>
    <w:p w14:paraId="7756605F" w14:textId="77777777" w:rsidR="00F93002" w:rsidRDefault="00F93002" w:rsidP="00F93002">
      <w:pPr>
        <w:ind w:left="2124" w:hanging="2124"/>
      </w:pPr>
    </w:p>
    <w:sectPr w:rsidR="00F9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546CC"/>
    <w:rsid w:val="000D2DE6"/>
    <w:rsid w:val="001219B7"/>
    <w:rsid w:val="00131E39"/>
    <w:rsid w:val="001A14F2"/>
    <w:rsid w:val="001F3A33"/>
    <w:rsid w:val="0022047C"/>
    <w:rsid w:val="00345014"/>
    <w:rsid w:val="003A2A2B"/>
    <w:rsid w:val="003C01A0"/>
    <w:rsid w:val="00433FEE"/>
    <w:rsid w:val="00441717"/>
    <w:rsid w:val="00461673"/>
    <w:rsid w:val="005435AC"/>
    <w:rsid w:val="00552CDF"/>
    <w:rsid w:val="00573AA8"/>
    <w:rsid w:val="00621389"/>
    <w:rsid w:val="00651D1B"/>
    <w:rsid w:val="007C2F8F"/>
    <w:rsid w:val="00884C86"/>
    <w:rsid w:val="008B6211"/>
    <w:rsid w:val="009064BB"/>
    <w:rsid w:val="009E549D"/>
    <w:rsid w:val="00AD63F7"/>
    <w:rsid w:val="00AE187F"/>
    <w:rsid w:val="00B41F1A"/>
    <w:rsid w:val="00B7308C"/>
    <w:rsid w:val="00BA2B27"/>
    <w:rsid w:val="00BA73F2"/>
    <w:rsid w:val="00C2367A"/>
    <w:rsid w:val="00C33DA6"/>
    <w:rsid w:val="00CC3463"/>
    <w:rsid w:val="00D643F0"/>
    <w:rsid w:val="00E74C35"/>
    <w:rsid w:val="00F214AC"/>
    <w:rsid w:val="00F65F08"/>
    <w:rsid w:val="00F93002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373</TotalTime>
  <Pages>3</Pages>
  <Words>438</Words>
  <Characters>2409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Bibliothèque</vt:lpstr>
      <vt:lpstr>Analyse : L’interview</vt:lpstr>
      <vt:lpstr>Le dictionnaire de données</vt:lpstr>
      <vt:lpstr/>
      <vt:lpstr/>
      <vt:lpstr>Règles de gestion</vt:lpstr>
      <vt:lpstr>Modèle conceptuel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26</cp:revision>
  <dcterms:created xsi:type="dcterms:W3CDTF">2020-07-29T06:45:00Z</dcterms:created>
  <dcterms:modified xsi:type="dcterms:W3CDTF">2020-08-04T16:13:00Z</dcterms:modified>
</cp:coreProperties>
</file>