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FA889" w14:textId="77777777" w:rsidR="00236DC9" w:rsidRPr="00236DC9" w:rsidRDefault="00236DC9" w:rsidP="00236DC9">
      <w:pPr>
        <w:pStyle w:val="En-tte"/>
        <w:jc w:val="center"/>
        <w:rPr>
          <w:b/>
          <w:bCs/>
          <w:color w:val="A5A5A5" w:themeColor="accent3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236DC9">
        <w:rPr>
          <w:b/>
          <w:bCs/>
          <w:color w:val="A5A5A5" w:themeColor="accent3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Conception base de données Merise</w:t>
      </w:r>
    </w:p>
    <w:p w14:paraId="4AF18375" w14:textId="77777777" w:rsidR="00236DC9" w:rsidRDefault="00236DC9" w:rsidP="00441717">
      <w:pPr>
        <w:pStyle w:val="Titre1"/>
      </w:pPr>
    </w:p>
    <w:p w14:paraId="2E4D0ABA" w14:textId="63F230E8" w:rsidR="00441717" w:rsidRDefault="00110154" w:rsidP="00441717">
      <w:pPr>
        <w:pStyle w:val="Titre1"/>
      </w:pPr>
      <w:r>
        <w:t>Editeur</w:t>
      </w:r>
    </w:p>
    <w:p w14:paraId="5CA158A3" w14:textId="77777777" w:rsidR="00441717" w:rsidRDefault="00441717" w:rsidP="00441717"/>
    <w:p w14:paraId="637A57BC" w14:textId="77777777" w:rsidR="00110154" w:rsidRPr="00110154" w:rsidRDefault="00110154" w:rsidP="00110154">
      <w:r w:rsidRPr="00110154">
        <w:t xml:space="preserve">Un éditeur souhaite installer une base de données pour mémoriser les informations suivantes : </w:t>
      </w:r>
    </w:p>
    <w:p w14:paraId="6784A987" w14:textId="77777777" w:rsidR="00110154" w:rsidRPr="00110154" w:rsidRDefault="00110154" w:rsidP="00110154">
      <w:r w:rsidRPr="00110154">
        <w:t xml:space="preserve">- Les </w:t>
      </w:r>
      <w:r w:rsidRPr="00110154">
        <w:rPr>
          <w:color w:val="FFC000" w:themeColor="accent4"/>
        </w:rPr>
        <w:t>livres</w:t>
      </w:r>
      <w:r w:rsidRPr="00110154">
        <w:t xml:space="preserve"> sont identifiés par leur </w:t>
      </w:r>
      <w:r w:rsidRPr="00110154">
        <w:rPr>
          <w:color w:val="FFC000" w:themeColor="accent4"/>
        </w:rPr>
        <w:t>no ISBN</w:t>
      </w:r>
      <w:r w:rsidRPr="00110154">
        <w:t xml:space="preserve">. </w:t>
      </w:r>
    </w:p>
    <w:p w14:paraId="67687EE6" w14:textId="77777777" w:rsidR="00110154" w:rsidRPr="00110154" w:rsidRDefault="00110154" w:rsidP="00110154">
      <w:r w:rsidRPr="00110154">
        <w:t xml:space="preserve">- Un livre possède un </w:t>
      </w:r>
      <w:r w:rsidRPr="00110154">
        <w:rPr>
          <w:color w:val="FFC000" w:themeColor="accent4"/>
        </w:rPr>
        <w:t>titre</w:t>
      </w:r>
      <w:r w:rsidRPr="00110154">
        <w:t xml:space="preserve"> et un </w:t>
      </w:r>
      <w:r w:rsidRPr="00110154">
        <w:rPr>
          <w:color w:val="FFC000" w:themeColor="accent4"/>
        </w:rPr>
        <w:t>prix de vente</w:t>
      </w:r>
      <w:r w:rsidRPr="00110154">
        <w:t xml:space="preserve">. </w:t>
      </w:r>
    </w:p>
    <w:p w14:paraId="2ED93C1C" w14:textId="77777777" w:rsidR="00110154" w:rsidRPr="00110154" w:rsidRDefault="00110154" w:rsidP="00110154">
      <w:r w:rsidRPr="00110154">
        <w:t xml:space="preserve">- Il est écrit par un ou plusieurs </w:t>
      </w:r>
      <w:r w:rsidRPr="00110154">
        <w:rPr>
          <w:color w:val="FFC000" w:themeColor="accent4"/>
        </w:rPr>
        <w:t>auteurs</w:t>
      </w:r>
      <w:r w:rsidRPr="00110154">
        <w:t xml:space="preserve">. </w:t>
      </w:r>
    </w:p>
    <w:p w14:paraId="5EE3CFFE" w14:textId="77777777" w:rsidR="00110154" w:rsidRPr="00110154" w:rsidRDefault="00110154" w:rsidP="00110154">
      <w:r w:rsidRPr="00110154">
        <w:t xml:space="preserve">- Chaque </w:t>
      </w:r>
      <w:r w:rsidRPr="00110154">
        <w:rPr>
          <w:color w:val="0070C0"/>
        </w:rPr>
        <w:t>livre</w:t>
      </w:r>
      <w:r w:rsidRPr="00110154">
        <w:t xml:space="preserve"> est tiré en une ou plusieurs </w:t>
      </w:r>
      <w:r w:rsidRPr="00110154">
        <w:rPr>
          <w:color w:val="0070C0"/>
        </w:rPr>
        <w:t>éditions</w:t>
      </w:r>
      <w:r w:rsidRPr="00110154">
        <w:t xml:space="preserve">, </w:t>
      </w:r>
      <w:r w:rsidRPr="00110154">
        <w:rPr>
          <w:color w:val="0070C0"/>
        </w:rPr>
        <w:t>datées</w:t>
      </w:r>
      <w:r w:rsidRPr="00110154">
        <w:t xml:space="preserve"> et </w:t>
      </w:r>
      <w:r w:rsidRPr="00110154">
        <w:rPr>
          <w:color w:val="0070C0"/>
        </w:rPr>
        <w:t>identifiées par leur ordre</w:t>
      </w:r>
      <w:r w:rsidRPr="00110154">
        <w:t xml:space="preserve"> (première édition, seconde édition, etc.). </w:t>
      </w:r>
    </w:p>
    <w:p w14:paraId="64AF2A99" w14:textId="77777777" w:rsidR="00110154" w:rsidRPr="00110154" w:rsidRDefault="00110154" w:rsidP="00110154">
      <w:r w:rsidRPr="00110154">
        <w:t xml:space="preserve">- Chaque </w:t>
      </w:r>
      <w:r w:rsidRPr="00110154">
        <w:rPr>
          <w:color w:val="0070C0"/>
        </w:rPr>
        <w:t>édition</w:t>
      </w:r>
      <w:r w:rsidRPr="00110154">
        <w:t xml:space="preserve"> comporte un certain </w:t>
      </w:r>
      <w:r w:rsidRPr="00110154">
        <w:rPr>
          <w:color w:val="0070C0"/>
        </w:rPr>
        <w:t>nombre d'exemplaires</w:t>
      </w:r>
      <w:r w:rsidRPr="00110154">
        <w:t xml:space="preserve">. </w:t>
      </w:r>
    </w:p>
    <w:p w14:paraId="2F021BEE" w14:textId="77777777" w:rsidR="00110154" w:rsidRPr="00110154" w:rsidRDefault="00110154" w:rsidP="00110154">
      <w:r w:rsidRPr="00110154">
        <w:t xml:space="preserve">- Un livre peut être </w:t>
      </w:r>
      <w:r w:rsidRPr="00110154">
        <w:rPr>
          <w:color w:val="FFC000" w:themeColor="accent4"/>
        </w:rPr>
        <w:t>primé</w:t>
      </w:r>
      <w:r w:rsidRPr="00110154">
        <w:t xml:space="preserve"> (Goncourt, </w:t>
      </w:r>
      <w:proofErr w:type="spellStart"/>
      <w:r w:rsidRPr="00110154">
        <w:t>Fémina</w:t>
      </w:r>
      <w:proofErr w:type="spellEnd"/>
      <w:r w:rsidRPr="00110154">
        <w:t xml:space="preserve"> </w:t>
      </w:r>
      <w:proofErr w:type="gramStart"/>
      <w:r w:rsidRPr="00110154">
        <w:t>etc...</w:t>
      </w:r>
      <w:proofErr w:type="gramEnd"/>
      <w:r w:rsidRPr="00110154">
        <w:t xml:space="preserve">). </w:t>
      </w:r>
    </w:p>
    <w:p w14:paraId="7EF645F6" w14:textId="77777777" w:rsidR="00110154" w:rsidRPr="00110154" w:rsidRDefault="00110154" w:rsidP="00110154">
      <w:r w:rsidRPr="00110154">
        <w:t xml:space="preserve">- Les </w:t>
      </w:r>
      <w:r w:rsidRPr="00110154">
        <w:rPr>
          <w:color w:val="5B9BD5" w:themeColor="accent5"/>
        </w:rPr>
        <w:t>auteurs</w:t>
      </w:r>
      <w:r w:rsidRPr="00110154">
        <w:t xml:space="preserve"> sont identifiés par leur </w:t>
      </w:r>
      <w:r w:rsidRPr="00110154">
        <w:rPr>
          <w:color w:val="5B9BD5" w:themeColor="accent5"/>
        </w:rPr>
        <w:t>nom</w:t>
      </w:r>
      <w:r w:rsidRPr="00110154">
        <w:t xml:space="preserve"> et </w:t>
      </w:r>
      <w:r w:rsidRPr="00110154">
        <w:rPr>
          <w:color w:val="5B9BD5" w:themeColor="accent5"/>
        </w:rPr>
        <w:t>prénom</w:t>
      </w:r>
      <w:r w:rsidRPr="00110154">
        <w:t xml:space="preserve"> et peuvent avoir un </w:t>
      </w:r>
      <w:r w:rsidRPr="00110154">
        <w:rPr>
          <w:color w:val="5B9BD5" w:themeColor="accent5"/>
        </w:rPr>
        <w:t>pseudonyme</w:t>
      </w:r>
      <w:r w:rsidRPr="00110154">
        <w:t xml:space="preserve">. </w:t>
      </w:r>
    </w:p>
    <w:p w14:paraId="48E6D9AA" w14:textId="77777777" w:rsidR="00110154" w:rsidRPr="00110154" w:rsidRDefault="00110154" w:rsidP="00110154">
      <w:r w:rsidRPr="00110154">
        <w:t xml:space="preserve">- Pour chaque livre, un auteur perçoit des droits d'auteur, calculés comme un pourcentage du prix de vente (il est aussi fonction du nombre d'auteurs, du tirage, etc.). </w:t>
      </w:r>
    </w:p>
    <w:p w14:paraId="012B895D" w14:textId="5D4B172F" w:rsidR="00441717" w:rsidRPr="00110154" w:rsidRDefault="00110154" w:rsidP="00441717">
      <w:pPr>
        <w:rPr>
          <w:color w:val="0070C0"/>
        </w:rPr>
      </w:pPr>
      <w:r w:rsidRPr="00110154">
        <w:t xml:space="preserve">- Les </w:t>
      </w:r>
      <w:r w:rsidRPr="00110154">
        <w:rPr>
          <w:color w:val="70AD47" w:themeColor="accent6"/>
        </w:rPr>
        <w:t>libraires</w:t>
      </w:r>
      <w:r w:rsidRPr="00110154">
        <w:t xml:space="preserve"> (identifiés par leur </w:t>
      </w:r>
      <w:r w:rsidRPr="00110154">
        <w:rPr>
          <w:color w:val="70AD47" w:themeColor="accent6"/>
        </w:rPr>
        <w:t>nom</w:t>
      </w:r>
      <w:r w:rsidRPr="00110154">
        <w:t xml:space="preserve"> et </w:t>
      </w:r>
      <w:r w:rsidRPr="00110154">
        <w:rPr>
          <w:color w:val="70AD47" w:themeColor="accent6"/>
        </w:rPr>
        <w:t>adresse complète</w:t>
      </w:r>
      <w:r w:rsidRPr="00110154">
        <w:t xml:space="preserve">) peuvent envoyer des </w:t>
      </w:r>
      <w:r w:rsidRPr="00110154">
        <w:rPr>
          <w:color w:val="FF0000"/>
        </w:rPr>
        <w:t>commandes</w:t>
      </w:r>
      <w:r w:rsidRPr="00110154">
        <w:t xml:space="preserve"> d'un ou plusieurs </w:t>
      </w:r>
      <w:r w:rsidRPr="00110154">
        <w:rPr>
          <w:color w:val="FF0000"/>
        </w:rPr>
        <w:t>livres</w:t>
      </w:r>
      <w:r w:rsidRPr="00110154">
        <w:t xml:space="preserve"> en </w:t>
      </w:r>
      <w:r w:rsidRPr="00110154">
        <w:rPr>
          <w:color w:val="FF0000"/>
        </w:rPr>
        <w:t>quantité</w:t>
      </w:r>
      <w:r w:rsidRPr="00110154">
        <w:t xml:space="preserve"> quelconque. </w:t>
      </w:r>
    </w:p>
    <w:p w14:paraId="7E417525" w14:textId="77777777" w:rsidR="00441717" w:rsidRPr="00721EF3" w:rsidRDefault="00441717" w:rsidP="00441717"/>
    <w:p w14:paraId="3F9C3500" w14:textId="77777777" w:rsidR="00DF574A" w:rsidRDefault="00DF574A" w:rsidP="00441717">
      <w:pPr>
        <w:pStyle w:val="Titre1"/>
      </w:pPr>
      <w:bookmarkStart w:id="0" w:name="_Toc46145163"/>
    </w:p>
    <w:p w14:paraId="255ECC97" w14:textId="77777777" w:rsidR="00DF574A" w:rsidRDefault="00DF574A" w:rsidP="00441717">
      <w:pPr>
        <w:pStyle w:val="Titre1"/>
      </w:pPr>
    </w:p>
    <w:p w14:paraId="42EBFF71" w14:textId="77777777" w:rsidR="00DF574A" w:rsidRDefault="00DF574A" w:rsidP="00441717">
      <w:pPr>
        <w:pStyle w:val="Titre1"/>
      </w:pPr>
    </w:p>
    <w:p w14:paraId="65C0B835" w14:textId="77777777" w:rsidR="00DF574A" w:rsidRDefault="00DF574A" w:rsidP="00441717">
      <w:pPr>
        <w:pStyle w:val="Titre1"/>
      </w:pPr>
    </w:p>
    <w:p w14:paraId="30380DC5" w14:textId="2D67C32A" w:rsidR="00441717" w:rsidRDefault="00441717" w:rsidP="00441717">
      <w:pPr>
        <w:pStyle w:val="Titre1"/>
      </w:pPr>
      <w:r w:rsidRPr="005415AE">
        <w:lastRenderedPageBreak/>
        <w:t xml:space="preserve">Analyse : </w:t>
      </w:r>
      <w:r>
        <w:t>L’interview</w:t>
      </w:r>
      <w:bookmarkEnd w:id="0"/>
    </w:p>
    <w:p w14:paraId="49A7A1E8" w14:textId="1DD69B34" w:rsidR="00441717" w:rsidRDefault="00441717" w:rsidP="00441717"/>
    <w:p w14:paraId="4D0CE604" w14:textId="1A539FBF" w:rsidR="00D95056" w:rsidRPr="008E0C3A" w:rsidRDefault="00D95056" w:rsidP="008E0C3A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1"/>
          <w:szCs w:val="21"/>
          <w:lang w:eastAsia="fr-FR"/>
        </w:rPr>
      </w:pPr>
      <w:r w:rsidRPr="008E0C3A">
        <w:rPr>
          <w:rFonts w:eastAsia="Times New Roman" w:cstheme="minorHAnsi"/>
          <w:sz w:val="21"/>
          <w:szCs w:val="21"/>
          <w:lang w:eastAsia="fr-FR"/>
        </w:rPr>
        <w:t xml:space="preserve">Comment les commandes </w:t>
      </w:r>
      <w:r w:rsidR="00C22B3C" w:rsidRPr="008E0C3A">
        <w:rPr>
          <w:rFonts w:eastAsia="Times New Roman" w:cstheme="minorHAnsi"/>
          <w:sz w:val="21"/>
          <w:szCs w:val="21"/>
          <w:lang w:eastAsia="fr-FR"/>
        </w:rPr>
        <w:t xml:space="preserve">doivent </w:t>
      </w:r>
      <w:r w:rsidRPr="008E0C3A">
        <w:rPr>
          <w:rFonts w:eastAsia="Times New Roman" w:cstheme="minorHAnsi"/>
          <w:sz w:val="21"/>
          <w:szCs w:val="21"/>
          <w:lang w:eastAsia="fr-FR"/>
        </w:rPr>
        <w:t>elles répertoriées dans le système ?</w:t>
      </w:r>
    </w:p>
    <w:p w14:paraId="1524315D" w14:textId="2FA61154" w:rsidR="00D4180C" w:rsidRPr="008E0C3A" w:rsidRDefault="00D4180C" w:rsidP="00D4180C">
      <w:pPr>
        <w:pStyle w:val="Paragraphedeliste"/>
        <w:rPr>
          <w:rFonts w:cstheme="minorHAnsi"/>
        </w:rPr>
      </w:pPr>
      <w:r w:rsidRPr="008E0C3A">
        <w:rPr>
          <w:rFonts w:cstheme="minorHAnsi"/>
        </w:rPr>
        <w:t>Numéro de commande composé de chiffre et de lettres</w:t>
      </w:r>
    </w:p>
    <w:p w14:paraId="102047B6" w14:textId="086ABE4F" w:rsidR="00D95056" w:rsidRPr="008E0C3A" w:rsidRDefault="00C22B3C" w:rsidP="00C22B3C">
      <w:pPr>
        <w:pStyle w:val="Paragraphedeliste"/>
        <w:numPr>
          <w:ilvl w:val="0"/>
          <w:numId w:val="3"/>
        </w:numPr>
        <w:rPr>
          <w:rFonts w:cstheme="minorHAnsi"/>
        </w:rPr>
      </w:pPr>
      <w:r w:rsidRPr="008E0C3A">
        <w:rPr>
          <w:rFonts w:cstheme="minorHAnsi"/>
        </w:rPr>
        <w:t>Les librairies peuvent elle faire plusieurs commandes en même temps ?</w:t>
      </w:r>
    </w:p>
    <w:p w14:paraId="02137F18" w14:textId="5E3C276C" w:rsidR="00D4180C" w:rsidRPr="008E0C3A" w:rsidRDefault="00D4180C" w:rsidP="00D4180C">
      <w:pPr>
        <w:pStyle w:val="Paragraphedeliste"/>
        <w:rPr>
          <w:rFonts w:cstheme="minorHAnsi"/>
        </w:rPr>
      </w:pPr>
      <w:r w:rsidRPr="008E0C3A">
        <w:rPr>
          <w:rFonts w:cstheme="minorHAnsi"/>
        </w:rPr>
        <w:t>1 commande à la fois</w:t>
      </w:r>
    </w:p>
    <w:p w14:paraId="626E271B" w14:textId="588344DB" w:rsidR="006274EF" w:rsidRPr="008E0C3A" w:rsidRDefault="00A742B5" w:rsidP="00C22B3C">
      <w:pPr>
        <w:pStyle w:val="Paragraphedeliste"/>
        <w:numPr>
          <w:ilvl w:val="0"/>
          <w:numId w:val="3"/>
        </w:numPr>
        <w:rPr>
          <w:rFonts w:cstheme="minorHAnsi"/>
        </w:rPr>
      </w:pPr>
      <w:r w:rsidRPr="008E0C3A">
        <w:rPr>
          <w:rFonts w:cstheme="minorHAnsi"/>
        </w:rPr>
        <w:t>Doit-on</w:t>
      </w:r>
      <w:r w:rsidR="006274EF" w:rsidRPr="008E0C3A">
        <w:rPr>
          <w:rFonts w:cstheme="minorHAnsi"/>
        </w:rPr>
        <w:t xml:space="preserve"> sauvegarder l’historique des commandes ?</w:t>
      </w:r>
    </w:p>
    <w:p w14:paraId="4430E07A" w14:textId="0B77DFEB" w:rsidR="00D4180C" w:rsidRPr="008E0C3A" w:rsidRDefault="00D4180C" w:rsidP="00D4180C">
      <w:pPr>
        <w:pStyle w:val="Paragraphedeliste"/>
        <w:rPr>
          <w:rFonts w:cstheme="minorHAnsi"/>
        </w:rPr>
      </w:pPr>
      <w:r w:rsidRPr="008E0C3A">
        <w:rPr>
          <w:rFonts w:cstheme="minorHAnsi"/>
        </w:rPr>
        <w:t>Oui, la loi l'impose</w:t>
      </w:r>
    </w:p>
    <w:p w14:paraId="0C8498F9" w14:textId="48B388A6" w:rsidR="00DF574A" w:rsidRPr="008E0C3A" w:rsidRDefault="00DF574A" w:rsidP="008E0C3A">
      <w:pPr>
        <w:pStyle w:val="Paragraphedeliste"/>
        <w:numPr>
          <w:ilvl w:val="0"/>
          <w:numId w:val="3"/>
        </w:numPr>
        <w:rPr>
          <w:rFonts w:cstheme="minorHAnsi"/>
        </w:rPr>
      </w:pPr>
      <w:r w:rsidRPr="008E0C3A">
        <w:rPr>
          <w:rFonts w:cstheme="minorHAnsi"/>
        </w:rPr>
        <w:t>Le numéro de commande contiendra-t-il des chiffres et des lettres ?</w:t>
      </w:r>
    </w:p>
    <w:p w14:paraId="2A8E26F1" w14:textId="6933DB4C" w:rsidR="00DF574A" w:rsidRPr="008E0C3A" w:rsidRDefault="00DF574A" w:rsidP="008E0C3A">
      <w:pPr>
        <w:pStyle w:val="Paragraphedeliste"/>
        <w:rPr>
          <w:rFonts w:cstheme="minorHAnsi"/>
        </w:rPr>
      </w:pPr>
      <w:r w:rsidRPr="008E0C3A">
        <w:rPr>
          <w:rFonts w:cstheme="minorHAnsi"/>
        </w:rPr>
        <w:t>Oui</w:t>
      </w:r>
    </w:p>
    <w:p w14:paraId="10D5DECA" w14:textId="0570E986" w:rsidR="00DF574A" w:rsidRPr="008E0C3A" w:rsidRDefault="00DF574A" w:rsidP="00DF574A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8E0C3A">
        <w:rPr>
          <w:rFonts w:eastAsia="Times New Roman" w:cstheme="minorHAnsi"/>
          <w:sz w:val="21"/>
          <w:szCs w:val="21"/>
          <w:lang w:eastAsia="fr-FR"/>
        </w:rPr>
        <w:t>Quel sera sa longueur ?</w:t>
      </w:r>
    </w:p>
    <w:p w14:paraId="5271E710" w14:textId="05A71E6D" w:rsidR="0011647E" w:rsidRPr="00244D23" w:rsidRDefault="00DF574A" w:rsidP="00244D23">
      <w:pPr>
        <w:pStyle w:val="Paragraphedeliste"/>
        <w:spacing w:after="0" w:line="240" w:lineRule="auto"/>
        <w:rPr>
          <w:rFonts w:eastAsia="Times New Roman" w:cstheme="minorHAnsi"/>
          <w:sz w:val="21"/>
          <w:szCs w:val="21"/>
          <w:lang w:eastAsia="fr-FR"/>
        </w:rPr>
      </w:pPr>
      <w:r w:rsidRPr="008E0C3A">
        <w:rPr>
          <w:rFonts w:eastAsia="Times New Roman" w:cstheme="minorHAnsi"/>
          <w:sz w:val="21"/>
          <w:szCs w:val="21"/>
          <w:lang w:eastAsia="fr-FR"/>
        </w:rPr>
        <w:t>15 caractères</w:t>
      </w:r>
    </w:p>
    <w:p w14:paraId="1A1211AE" w14:textId="77777777" w:rsidR="00F51DDD" w:rsidRDefault="00F51DDD" w:rsidP="00441717">
      <w:pPr>
        <w:pStyle w:val="Titre1"/>
      </w:pPr>
    </w:p>
    <w:p w14:paraId="3C06714F" w14:textId="77777777" w:rsidR="00F51DDD" w:rsidRDefault="00F51DDD" w:rsidP="00441717">
      <w:pPr>
        <w:pStyle w:val="Titre1"/>
      </w:pPr>
    </w:p>
    <w:p w14:paraId="4BC40AB0" w14:textId="77777777" w:rsidR="00F51DDD" w:rsidRDefault="00F51DDD" w:rsidP="00441717">
      <w:pPr>
        <w:pStyle w:val="Titre1"/>
      </w:pPr>
    </w:p>
    <w:p w14:paraId="79F1AA2B" w14:textId="77777777" w:rsidR="00F51DDD" w:rsidRDefault="00F51DDD" w:rsidP="00441717">
      <w:pPr>
        <w:pStyle w:val="Titre1"/>
      </w:pPr>
    </w:p>
    <w:p w14:paraId="51714C59" w14:textId="77777777" w:rsidR="00F51DDD" w:rsidRDefault="00F51DDD" w:rsidP="00441717">
      <w:pPr>
        <w:pStyle w:val="Titre1"/>
      </w:pPr>
    </w:p>
    <w:p w14:paraId="2511BFC4" w14:textId="77777777" w:rsidR="00F51DDD" w:rsidRDefault="00F51DDD" w:rsidP="00441717">
      <w:pPr>
        <w:pStyle w:val="Titre1"/>
      </w:pPr>
    </w:p>
    <w:p w14:paraId="506E1BA8" w14:textId="77777777" w:rsidR="00F51DDD" w:rsidRDefault="00F51DDD" w:rsidP="00441717">
      <w:pPr>
        <w:pStyle w:val="Titre1"/>
      </w:pPr>
    </w:p>
    <w:p w14:paraId="3316743E" w14:textId="77777777" w:rsidR="00F51DDD" w:rsidRDefault="00F51DDD" w:rsidP="00441717">
      <w:pPr>
        <w:pStyle w:val="Titre1"/>
      </w:pPr>
    </w:p>
    <w:p w14:paraId="789A7FC1" w14:textId="77777777" w:rsidR="00F51DDD" w:rsidRDefault="00F51DDD" w:rsidP="00441717">
      <w:pPr>
        <w:pStyle w:val="Titre1"/>
      </w:pPr>
    </w:p>
    <w:p w14:paraId="340AAC92" w14:textId="77777777" w:rsidR="00F51DDD" w:rsidRDefault="00F51DDD" w:rsidP="00441717">
      <w:pPr>
        <w:pStyle w:val="Titre1"/>
      </w:pPr>
    </w:p>
    <w:p w14:paraId="76BA3AE8" w14:textId="5A240CC4" w:rsidR="00441717" w:rsidRDefault="00441717" w:rsidP="00441717">
      <w:pPr>
        <w:pStyle w:val="Titre1"/>
      </w:pPr>
      <w:r>
        <w:t>Le dictionnaire de données</w:t>
      </w:r>
    </w:p>
    <w:p w14:paraId="6172DE46" w14:textId="77777777" w:rsidR="00441717" w:rsidRDefault="00441717" w:rsidP="00441717"/>
    <w:tbl>
      <w:tblPr>
        <w:tblStyle w:val="Grilledutableau1"/>
        <w:tblW w:w="10572" w:type="dxa"/>
        <w:tblInd w:w="-757" w:type="dxa"/>
        <w:tblLook w:val="04A0" w:firstRow="1" w:lastRow="0" w:firstColumn="1" w:lastColumn="0" w:noHBand="0" w:noVBand="1"/>
      </w:tblPr>
      <w:tblGrid>
        <w:gridCol w:w="1651"/>
        <w:gridCol w:w="3117"/>
        <w:gridCol w:w="1829"/>
        <w:gridCol w:w="2097"/>
        <w:gridCol w:w="1878"/>
      </w:tblGrid>
      <w:tr w:rsidR="004016D8" w:rsidRPr="003F0F62" w14:paraId="058F0D54" w14:textId="77777777" w:rsidTr="00CD4B7F">
        <w:trPr>
          <w:trHeight w:val="584"/>
        </w:trPr>
        <w:tc>
          <w:tcPr>
            <w:tcW w:w="1651" w:type="dxa"/>
            <w:shd w:val="clear" w:color="auto" w:fill="629DD1"/>
          </w:tcPr>
          <w:p w14:paraId="0EC61759" w14:textId="77777777" w:rsidR="004016D8" w:rsidRPr="003F0F62" w:rsidRDefault="004016D8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bookmarkStart w:id="1" w:name="_Hlk46939461"/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Entité</w:t>
            </w:r>
          </w:p>
        </w:tc>
        <w:tc>
          <w:tcPr>
            <w:tcW w:w="3117" w:type="dxa"/>
            <w:shd w:val="clear" w:color="auto" w:fill="629DD1"/>
          </w:tcPr>
          <w:p w14:paraId="607A64BB" w14:textId="77777777" w:rsidR="004016D8" w:rsidRPr="003F0F62" w:rsidRDefault="004016D8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Mnémonique</w:t>
            </w:r>
          </w:p>
        </w:tc>
        <w:tc>
          <w:tcPr>
            <w:tcW w:w="1829" w:type="dxa"/>
            <w:shd w:val="clear" w:color="auto" w:fill="629DD1"/>
          </w:tcPr>
          <w:p w14:paraId="52774B00" w14:textId="77777777" w:rsidR="004016D8" w:rsidRPr="003F0F62" w:rsidRDefault="004016D8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Signification</w:t>
            </w:r>
          </w:p>
        </w:tc>
        <w:tc>
          <w:tcPr>
            <w:tcW w:w="2097" w:type="dxa"/>
            <w:shd w:val="clear" w:color="auto" w:fill="629DD1"/>
          </w:tcPr>
          <w:p w14:paraId="45851C83" w14:textId="77777777" w:rsidR="004016D8" w:rsidRPr="003F0F62" w:rsidRDefault="004016D8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Type (longueur)</w:t>
            </w:r>
          </w:p>
        </w:tc>
        <w:tc>
          <w:tcPr>
            <w:tcW w:w="1878" w:type="dxa"/>
            <w:shd w:val="clear" w:color="auto" w:fill="629DD1"/>
          </w:tcPr>
          <w:p w14:paraId="1EA39B71" w14:textId="77777777" w:rsidR="004016D8" w:rsidRPr="003F0F62" w:rsidRDefault="004016D8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Contraintes</w:t>
            </w:r>
          </w:p>
        </w:tc>
      </w:tr>
      <w:tr w:rsidR="004016D8" w:rsidRPr="003F0F62" w14:paraId="156A40F4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5BFF09BC" w14:textId="62950F66" w:rsidR="004016D8" w:rsidRDefault="00110154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>
              <w:rPr>
                <w:rFonts w:ascii="Calibri" w:hAnsi="Calibri" w:cs="Times New Roman"/>
                <w:b/>
                <w:bCs/>
                <w:color w:val="FFFFFF"/>
              </w:rPr>
              <w:t>Book</w:t>
            </w:r>
          </w:p>
          <w:p w14:paraId="6225504E" w14:textId="77777777" w:rsidR="004016D8" w:rsidRPr="003F0F62" w:rsidRDefault="004016D8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117" w:type="dxa"/>
            <w:shd w:val="clear" w:color="auto" w:fill="DFEBF5"/>
          </w:tcPr>
          <w:p w14:paraId="4C86A676" w14:textId="68F26437" w:rsidR="004016D8" w:rsidRPr="003F0F62" w:rsidRDefault="00110154" w:rsidP="00CD4B7F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Book_isbnNumber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64ACECCF" w14:textId="6A113D70" w:rsidR="004016D8" w:rsidRPr="003F0F62" w:rsidRDefault="00110154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Numéro ISBN du livre</w:t>
            </w:r>
          </w:p>
        </w:tc>
        <w:tc>
          <w:tcPr>
            <w:tcW w:w="2097" w:type="dxa"/>
            <w:shd w:val="clear" w:color="auto" w:fill="DFEBF5"/>
          </w:tcPr>
          <w:p w14:paraId="5905A946" w14:textId="71A2F698" w:rsidR="004016D8" w:rsidRPr="003F0F62" w:rsidRDefault="00110154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(13)</w:t>
            </w:r>
          </w:p>
        </w:tc>
        <w:tc>
          <w:tcPr>
            <w:tcW w:w="1878" w:type="dxa"/>
            <w:shd w:val="clear" w:color="auto" w:fill="DFEBF5"/>
          </w:tcPr>
          <w:p w14:paraId="493BC7BC" w14:textId="4013C788" w:rsidR="004016D8" w:rsidRPr="003F0F62" w:rsidRDefault="00110154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Identifiant,</w:t>
            </w:r>
            <w:r w:rsidR="00CC3B9D"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/>
              </w:rPr>
              <w:t>obligatoire</w:t>
            </w:r>
          </w:p>
        </w:tc>
      </w:tr>
      <w:bookmarkEnd w:id="1"/>
      <w:tr w:rsidR="004016D8" w:rsidRPr="003F0F62" w14:paraId="41F8BAE3" w14:textId="77777777" w:rsidTr="004016D8">
        <w:trPr>
          <w:trHeight w:val="266"/>
        </w:trPr>
        <w:tc>
          <w:tcPr>
            <w:tcW w:w="1651" w:type="dxa"/>
            <w:shd w:val="clear" w:color="auto" w:fill="629DD1"/>
          </w:tcPr>
          <w:p w14:paraId="284A9953" w14:textId="77777777" w:rsidR="004016D8" w:rsidRDefault="004016D8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50E8BFF8" w14:textId="77777777" w:rsidR="004016D8" w:rsidRPr="003F0F62" w:rsidRDefault="004016D8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0C197D7D" w14:textId="58246100" w:rsidR="004016D8" w:rsidRPr="003F0F62" w:rsidRDefault="00DA631E" w:rsidP="00CD4B7F">
            <w:pPr>
              <w:ind w:firstLine="0"/>
              <w:rPr>
                <w:rFonts w:ascii="Calibri" w:hAnsi="Calibri" w:cs="Times New Roman"/>
                <w:highlight w:val="cyan"/>
              </w:rPr>
            </w:pPr>
            <w:proofErr w:type="spellStart"/>
            <w:r w:rsidRPr="00DA631E">
              <w:rPr>
                <w:rFonts w:ascii="Calibri" w:hAnsi="Calibri" w:cs="Times New Roman"/>
              </w:rPr>
              <w:t>Book_title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48EFE992" w14:textId="3C55BA91" w:rsidR="004016D8" w:rsidRPr="003F0F62" w:rsidRDefault="00DA631E" w:rsidP="00CC3B9D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Titre du livre</w:t>
            </w:r>
          </w:p>
        </w:tc>
        <w:tc>
          <w:tcPr>
            <w:tcW w:w="2097" w:type="dxa"/>
            <w:shd w:val="clear" w:color="auto" w:fill="DFEBF5"/>
          </w:tcPr>
          <w:p w14:paraId="36E0529E" w14:textId="754095D0" w:rsidR="004016D8" w:rsidRPr="003F0F62" w:rsidRDefault="00DA631E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 (50)</w:t>
            </w:r>
          </w:p>
        </w:tc>
        <w:tc>
          <w:tcPr>
            <w:tcW w:w="1878" w:type="dxa"/>
            <w:shd w:val="clear" w:color="auto" w:fill="DFEBF5"/>
          </w:tcPr>
          <w:p w14:paraId="56CE434D" w14:textId="4ECC3AF0" w:rsidR="004016D8" w:rsidRPr="003F0F62" w:rsidRDefault="00DA631E" w:rsidP="00CC3B9D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4016D8" w:rsidRPr="003F0F62" w14:paraId="154F0C22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7E266F1A" w14:textId="77777777" w:rsidR="004016D8" w:rsidRDefault="004016D8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23813414" w14:textId="77777777" w:rsidR="004016D8" w:rsidRPr="003F0F62" w:rsidRDefault="004016D8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2EB7B204" w14:textId="6E26FBE4" w:rsidR="004016D8" w:rsidRDefault="00DA631E" w:rsidP="00CD4B7F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Book_price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5835199F" w14:textId="56C109F8" w:rsidR="004016D8" w:rsidRDefault="00DA631E" w:rsidP="00CC3B9D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Prix du livre</w:t>
            </w:r>
          </w:p>
        </w:tc>
        <w:tc>
          <w:tcPr>
            <w:tcW w:w="2097" w:type="dxa"/>
            <w:shd w:val="clear" w:color="auto" w:fill="DFEBF5"/>
          </w:tcPr>
          <w:p w14:paraId="0824BE42" w14:textId="0DA6B7AB" w:rsidR="004016D8" w:rsidRPr="003F0F62" w:rsidRDefault="00DA631E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Décimal (4,2)</w:t>
            </w:r>
          </w:p>
        </w:tc>
        <w:tc>
          <w:tcPr>
            <w:tcW w:w="1878" w:type="dxa"/>
            <w:shd w:val="clear" w:color="auto" w:fill="DFEBF5"/>
          </w:tcPr>
          <w:p w14:paraId="04A3A71F" w14:textId="3CA232A4" w:rsidR="004016D8" w:rsidRPr="003F0F62" w:rsidRDefault="00DA631E" w:rsidP="00CC3B9D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DA631E" w:rsidRPr="003F0F62" w14:paraId="34340E29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69CE6C0C" w14:textId="77777777" w:rsidR="00DA631E" w:rsidRDefault="00DA631E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2F13EDBD" w14:textId="34E2CDCE" w:rsidR="00DA631E" w:rsidRDefault="00DA631E" w:rsidP="00DA631E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Book_award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2A943C49" w14:textId="359E2668" w:rsidR="00DA631E" w:rsidRDefault="00DA631E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de la récompense</w:t>
            </w:r>
          </w:p>
        </w:tc>
        <w:tc>
          <w:tcPr>
            <w:tcW w:w="2097" w:type="dxa"/>
            <w:shd w:val="clear" w:color="auto" w:fill="DFEBF5"/>
          </w:tcPr>
          <w:p w14:paraId="13D98115" w14:textId="518FD11B" w:rsidR="00DA631E" w:rsidRDefault="00DA631E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 (50)</w:t>
            </w:r>
          </w:p>
        </w:tc>
        <w:tc>
          <w:tcPr>
            <w:tcW w:w="1878" w:type="dxa"/>
            <w:shd w:val="clear" w:color="auto" w:fill="DFEBF5"/>
          </w:tcPr>
          <w:p w14:paraId="1A39BDD3" w14:textId="115340D3" w:rsidR="00DA631E" w:rsidRDefault="00DA631E" w:rsidP="00CC3B9D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Facultatif</w:t>
            </w:r>
          </w:p>
        </w:tc>
      </w:tr>
      <w:tr w:rsidR="004016D8" w14:paraId="75EE764B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14912CDA" w14:textId="067CD0AD" w:rsidR="004016D8" w:rsidRPr="00DA631E" w:rsidRDefault="00DA631E" w:rsidP="00DA631E">
            <w:pPr>
              <w:rPr>
                <w:rFonts w:ascii="Calibri" w:hAnsi="Calibri" w:cs="Times New Roman"/>
                <w:b/>
                <w:bCs/>
                <w:color w:val="FFFFFF"/>
              </w:rPr>
            </w:pPr>
            <w:r w:rsidRPr="00DA631E">
              <w:rPr>
                <w:rFonts w:ascii="Calibri" w:hAnsi="Calibri" w:cs="Times New Roman"/>
                <w:b/>
                <w:bCs/>
                <w:color w:val="FFFFFF"/>
              </w:rPr>
              <w:t>Edition</w:t>
            </w:r>
          </w:p>
          <w:p w14:paraId="2B0AADAF" w14:textId="77777777" w:rsidR="004016D8" w:rsidRDefault="004016D8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20725906" w14:textId="7E0F4659" w:rsidR="00CD4504" w:rsidRPr="003F0F62" w:rsidRDefault="00CD4504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5DCE0D00" w14:textId="746EACDD" w:rsidR="004016D8" w:rsidRDefault="00DA631E" w:rsidP="00CD4B7F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Edition_number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44D5A053" w14:textId="41C8AEC5" w:rsidR="004016D8" w:rsidRDefault="00DA631E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Numéro de l’édition d’un livre</w:t>
            </w:r>
          </w:p>
        </w:tc>
        <w:tc>
          <w:tcPr>
            <w:tcW w:w="2097" w:type="dxa"/>
            <w:shd w:val="clear" w:color="auto" w:fill="DFEBF5"/>
          </w:tcPr>
          <w:p w14:paraId="52747C7F" w14:textId="3F395E7B" w:rsidR="004016D8" w:rsidRDefault="00DA631E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(3)</w:t>
            </w:r>
          </w:p>
        </w:tc>
        <w:tc>
          <w:tcPr>
            <w:tcW w:w="1878" w:type="dxa"/>
            <w:shd w:val="clear" w:color="auto" w:fill="DFEBF5"/>
          </w:tcPr>
          <w:p w14:paraId="59D90700" w14:textId="39951036" w:rsidR="004016D8" w:rsidRDefault="00DA631E" w:rsidP="00CC3B9D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Identifiant, obligatoire</w:t>
            </w:r>
          </w:p>
        </w:tc>
      </w:tr>
      <w:tr w:rsidR="004016D8" w14:paraId="0BC77209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583D1FA5" w14:textId="77777777" w:rsidR="004016D8" w:rsidRDefault="004016D8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3BF3D548" w14:textId="77777777" w:rsidR="004016D8" w:rsidRPr="003F0F62" w:rsidRDefault="004016D8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144A0AEB" w14:textId="58603220" w:rsidR="004016D8" w:rsidRDefault="00DA631E" w:rsidP="00CD4B7F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Edition_date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77919217" w14:textId="40905913" w:rsidR="004016D8" w:rsidRDefault="00DA631E" w:rsidP="00CC3B9D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 de l’édition</w:t>
            </w:r>
          </w:p>
        </w:tc>
        <w:tc>
          <w:tcPr>
            <w:tcW w:w="2097" w:type="dxa"/>
            <w:shd w:val="clear" w:color="auto" w:fill="DFEBF5"/>
          </w:tcPr>
          <w:p w14:paraId="269E6974" w14:textId="792F9EF9" w:rsidR="004016D8" w:rsidRDefault="00DA631E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 Date</w:t>
            </w:r>
          </w:p>
        </w:tc>
        <w:tc>
          <w:tcPr>
            <w:tcW w:w="1878" w:type="dxa"/>
            <w:shd w:val="clear" w:color="auto" w:fill="DFEBF5"/>
          </w:tcPr>
          <w:p w14:paraId="26404C9A" w14:textId="5D6B6091" w:rsidR="004016D8" w:rsidRDefault="00DA631E" w:rsidP="00CC3B9D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Obligatoire, format YY-MM-DD</w:t>
            </w:r>
          </w:p>
        </w:tc>
      </w:tr>
      <w:tr w:rsidR="00DA631E" w14:paraId="099A11AD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5E237820" w14:textId="77777777" w:rsidR="00DA631E" w:rsidRDefault="00DA631E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308DCEDE" w14:textId="77777777" w:rsidR="00DA631E" w:rsidRDefault="00DA631E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64DEF906" w14:textId="11C43E11" w:rsidR="00DA631E" w:rsidRDefault="00DA631E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567EE88C" w14:textId="77777777" w:rsidR="00DA631E" w:rsidRDefault="00DA631E" w:rsidP="00DA631E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Edition_copyNumber</w:t>
            </w:r>
            <w:proofErr w:type="spellEnd"/>
          </w:p>
          <w:p w14:paraId="2E40576D" w14:textId="77777777" w:rsidR="00DA631E" w:rsidRDefault="00DA631E" w:rsidP="00DA631E">
            <w:pPr>
              <w:ind w:firstLine="0"/>
              <w:rPr>
                <w:rFonts w:ascii="Calibri" w:hAnsi="Calibri" w:cs="Times New Roman"/>
              </w:rPr>
            </w:pPr>
          </w:p>
          <w:p w14:paraId="59044919" w14:textId="5DAC18CD" w:rsidR="00DA631E" w:rsidRDefault="00DA631E" w:rsidP="00DA631E">
            <w:pPr>
              <w:ind w:firstLine="0"/>
              <w:rPr>
                <w:rFonts w:ascii="Calibri" w:hAnsi="Calibri" w:cs="Times New Roman"/>
              </w:rPr>
            </w:pPr>
          </w:p>
        </w:tc>
        <w:tc>
          <w:tcPr>
            <w:tcW w:w="1829" w:type="dxa"/>
            <w:shd w:val="clear" w:color="auto" w:fill="DFEBF5"/>
          </w:tcPr>
          <w:p w14:paraId="14752FD5" w14:textId="433EC125" w:rsidR="00DA631E" w:rsidRDefault="00DA631E" w:rsidP="00CC3B9D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Nombre d’exemplaire disponible</w:t>
            </w:r>
          </w:p>
        </w:tc>
        <w:tc>
          <w:tcPr>
            <w:tcW w:w="2097" w:type="dxa"/>
            <w:shd w:val="clear" w:color="auto" w:fill="DFEBF5"/>
          </w:tcPr>
          <w:p w14:paraId="4827D75D" w14:textId="77777777" w:rsidR="00DA631E" w:rsidRDefault="00DA631E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(3)</w:t>
            </w:r>
          </w:p>
          <w:p w14:paraId="6A8A1F55" w14:textId="77777777" w:rsidR="00CC3B9D" w:rsidRDefault="00CC3B9D" w:rsidP="00CC3B9D">
            <w:pPr>
              <w:rPr>
                <w:rFonts w:ascii="Calibri" w:hAnsi="Calibri" w:cs="Times New Roman"/>
              </w:rPr>
            </w:pPr>
          </w:p>
          <w:p w14:paraId="6EB8B97F" w14:textId="3B7DF76F" w:rsidR="00CC3B9D" w:rsidRDefault="00CC3B9D" w:rsidP="00CC3B9D">
            <w:pPr>
              <w:rPr>
                <w:rFonts w:ascii="Calibri" w:hAnsi="Calibri" w:cs="Times New Roman"/>
              </w:rPr>
            </w:pPr>
          </w:p>
        </w:tc>
        <w:tc>
          <w:tcPr>
            <w:tcW w:w="1878" w:type="dxa"/>
            <w:shd w:val="clear" w:color="auto" w:fill="DFEBF5"/>
          </w:tcPr>
          <w:p w14:paraId="3FB1230A" w14:textId="65386C2B" w:rsidR="00DA631E" w:rsidRDefault="00DA631E" w:rsidP="00CC3B9D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DA631E" w14:paraId="5A0F4388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4DC2DEDF" w14:textId="63D0937F" w:rsidR="00DA631E" w:rsidRDefault="00CC3B9D" w:rsidP="00CC3B9D">
            <w:pPr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  <w:proofErr w:type="spellStart"/>
            <w:r w:rsidRPr="00CC3B9D">
              <w:rPr>
                <w:rFonts w:ascii="Calibri" w:hAnsi="Calibri" w:cs="Times New Roman"/>
                <w:b/>
                <w:bCs/>
                <w:color w:val="FFFFFF"/>
              </w:rPr>
              <w:t>Authors</w:t>
            </w:r>
            <w:proofErr w:type="spellEnd"/>
          </w:p>
        </w:tc>
        <w:tc>
          <w:tcPr>
            <w:tcW w:w="3117" w:type="dxa"/>
            <w:shd w:val="clear" w:color="auto" w:fill="DFEBF5"/>
          </w:tcPr>
          <w:p w14:paraId="47ECFAA9" w14:textId="077334D2" w:rsidR="00DA631E" w:rsidRDefault="00CC3B9D" w:rsidP="00CD4504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Authors_firstname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69590394" w14:textId="3E6CE88F" w:rsidR="00DA631E" w:rsidRDefault="00CC3B9D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Prénom de l’auteur</w:t>
            </w:r>
          </w:p>
        </w:tc>
        <w:tc>
          <w:tcPr>
            <w:tcW w:w="2097" w:type="dxa"/>
            <w:shd w:val="clear" w:color="auto" w:fill="DFEBF5"/>
          </w:tcPr>
          <w:p w14:paraId="16EB2AF8" w14:textId="10A5420A" w:rsidR="00DA631E" w:rsidRDefault="00CC3B9D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 (50)</w:t>
            </w:r>
          </w:p>
        </w:tc>
        <w:tc>
          <w:tcPr>
            <w:tcW w:w="1878" w:type="dxa"/>
            <w:shd w:val="clear" w:color="auto" w:fill="DFEBF5"/>
          </w:tcPr>
          <w:p w14:paraId="4D72BD67" w14:textId="77777777" w:rsidR="00DB2D66" w:rsidRDefault="00DB2D66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Identifiant,</w:t>
            </w:r>
          </w:p>
          <w:p w14:paraId="56DC3CA4" w14:textId="68382866" w:rsidR="00DA631E" w:rsidRDefault="00CC3B9D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CC3B9D" w14:paraId="028B5184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3D0999BF" w14:textId="77777777" w:rsidR="00CC3B9D" w:rsidRPr="00CC3B9D" w:rsidRDefault="00CC3B9D" w:rsidP="00CC3B9D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117" w:type="dxa"/>
            <w:shd w:val="clear" w:color="auto" w:fill="DFEBF5"/>
          </w:tcPr>
          <w:p w14:paraId="345BFF17" w14:textId="369E2B40" w:rsidR="00CC3B9D" w:rsidRDefault="00CC3B9D" w:rsidP="00CD4504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Authors_lastname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4855F2DE" w14:textId="7B2DBA9A" w:rsidR="00CC3B9D" w:rsidRDefault="00CC3B9D" w:rsidP="00CC3B9D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de l’auteur</w:t>
            </w:r>
          </w:p>
        </w:tc>
        <w:tc>
          <w:tcPr>
            <w:tcW w:w="2097" w:type="dxa"/>
            <w:shd w:val="clear" w:color="auto" w:fill="DFEBF5"/>
          </w:tcPr>
          <w:p w14:paraId="2452FC80" w14:textId="2EE339B3" w:rsidR="00CC3B9D" w:rsidRDefault="00CC3B9D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 (50)</w:t>
            </w:r>
          </w:p>
        </w:tc>
        <w:tc>
          <w:tcPr>
            <w:tcW w:w="1878" w:type="dxa"/>
            <w:shd w:val="clear" w:color="auto" w:fill="DFEBF5"/>
          </w:tcPr>
          <w:p w14:paraId="70DB75D3" w14:textId="77777777" w:rsidR="00DB2D66" w:rsidRDefault="00DB2D66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Identifiant,</w:t>
            </w:r>
          </w:p>
          <w:p w14:paraId="1EAD89C7" w14:textId="24411BFD" w:rsidR="00CC3B9D" w:rsidRDefault="00CC3B9D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CC3B9D" w14:paraId="5D61A2A6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52500BBA" w14:textId="77777777" w:rsidR="00CC3B9D" w:rsidRPr="00CC3B9D" w:rsidRDefault="00CC3B9D" w:rsidP="00CC3B9D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117" w:type="dxa"/>
            <w:shd w:val="clear" w:color="auto" w:fill="DFEBF5"/>
          </w:tcPr>
          <w:p w14:paraId="63DEBE2D" w14:textId="0325C503" w:rsidR="00CC3B9D" w:rsidRDefault="00CC3B9D" w:rsidP="00CD4504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Authors_pseudo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7332BBDB" w14:textId="710EC581" w:rsidR="00CC3B9D" w:rsidRDefault="00CC3B9D" w:rsidP="00CC3B9D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Pseudonyme de l’auteur</w:t>
            </w:r>
          </w:p>
        </w:tc>
        <w:tc>
          <w:tcPr>
            <w:tcW w:w="2097" w:type="dxa"/>
            <w:shd w:val="clear" w:color="auto" w:fill="DFEBF5"/>
          </w:tcPr>
          <w:p w14:paraId="7C5DB5E5" w14:textId="6DCE664B" w:rsidR="00CC3B9D" w:rsidRDefault="00CC3B9D" w:rsidP="00CC3B9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 (50)</w:t>
            </w:r>
          </w:p>
        </w:tc>
        <w:tc>
          <w:tcPr>
            <w:tcW w:w="1878" w:type="dxa"/>
            <w:shd w:val="clear" w:color="auto" w:fill="DFEBF5"/>
          </w:tcPr>
          <w:p w14:paraId="3217FD6A" w14:textId="703283B6" w:rsidR="00CC3B9D" w:rsidRDefault="00CC3B9D" w:rsidP="00CC3B9D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Facultatif</w:t>
            </w:r>
          </w:p>
        </w:tc>
      </w:tr>
      <w:tr w:rsidR="0020060D" w14:paraId="7B8FCF5E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3A3D238A" w14:textId="77777777" w:rsidR="0020060D" w:rsidRDefault="0020060D" w:rsidP="00D408A8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proofErr w:type="spellStart"/>
            <w:r>
              <w:rPr>
                <w:rFonts w:ascii="Calibri" w:hAnsi="Calibri" w:cs="Times New Roman"/>
                <w:b/>
                <w:bCs/>
                <w:color w:val="FFFFFF"/>
              </w:rPr>
              <w:t>Bookshop</w:t>
            </w:r>
            <w:proofErr w:type="spellEnd"/>
          </w:p>
          <w:p w14:paraId="1E829739" w14:textId="2D448F60" w:rsidR="0020060D" w:rsidRPr="00CC3B9D" w:rsidRDefault="0020060D" w:rsidP="00CC3B9D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117" w:type="dxa"/>
            <w:shd w:val="clear" w:color="auto" w:fill="DFEBF5"/>
          </w:tcPr>
          <w:p w14:paraId="12F01B0F" w14:textId="58BB1401" w:rsidR="0020060D" w:rsidRDefault="0020060D" w:rsidP="0020060D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Bookshop_name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204ACE84" w14:textId="28060651" w:rsidR="0020060D" w:rsidRDefault="0020060D" w:rsidP="0020060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d’une librairie</w:t>
            </w:r>
          </w:p>
        </w:tc>
        <w:tc>
          <w:tcPr>
            <w:tcW w:w="2097" w:type="dxa"/>
            <w:shd w:val="clear" w:color="auto" w:fill="DFEBF5"/>
          </w:tcPr>
          <w:p w14:paraId="70E15D0A" w14:textId="6E90B1DF" w:rsidR="0020060D" w:rsidRDefault="0020060D" w:rsidP="0020060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(50)</w:t>
            </w:r>
          </w:p>
        </w:tc>
        <w:tc>
          <w:tcPr>
            <w:tcW w:w="1878" w:type="dxa"/>
            <w:shd w:val="clear" w:color="auto" w:fill="DFEBF5"/>
          </w:tcPr>
          <w:p w14:paraId="10BB4697" w14:textId="4F57680C" w:rsidR="0020060D" w:rsidRDefault="00D95056" w:rsidP="0020060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Identifiant, o</w:t>
            </w:r>
            <w:r w:rsidR="0020060D">
              <w:rPr>
                <w:rFonts w:ascii="Calibri" w:hAnsi="Calibri" w:cs="Times New Roman"/>
              </w:rPr>
              <w:t>bligatoire</w:t>
            </w:r>
          </w:p>
        </w:tc>
      </w:tr>
      <w:tr w:rsidR="0020060D" w14:paraId="21506DFF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65088D4A" w14:textId="77777777" w:rsidR="0020060D" w:rsidRPr="00CC3B9D" w:rsidRDefault="0020060D" w:rsidP="00CC3B9D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117" w:type="dxa"/>
            <w:shd w:val="clear" w:color="auto" w:fill="DFEBF5"/>
          </w:tcPr>
          <w:p w14:paraId="14214BE4" w14:textId="2E7E9995" w:rsidR="0020060D" w:rsidRDefault="0020060D" w:rsidP="0020060D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Bookshop_adress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5C6934E8" w14:textId="51CBF3AD" w:rsidR="0020060D" w:rsidRDefault="0020060D" w:rsidP="0020060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Adresse complète d’une librairie</w:t>
            </w:r>
          </w:p>
        </w:tc>
        <w:tc>
          <w:tcPr>
            <w:tcW w:w="2097" w:type="dxa"/>
            <w:shd w:val="clear" w:color="auto" w:fill="DFEBF5"/>
          </w:tcPr>
          <w:p w14:paraId="4B1F8245" w14:textId="7F9A1BA0" w:rsidR="0020060D" w:rsidRDefault="0020060D" w:rsidP="0020060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(50)</w:t>
            </w:r>
          </w:p>
        </w:tc>
        <w:tc>
          <w:tcPr>
            <w:tcW w:w="1878" w:type="dxa"/>
            <w:shd w:val="clear" w:color="auto" w:fill="DFEBF5"/>
          </w:tcPr>
          <w:p w14:paraId="12D570AE" w14:textId="733EE801" w:rsidR="0020060D" w:rsidRDefault="00D95056" w:rsidP="0020060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Identifiant, </w:t>
            </w:r>
            <w:r w:rsidR="0020060D">
              <w:rPr>
                <w:rFonts w:ascii="Calibri" w:hAnsi="Calibri" w:cs="Times New Roman"/>
              </w:rPr>
              <w:t>Obligatoire</w:t>
            </w:r>
          </w:p>
        </w:tc>
      </w:tr>
      <w:tr w:rsidR="0020060D" w14:paraId="43F1AD4C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2449C55F" w14:textId="65DDE506" w:rsidR="0020060D" w:rsidRPr="00CC3B9D" w:rsidRDefault="0020060D" w:rsidP="00D408A8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proofErr w:type="spellStart"/>
            <w:r>
              <w:rPr>
                <w:rFonts w:ascii="Calibri" w:hAnsi="Calibri" w:cs="Times New Roman"/>
                <w:b/>
                <w:bCs/>
                <w:color w:val="FFFFFF"/>
              </w:rPr>
              <w:t>Order</w:t>
            </w:r>
            <w:proofErr w:type="spellEnd"/>
          </w:p>
        </w:tc>
        <w:tc>
          <w:tcPr>
            <w:tcW w:w="3117" w:type="dxa"/>
            <w:shd w:val="clear" w:color="auto" w:fill="DFEBF5"/>
          </w:tcPr>
          <w:p w14:paraId="3D258063" w14:textId="4659EA41" w:rsidR="0020060D" w:rsidRDefault="0020060D" w:rsidP="0020060D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Order_quantity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62BB3C9D" w14:textId="08195D63" w:rsidR="0020060D" w:rsidRDefault="0020060D" w:rsidP="00D95056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Quantité de livres</w:t>
            </w:r>
          </w:p>
        </w:tc>
        <w:tc>
          <w:tcPr>
            <w:tcW w:w="2097" w:type="dxa"/>
            <w:shd w:val="clear" w:color="auto" w:fill="DFEBF5"/>
          </w:tcPr>
          <w:p w14:paraId="44114D65" w14:textId="1D201363" w:rsidR="0020060D" w:rsidRDefault="0020060D" w:rsidP="0020060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(2)</w:t>
            </w:r>
          </w:p>
        </w:tc>
        <w:tc>
          <w:tcPr>
            <w:tcW w:w="1878" w:type="dxa"/>
            <w:shd w:val="clear" w:color="auto" w:fill="DFEBF5"/>
          </w:tcPr>
          <w:p w14:paraId="66D2E6EB" w14:textId="1C362AEC" w:rsidR="0020060D" w:rsidRDefault="0020060D" w:rsidP="0020060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20060D" w14:paraId="10872FE1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4212918F" w14:textId="77777777" w:rsidR="0020060D" w:rsidRPr="00CC3B9D" w:rsidRDefault="0020060D" w:rsidP="00CC3B9D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117" w:type="dxa"/>
            <w:shd w:val="clear" w:color="auto" w:fill="DFEBF5"/>
          </w:tcPr>
          <w:p w14:paraId="5D66E461" w14:textId="64D1E5C9" w:rsidR="0020060D" w:rsidRDefault="00220ABA" w:rsidP="00220ABA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Order_number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4F543760" w14:textId="00D0D377" w:rsidR="0020060D" w:rsidRDefault="00220ABA" w:rsidP="00220ABA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Numéro de commande</w:t>
            </w:r>
          </w:p>
        </w:tc>
        <w:tc>
          <w:tcPr>
            <w:tcW w:w="2097" w:type="dxa"/>
            <w:shd w:val="clear" w:color="auto" w:fill="DFEBF5"/>
          </w:tcPr>
          <w:p w14:paraId="6CDD4B6B" w14:textId="7F6171F7" w:rsidR="0020060D" w:rsidRDefault="00220ABA" w:rsidP="00220ABA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(15)</w:t>
            </w:r>
          </w:p>
        </w:tc>
        <w:tc>
          <w:tcPr>
            <w:tcW w:w="1878" w:type="dxa"/>
            <w:shd w:val="clear" w:color="auto" w:fill="DFEBF5"/>
          </w:tcPr>
          <w:p w14:paraId="00A33725" w14:textId="3E931DEF" w:rsidR="0020060D" w:rsidRDefault="00220ABA" w:rsidP="00220ABA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Identifiant, Obligatoire</w:t>
            </w:r>
          </w:p>
        </w:tc>
      </w:tr>
      <w:tr w:rsidR="00F51DDD" w14:paraId="1CFBBA28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1559C0C6" w14:textId="77777777" w:rsidR="00F51DDD" w:rsidRPr="00CC3B9D" w:rsidRDefault="00F51DDD" w:rsidP="00CC3B9D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117" w:type="dxa"/>
            <w:shd w:val="clear" w:color="auto" w:fill="DFEBF5"/>
          </w:tcPr>
          <w:p w14:paraId="2F451BA9" w14:textId="333B9E5C" w:rsidR="00F51DDD" w:rsidRDefault="00F51DDD" w:rsidP="00F51DDD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Order_date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0942F0EC" w14:textId="135B8CE8" w:rsidR="00F51DDD" w:rsidRDefault="00F51DDD" w:rsidP="00F51DD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 de la commande</w:t>
            </w:r>
          </w:p>
        </w:tc>
        <w:tc>
          <w:tcPr>
            <w:tcW w:w="2097" w:type="dxa"/>
            <w:shd w:val="clear" w:color="auto" w:fill="DFEBF5"/>
          </w:tcPr>
          <w:p w14:paraId="68214EFF" w14:textId="7674A65E" w:rsidR="00F51DDD" w:rsidRDefault="00F51DDD" w:rsidP="00F51DD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</w:t>
            </w:r>
          </w:p>
        </w:tc>
        <w:tc>
          <w:tcPr>
            <w:tcW w:w="1878" w:type="dxa"/>
            <w:shd w:val="clear" w:color="auto" w:fill="DFEBF5"/>
          </w:tcPr>
          <w:p w14:paraId="60E06E7E" w14:textId="41598E92" w:rsidR="00F51DDD" w:rsidRDefault="00F51DDD" w:rsidP="00F51DDD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Obligatoire, Format YY-MM-DD</w:t>
            </w:r>
          </w:p>
        </w:tc>
      </w:tr>
    </w:tbl>
    <w:p w14:paraId="12FF015A" w14:textId="69CB3EA8" w:rsidR="00441717" w:rsidRDefault="00441717" w:rsidP="00441717"/>
    <w:p w14:paraId="7F85FF2B" w14:textId="2EBCFDAD" w:rsidR="00F01474" w:rsidRPr="0020060D" w:rsidRDefault="00F01474" w:rsidP="00CC3B9D">
      <w:pPr>
        <w:tabs>
          <w:tab w:val="left" w:pos="3210"/>
        </w:tabs>
        <w:spacing w:after="0" w:line="240" w:lineRule="auto"/>
        <w:rPr>
          <w:rFonts w:ascii="Calibri" w:eastAsia="Times New Roman" w:hAnsi="Calibri" w:cs="Times New Roman"/>
          <w:b/>
          <w:bCs/>
          <w:color w:val="2F5496" w:themeColor="accent1" w:themeShade="BF"/>
          <w:sz w:val="28"/>
          <w:szCs w:val="28"/>
        </w:rPr>
      </w:pPr>
      <w:r w:rsidRPr="0020060D">
        <w:rPr>
          <w:rFonts w:ascii="Calibri" w:eastAsia="Times New Roman" w:hAnsi="Calibri" w:cs="Times New Roman"/>
          <w:b/>
          <w:bCs/>
          <w:color w:val="2F5496" w:themeColor="accent1" w:themeShade="BF"/>
          <w:sz w:val="28"/>
          <w:szCs w:val="28"/>
        </w:rPr>
        <w:t>Données calculées :</w:t>
      </w:r>
    </w:p>
    <w:p w14:paraId="1F757744" w14:textId="77777777" w:rsidR="00F01474" w:rsidRDefault="00F01474" w:rsidP="00CC3B9D">
      <w:pPr>
        <w:tabs>
          <w:tab w:val="left" w:pos="3210"/>
        </w:tabs>
        <w:spacing w:after="0" w:line="240" w:lineRule="auto"/>
        <w:rPr>
          <w:rFonts w:ascii="Calibri" w:eastAsia="Times New Roman" w:hAnsi="Calibri" w:cs="Times New Roman"/>
        </w:rPr>
      </w:pPr>
    </w:p>
    <w:tbl>
      <w:tblPr>
        <w:tblStyle w:val="Grilledutableau1"/>
        <w:tblW w:w="10572" w:type="dxa"/>
        <w:tblInd w:w="-757" w:type="dxa"/>
        <w:tblLook w:val="04A0" w:firstRow="1" w:lastRow="0" w:firstColumn="1" w:lastColumn="0" w:noHBand="0" w:noVBand="1"/>
      </w:tblPr>
      <w:tblGrid>
        <w:gridCol w:w="1651"/>
        <w:gridCol w:w="3117"/>
        <w:gridCol w:w="1829"/>
        <w:gridCol w:w="2097"/>
        <w:gridCol w:w="1878"/>
      </w:tblGrid>
      <w:tr w:rsidR="00F01474" w:rsidRPr="003F0F62" w14:paraId="31CF43A0" w14:textId="77777777" w:rsidTr="006F6C36">
        <w:trPr>
          <w:trHeight w:val="584"/>
        </w:trPr>
        <w:tc>
          <w:tcPr>
            <w:tcW w:w="1651" w:type="dxa"/>
            <w:shd w:val="clear" w:color="auto" w:fill="629DD1"/>
          </w:tcPr>
          <w:p w14:paraId="2B14601B" w14:textId="77777777" w:rsidR="00F01474" w:rsidRPr="003F0F62" w:rsidRDefault="00F01474" w:rsidP="006F6C36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Entité</w:t>
            </w:r>
          </w:p>
        </w:tc>
        <w:tc>
          <w:tcPr>
            <w:tcW w:w="3117" w:type="dxa"/>
            <w:shd w:val="clear" w:color="auto" w:fill="629DD1"/>
          </w:tcPr>
          <w:p w14:paraId="47B7B5B0" w14:textId="77777777" w:rsidR="00F01474" w:rsidRPr="003F0F62" w:rsidRDefault="00F01474" w:rsidP="006F6C36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Mnémonique</w:t>
            </w:r>
          </w:p>
        </w:tc>
        <w:tc>
          <w:tcPr>
            <w:tcW w:w="1829" w:type="dxa"/>
            <w:shd w:val="clear" w:color="auto" w:fill="629DD1"/>
          </w:tcPr>
          <w:p w14:paraId="6DC1FE85" w14:textId="77777777" w:rsidR="00F01474" w:rsidRPr="003F0F62" w:rsidRDefault="00F01474" w:rsidP="006F6C36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Signification</w:t>
            </w:r>
          </w:p>
        </w:tc>
        <w:tc>
          <w:tcPr>
            <w:tcW w:w="2097" w:type="dxa"/>
            <w:shd w:val="clear" w:color="auto" w:fill="629DD1"/>
          </w:tcPr>
          <w:p w14:paraId="464E2F80" w14:textId="77777777" w:rsidR="00F01474" w:rsidRPr="003F0F62" w:rsidRDefault="00F01474" w:rsidP="006F6C36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Type (longueur)</w:t>
            </w:r>
          </w:p>
        </w:tc>
        <w:tc>
          <w:tcPr>
            <w:tcW w:w="1878" w:type="dxa"/>
            <w:shd w:val="clear" w:color="auto" w:fill="629DD1"/>
          </w:tcPr>
          <w:p w14:paraId="40810CA7" w14:textId="77777777" w:rsidR="00F01474" w:rsidRPr="003F0F62" w:rsidRDefault="00F01474" w:rsidP="006F6C36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Contraintes</w:t>
            </w:r>
          </w:p>
        </w:tc>
      </w:tr>
      <w:tr w:rsidR="00F01474" w:rsidRPr="003F0F62" w14:paraId="516D6DC4" w14:textId="77777777" w:rsidTr="006F6C36">
        <w:trPr>
          <w:trHeight w:val="270"/>
        </w:trPr>
        <w:tc>
          <w:tcPr>
            <w:tcW w:w="1651" w:type="dxa"/>
            <w:shd w:val="clear" w:color="auto" w:fill="629DD1"/>
          </w:tcPr>
          <w:p w14:paraId="77622C9C" w14:textId="0F8EBE6A" w:rsidR="00F01474" w:rsidRDefault="00F01474" w:rsidP="006F6C36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>
              <w:rPr>
                <w:rFonts w:ascii="Calibri" w:hAnsi="Calibri" w:cs="Times New Roman"/>
                <w:b/>
                <w:bCs/>
                <w:color w:val="FFFFFF"/>
              </w:rPr>
              <w:t>Edition</w:t>
            </w:r>
          </w:p>
          <w:p w14:paraId="0C565490" w14:textId="77777777" w:rsidR="00F01474" w:rsidRPr="003F0F62" w:rsidRDefault="00F01474" w:rsidP="006F6C36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117" w:type="dxa"/>
            <w:shd w:val="clear" w:color="auto" w:fill="DFEBF5"/>
          </w:tcPr>
          <w:p w14:paraId="66F6BD66" w14:textId="136F9DF1" w:rsidR="00F01474" w:rsidRPr="003F0F62" w:rsidRDefault="0020060D" w:rsidP="006F6C36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Edition_authorRoyalties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22CCEEE3" w14:textId="2A0486E3" w:rsidR="00F01474" w:rsidRPr="003F0F62" w:rsidRDefault="0020060D" w:rsidP="006F6C36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Droit d’auteur</w:t>
            </w:r>
          </w:p>
        </w:tc>
        <w:tc>
          <w:tcPr>
            <w:tcW w:w="2097" w:type="dxa"/>
            <w:shd w:val="clear" w:color="auto" w:fill="DFEBF5"/>
          </w:tcPr>
          <w:p w14:paraId="2AF54578" w14:textId="2B7CC534" w:rsidR="00F01474" w:rsidRPr="003F0F62" w:rsidRDefault="0020060D" w:rsidP="006F6C36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Décimal (3,2)</w:t>
            </w:r>
          </w:p>
        </w:tc>
        <w:tc>
          <w:tcPr>
            <w:tcW w:w="1878" w:type="dxa"/>
            <w:shd w:val="clear" w:color="auto" w:fill="DFEBF5"/>
          </w:tcPr>
          <w:p w14:paraId="1E76DF9E" w14:textId="2DE8BE94" w:rsidR="00F01474" w:rsidRPr="003F0F62" w:rsidRDefault="0020060D" w:rsidP="006F6C36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</w:t>
            </w:r>
            <w:r w:rsidR="00F01474">
              <w:rPr>
                <w:rFonts w:ascii="Calibri" w:hAnsi="Calibri" w:cs="Times New Roman"/>
              </w:rPr>
              <w:t>bligatoire</w:t>
            </w:r>
          </w:p>
        </w:tc>
      </w:tr>
    </w:tbl>
    <w:p w14:paraId="43A8FB4F" w14:textId="04A6DBD5" w:rsidR="00FA16D0" w:rsidRPr="00DB2D66" w:rsidRDefault="00FA16D0" w:rsidP="00DB2D66">
      <w:pPr>
        <w:tabs>
          <w:tab w:val="left" w:pos="3210"/>
        </w:tabs>
        <w:spacing w:after="0" w:line="240" w:lineRule="auto"/>
        <w:rPr>
          <w:rFonts w:ascii="Calibri" w:eastAsia="Times New Roman" w:hAnsi="Calibri" w:cs="Times New Roman"/>
        </w:rPr>
      </w:pPr>
    </w:p>
    <w:p w14:paraId="041F36D3" w14:textId="77777777" w:rsidR="00F51DDD" w:rsidRDefault="00F51DDD" w:rsidP="00441717">
      <w:pPr>
        <w:pStyle w:val="Titre1"/>
      </w:pPr>
    </w:p>
    <w:p w14:paraId="4720FAD3" w14:textId="368414D0" w:rsidR="00441717" w:rsidRPr="00FE64E4" w:rsidRDefault="00441717" w:rsidP="00441717">
      <w:pPr>
        <w:pStyle w:val="Titre1"/>
      </w:pPr>
      <w:r w:rsidRPr="00FE64E4">
        <w:t>Règle</w:t>
      </w:r>
      <w:r>
        <w:t>s</w:t>
      </w:r>
      <w:r w:rsidRPr="00FE64E4">
        <w:t xml:space="preserve"> de gestion</w:t>
      </w:r>
    </w:p>
    <w:p w14:paraId="574346BE" w14:textId="5431C40E" w:rsidR="00441717" w:rsidRDefault="00441717" w:rsidP="00441717"/>
    <w:p w14:paraId="458AE33E" w14:textId="77777777" w:rsidR="006C0D99" w:rsidRDefault="006C0D99" w:rsidP="006C0D99">
      <w:pPr>
        <w:pStyle w:val="Paragraphedeliste"/>
        <w:numPr>
          <w:ilvl w:val="0"/>
          <w:numId w:val="2"/>
        </w:numPr>
      </w:pPr>
      <w:r>
        <w:t xml:space="preserve">Une </w:t>
      </w:r>
      <w:r w:rsidRPr="008E0C3A">
        <w:rPr>
          <w:rFonts w:cstheme="minorHAnsi"/>
        </w:rPr>
        <w:t>édition</w:t>
      </w:r>
      <w:r>
        <w:t xml:space="preserve"> comporte un ou plusieurs exemplaires</w:t>
      </w:r>
    </w:p>
    <w:p w14:paraId="7C3C9FC8" w14:textId="6AD0C565" w:rsidR="006C0D99" w:rsidRDefault="006C0D99" w:rsidP="006C0D99">
      <w:pPr>
        <w:pStyle w:val="Paragraphedeliste"/>
        <w:numPr>
          <w:ilvl w:val="0"/>
          <w:numId w:val="2"/>
        </w:numPr>
      </w:pPr>
      <w:r>
        <w:t>Un ou plusieurs exemplaires sont issu d’une édition</w:t>
      </w:r>
    </w:p>
    <w:p w14:paraId="66319505" w14:textId="11F27C8A" w:rsidR="006C0D99" w:rsidRDefault="006C0D99" w:rsidP="006C0D99">
      <w:pPr>
        <w:pStyle w:val="Paragraphedeliste"/>
        <w:numPr>
          <w:ilvl w:val="0"/>
          <w:numId w:val="2"/>
        </w:numPr>
      </w:pPr>
      <w:r>
        <w:t>Chaque livre est tiré en une ou plusieurs éditions</w:t>
      </w:r>
    </w:p>
    <w:p w14:paraId="1EA080B8" w14:textId="221C7F23" w:rsidR="006C0D99" w:rsidRDefault="006C0D99" w:rsidP="006C0D99">
      <w:pPr>
        <w:pStyle w:val="Paragraphedeliste"/>
        <w:numPr>
          <w:ilvl w:val="0"/>
          <w:numId w:val="2"/>
        </w:numPr>
      </w:pPr>
      <w:r>
        <w:t>Une édition a été tiré d’un livre</w:t>
      </w:r>
    </w:p>
    <w:p w14:paraId="3CCAA8D4" w14:textId="77777777" w:rsidR="006C0D99" w:rsidRDefault="006C0D99" w:rsidP="006C0D99">
      <w:pPr>
        <w:pStyle w:val="Paragraphedeliste"/>
        <w:numPr>
          <w:ilvl w:val="0"/>
          <w:numId w:val="2"/>
        </w:numPr>
      </w:pPr>
      <w:r>
        <w:t>Un livre peut être primé</w:t>
      </w:r>
    </w:p>
    <w:p w14:paraId="45BB9984" w14:textId="77777777" w:rsidR="006C0D99" w:rsidRDefault="006C0D99" w:rsidP="006C0D99">
      <w:pPr>
        <w:pStyle w:val="Paragraphedeliste"/>
        <w:numPr>
          <w:ilvl w:val="0"/>
          <w:numId w:val="2"/>
        </w:numPr>
      </w:pPr>
      <w:r>
        <w:t>Une prime est rattachée à un ou plusieurs livres</w:t>
      </w:r>
    </w:p>
    <w:p w14:paraId="48FD4840" w14:textId="77777777" w:rsidR="006C0D99" w:rsidRDefault="006C0D99" w:rsidP="006C0D99">
      <w:pPr>
        <w:pStyle w:val="Paragraphedeliste"/>
        <w:numPr>
          <w:ilvl w:val="0"/>
          <w:numId w:val="2"/>
        </w:numPr>
      </w:pPr>
      <w:r>
        <w:t>Les livres sont écrit par un ou plusieurs auteurs</w:t>
      </w:r>
    </w:p>
    <w:p w14:paraId="34CA0768" w14:textId="3FE5B801" w:rsidR="006C0D99" w:rsidRDefault="006C0D99" w:rsidP="006C0D99">
      <w:pPr>
        <w:pStyle w:val="Paragraphedeliste"/>
        <w:numPr>
          <w:ilvl w:val="0"/>
          <w:numId w:val="2"/>
        </w:numPr>
      </w:pPr>
      <w:r>
        <w:t>Un auteur a écrit un ou plusieurs livres</w:t>
      </w:r>
    </w:p>
    <w:p w14:paraId="143B3816" w14:textId="7C67CA55" w:rsidR="00C22B3C" w:rsidRDefault="00C22B3C" w:rsidP="00C22B3C">
      <w:pPr>
        <w:pStyle w:val="Paragraphedeliste"/>
        <w:numPr>
          <w:ilvl w:val="0"/>
          <w:numId w:val="2"/>
        </w:numPr>
      </w:pPr>
      <w:r>
        <w:t>Des librairies peuvent commander plusieurs livres</w:t>
      </w:r>
    </w:p>
    <w:p w14:paraId="4AFDDBE9" w14:textId="0FB6F13A" w:rsidR="00441717" w:rsidRDefault="00C22B3C" w:rsidP="00C22B3C">
      <w:pPr>
        <w:pStyle w:val="Paragraphedeliste"/>
        <w:numPr>
          <w:ilvl w:val="0"/>
          <w:numId w:val="2"/>
        </w:numPr>
      </w:pPr>
      <w:r>
        <w:t>Un ou plusieurs livres sont commandé par des librairies</w:t>
      </w:r>
    </w:p>
    <w:p w14:paraId="6F4AF489" w14:textId="77777777" w:rsidR="002D3CAA" w:rsidRDefault="002D3CAA" w:rsidP="00441717">
      <w:pPr>
        <w:pStyle w:val="Titre1"/>
        <w:sectPr w:rsidR="002D3CA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5A275EC" w14:textId="1B463423" w:rsidR="00441717" w:rsidRDefault="00441717" w:rsidP="00441717">
      <w:pPr>
        <w:pStyle w:val="Titre1"/>
      </w:pPr>
      <w:r>
        <w:t>Modèle conceptuel</w:t>
      </w:r>
    </w:p>
    <w:p w14:paraId="3057DD80" w14:textId="35D95756" w:rsidR="002D3CAA" w:rsidRDefault="002D3CAA">
      <w:pPr>
        <w:rPr>
          <w:noProof/>
        </w:rPr>
      </w:pPr>
    </w:p>
    <w:tbl>
      <w:tblPr>
        <w:tblW w:w="15160" w:type="dxa"/>
        <w:tblInd w:w="-5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2180"/>
        <w:gridCol w:w="2180"/>
        <w:gridCol w:w="2180"/>
        <w:gridCol w:w="2180"/>
        <w:gridCol w:w="2180"/>
        <w:gridCol w:w="2180"/>
      </w:tblGrid>
      <w:tr w:rsidR="00F51DDD" w:rsidRPr="00F51DDD" w14:paraId="749E647C" w14:textId="77777777" w:rsidTr="00F51DDD">
        <w:trPr>
          <w:trHeight w:val="3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B4798D7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FFFFFF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4BF2CA6" w14:textId="77777777" w:rsidR="00F51DDD" w:rsidRPr="00F51DDD" w:rsidRDefault="00F51DDD" w:rsidP="00F51D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51DD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Book_isbnNumber</w:t>
            </w:r>
            <w:proofErr w:type="spellEnd"/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520AD27" w14:textId="77777777" w:rsidR="00F51DDD" w:rsidRPr="00F51DDD" w:rsidRDefault="00F51DDD" w:rsidP="00F51D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51DD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Edition_number</w:t>
            </w:r>
            <w:proofErr w:type="spellEnd"/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19F8AA1" w14:textId="77777777" w:rsidR="00F51DDD" w:rsidRPr="00F51DDD" w:rsidRDefault="00F51DDD" w:rsidP="00F51D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51DD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Authors_firstname</w:t>
            </w:r>
            <w:proofErr w:type="spellEnd"/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0963E0C" w14:textId="77777777" w:rsidR="00F51DDD" w:rsidRPr="00F51DDD" w:rsidRDefault="00F51DDD" w:rsidP="00F51D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51DD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Authors_lastname</w:t>
            </w:r>
            <w:proofErr w:type="spellEnd"/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ED719FD" w14:textId="77777777" w:rsidR="00F51DDD" w:rsidRPr="00F51DDD" w:rsidRDefault="00F51DDD" w:rsidP="00F51D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51DD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Bookshop_name</w:t>
            </w:r>
            <w:proofErr w:type="spellEnd"/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D0CF19F" w14:textId="77777777" w:rsidR="00F51DDD" w:rsidRPr="00F51DDD" w:rsidRDefault="00F51DDD" w:rsidP="00F51D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51DD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Order_number</w:t>
            </w:r>
            <w:proofErr w:type="spellEnd"/>
          </w:p>
        </w:tc>
      </w:tr>
      <w:tr w:rsidR="00F51DDD" w:rsidRPr="00F51DDD" w14:paraId="47441F0F" w14:textId="77777777" w:rsidTr="00F51DDD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B81CF78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51DD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Book_isbnNumber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E013A7C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02D85AE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D6E4DDB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BADCF1C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5EF2516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26E9482" w14:textId="77777777" w:rsidR="00F51DDD" w:rsidRPr="00F51DDD" w:rsidRDefault="00F51DDD" w:rsidP="00F51D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F51DDD" w:rsidRPr="00F51DDD" w14:paraId="1B420039" w14:textId="77777777" w:rsidTr="00F51DDD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B686881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51DD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Book_title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F7DDF7A" w14:textId="77777777" w:rsidR="00F51DDD" w:rsidRPr="00F51DDD" w:rsidRDefault="00F51DDD" w:rsidP="00F51D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AF31127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9E5EA1A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4528E55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E2B3721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AEEEE8A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51DDD" w:rsidRPr="00F51DDD" w14:paraId="0E4983F6" w14:textId="77777777" w:rsidTr="00F51DDD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E0F4740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51DD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Book_price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B2D3319" w14:textId="77777777" w:rsidR="00F51DDD" w:rsidRPr="00F51DDD" w:rsidRDefault="00F51DDD" w:rsidP="00F51D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00E1F8C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8DD130D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430C7B7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E6AAA32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D101D87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51DDD" w:rsidRPr="00F51DDD" w14:paraId="5B940961" w14:textId="77777777" w:rsidTr="00F51DDD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5582585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51DD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Book_award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1A43F27" w14:textId="77777777" w:rsidR="00F51DDD" w:rsidRPr="00F51DDD" w:rsidRDefault="00F51DDD" w:rsidP="00F51D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5177ADB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0D10C88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EDAA999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5A95DE0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D8327A0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51DDD" w:rsidRPr="00F51DDD" w14:paraId="494E7D07" w14:textId="77777777" w:rsidTr="00F51DDD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938A993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51DD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Edition_number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DCE5659" w14:textId="77777777" w:rsidR="00F51DDD" w:rsidRPr="00F51DDD" w:rsidRDefault="00F51DDD" w:rsidP="00F51D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FD38E64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20A6820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4494647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A19E389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E3B057D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51DDD" w:rsidRPr="00F51DDD" w14:paraId="692FF536" w14:textId="77777777" w:rsidTr="00F51DDD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31F4F9B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51DD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Edition_date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33DD3E3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5F6787E" w14:textId="77777777" w:rsidR="00F51DDD" w:rsidRPr="00F51DDD" w:rsidRDefault="00F51DDD" w:rsidP="00F51D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B79491F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6F711D1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F733373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189A948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51DDD" w:rsidRPr="00F51DDD" w14:paraId="4717DD26" w14:textId="77777777" w:rsidTr="00F51DDD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FDF1273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51DD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Edition_copyNumber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BD3ACF4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29EEB20" w14:textId="77777777" w:rsidR="00F51DDD" w:rsidRPr="00F51DDD" w:rsidRDefault="00F51DDD" w:rsidP="00F51D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5AF0657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692F7AC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F344092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29E1EFE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51DDD" w:rsidRPr="00F51DDD" w14:paraId="76D532CB" w14:textId="77777777" w:rsidTr="00F51DDD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98BE3B3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51DD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Authors_firstname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6AB559F" w14:textId="77777777" w:rsidR="00F51DDD" w:rsidRPr="00F51DDD" w:rsidRDefault="00F51DDD" w:rsidP="00F51D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6007785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AF62374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FBACF9E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CBB95E5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372668F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51DDD" w:rsidRPr="00F51DDD" w14:paraId="4FC31F82" w14:textId="77777777" w:rsidTr="00F51DDD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C0A9473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51DD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Authors_lastname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CEDDF9C" w14:textId="77777777" w:rsidR="00F51DDD" w:rsidRPr="00F51DDD" w:rsidRDefault="00F51DDD" w:rsidP="00F51D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CA849CC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F240720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43245BF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7AA722D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0EAEE43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51DDD" w:rsidRPr="00F51DDD" w14:paraId="633F4749" w14:textId="77777777" w:rsidTr="00F51DDD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B9CADA6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51DD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Authors_pseudo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4BE7C12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AAA6BF1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6FBFF9A" w14:textId="77777777" w:rsidR="00F51DDD" w:rsidRPr="00F51DDD" w:rsidRDefault="00F51DDD" w:rsidP="00F51D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C8984DF" w14:textId="77777777" w:rsidR="00F51DDD" w:rsidRPr="00F51DDD" w:rsidRDefault="00F51DDD" w:rsidP="00F51D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2BB3541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2F6DB13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51DDD" w:rsidRPr="00F51DDD" w14:paraId="2033D9F5" w14:textId="77777777" w:rsidTr="00F51DDD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D9E9E21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51DD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Bookshop_name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9250CF7" w14:textId="77777777" w:rsidR="00F51DDD" w:rsidRPr="00F51DDD" w:rsidRDefault="00F51DDD" w:rsidP="00F51D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D6F2351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BAAAE1E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DE6B0FC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6205F3A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2F2304E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51DDD" w:rsidRPr="00F51DDD" w14:paraId="1CF00BED" w14:textId="77777777" w:rsidTr="00F51DDD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03D59A3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51DD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Bookshop_adress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CA46D39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AFF0796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4D2F297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BB15051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C62F583" w14:textId="77777777" w:rsidR="00F51DDD" w:rsidRPr="00F51DDD" w:rsidRDefault="00F51DDD" w:rsidP="00F51D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B718460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51DDD" w:rsidRPr="00F51DDD" w14:paraId="28A610C8" w14:textId="77777777" w:rsidTr="00F51DDD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0064DA7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51DD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Order_number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CDDCF3E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464539D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7E8A2EC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2BF1F5C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922EE47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C1BFC2D" w14:textId="77777777" w:rsidR="00F51DDD" w:rsidRPr="00F51DDD" w:rsidRDefault="00F51DDD" w:rsidP="00F51D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F51DDD" w:rsidRPr="00F51DDD" w14:paraId="6BC388F9" w14:textId="77777777" w:rsidTr="00F51DDD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5DE989C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51DD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Order_quantity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79144E1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B0C4C06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1CD4552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AE904AD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86528EE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BE00242" w14:textId="77777777" w:rsidR="00F51DDD" w:rsidRPr="00F51DDD" w:rsidRDefault="00F51DDD" w:rsidP="00F51D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F51DDD" w:rsidRPr="00F51DDD" w14:paraId="5DEBA6AB" w14:textId="77777777" w:rsidTr="00F51DDD">
        <w:trPr>
          <w:trHeight w:val="30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76AA0FB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51DDD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Order_date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0AEA602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72378FD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6E548B8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5238745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F094665" w14:textId="77777777" w:rsidR="00F51DDD" w:rsidRPr="00F51DDD" w:rsidRDefault="00F51DDD" w:rsidP="00F51D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1DE72EC" w14:textId="77777777" w:rsidR="00F51DDD" w:rsidRPr="00F51DDD" w:rsidRDefault="00F51DDD" w:rsidP="00F51D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1DDD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</w:tbl>
    <w:p w14:paraId="3266A854" w14:textId="77777777" w:rsidR="002D3CAA" w:rsidRDefault="002D3CAA">
      <w:pPr>
        <w:rPr>
          <w:noProof/>
        </w:rPr>
        <w:sectPr w:rsidR="002D3CAA" w:rsidSect="002D3CAA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10D1D0C2" w14:textId="719FE191" w:rsidR="002D3CAA" w:rsidRDefault="00D16DD3">
      <w:proofErr w:type="spellStart"/>
      <w:r>
        <w:t>Book_isbn_number</w:t>
      </w:r>
      <w:proofErr w:type="spellEnd"/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</w:t>
      </w:r>
      <w:proofErr w:type="spellStart"/>
      <w:r>
        <w:t>Book_title</w:t>
      </w:r>
      <w:proofErr w:type="spellEnd"/>
      <w:r>
        <w:t xml:space="preserve">, </w:t>
      </w:r>
      <w:proofErr w:type="spellStart"/>
      <w:r>
        <w:t>Book_price</w:t>
      </w:r>
      <w:proofErr w:type="spellEnd"/>
      <w:r>
        <w:t xml:space="preserve">, </w:t>
      </w:r>
      <w:proofErr w:type="spellStart"/>
      <w:r>
        <w:t>Book_award</w:t>
      </w:r>
      <w:proofErr w:type="spellEnd"/>
      <w:r>
        <w:t xml:space="preserve">, </w:t>
      </w:r>
      <w:proofErr w:type="spellStart"/>
      <w:r>
        <w:t>Edition_number</w:t>
      </w:r>
      <w:proofErr w:type="spellEnd"/>
      <w:r>
        <w:t xml:space="preserve">, </w:t>
      </w:r>
      <w:proofErr w:type="spellStart"/>
      <w:r>
        <w:t>Authors_firstname</w:t>
      </w:r>
      <w:proofErr w:type="spellEnd"/>
      <w:r>
        <w:t xml:space="preserve">, </w:t>
      </w:r>
      <w:proofErr w:type="spellStart"/>
      <w:r>
        <w:t>Authors_lastname</w:t>
      </w:r>
      <w:proofErr w:type="spellEnd"/>
    </w:p>
    <w:p w14:paraId="1392E368" w14:textId="1D9D5F87" w:rsidR="00D16DD3" w:rsidRDefault="00D16DD3">
      <w:proofErr w:type="spellStart"/>
      <w:r>
        <w:t>Edition_number</w:t>
      </w:r>
      <w:proofErr w:type="spellEnd"/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</w:t>
      </w:r>
      <w:proofErr w:type="spellStart"/>
      <w:r>
        <w:t>Edition_date</w:t>
      </w:r>
      <w:proofErr w:type="spellEnd"/>
      <w:r>
        <w:t xml:space="preserve">, </w:t>
      </w:r>
      <w:proofErr w:type="spellStart"/>
      <w:r>
        <w:t>Edition_copy_number</w:t>
      </w:r>
      <w:proofErr w:type="spellEnd"/>
    </w:p>
    <w:p w14:paraId="7743744A" w14:textId="18D4848A" w:rsidR="00D16DD3" w:rsidRDefault="00D16DD3">
      <w:proofErr w:type="spellStart"/>
      <w:r>
        <w:t>Authors_firstname</w:t>
      </w:r>
      <w:proofErr w:type="spellEnd"/>
      <w:r>
        <w:t xml:space="preserve">, </w:t>
      </w:r>
      <w:proofErr w:type="spellStart"/>
      <w:r>
        <w:t>Authors_lastname</w:t>
      </w:r>
      <w:proofErr w:type="spellEnd"/>
      <w:r>
        <w:tab/>
      </w:r>
      <w:r>
        <w:tab/>
      </w:r>
      <w:r>
        <w:sym w:font="Wingdings" w:char="F0E0"/>
      </w:r>
      <w:r>
        <w:t xml:space="preserve"> </w:t>
      </w:r>
      <w:proofErr w:type="spellStart"/>
      <w:r>
        <w:t>Authors_pseudo</w:t>
      </w:r>
      <w:proofErr w:type="spellEnd"/>
    </w:p>
    <w:p w14:paraId="2BED6366" w14:textId="36AE416B" w:rsidR="00D16DD3" w:rsidRDefault="00D16DD3">
      <w:proofErr w:type="spellStart"/>
      <w:r>
        <w:t>Bookshop_name</w:t>
      </w:r>
      <w:proofErr w:type="spellEnd"/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</w:t>
      </w:r>
      <w:proofErr w:type="spellStart"/>
      <w:r>
        <w:t>Bookshop_adress</w:t>
      </w:r>
      <w:proofErr w:type="spellEnd"/>
    </w:p>
    <w:p w14:paraId="561070E0" w14:textId="50D2691F" w:rsidR="00D16DD3" w:rsidRDefault="00D16DD3">
      <w:proofErr w:type="spellStart"/>
      <w:r>
        <w:t>Order_number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 </w:t>
      </w:r>
      <w:proofErr w:type="spellStart"/>
      <w:r>
        <w:t>Order_Quantity</w:t>
      </w:r>
      <w:proofErr w:type="spellEnd"/>
      <w:r>
        <w:t xml:space="preserve">, </w:t>
      </w:r>
      <w:proofErr w:type="spellStart"/>
      <w:r w:rsidR="009E27FA">
        <w:t>Order_date</w:t>
      </w:r>
      <w:proofErr w:type="spellEnd"/>
      <w:r w:rsidR="009E27FA">
        <w:t xml:space="preserve">, </w:t>
      </w:r>
      <w:proofErr w:type="spellStart"/>
      <w:r w:rsidR="009E27FA">
        <w:t>Book_isbnNumber</w:t>
      </w:r>
      <w:proofErr w:type="spellEnd"/>
      <w:r w:rsidR="009E27FA">
        <w:t>,</w:t>
      </w:r>
    </w:p>
    <w:sectPr w:rsidR="00D16DD3" w:rsidSect="002D3CAA">
      <w:type w:val="continuous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0C5E8D" w14:textId="77777777" w:rsidR="00AA51F6" w:rsidRDefault="00AA51F6" w:rsidP="009E3A4D">
      <w:pPr>
        <w:spacing w:after="0" w:line="240" w:lineRule="auto"/>
      </w:pPr>
      <w:r>
        <w:separator/>
      </w:r>
    </w:p>
  </w:endnote>
  <w:endnote w:type="continuationSeparator" w:id="0">
    <w:p w14:paraId="46CC24CC" w14:textId="77777777" w:rsidR="00AA51F6" w:rsidRDefault="00AA51F6" w:rsidP="009E3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9E813E" w14:textId="77777777" w:rsidR="00AA51F6" w:rsidRDefault="00AA51F6" w:rsidP="009E3A4D">
      <w:pPr>
        <w:spacing w:after="0" w:line="240" w:lineRule="auto"/>
      </w:pPr>
      <w:r>
        <w:separator/>
      </w:r>
    </w:p>
  </w:footnote>
  <w:footnote w:type="continuationSeparator" w:id="0">
    <w:p w14:paraId="76DE249B" w14:textId="77777777" w:rsidR="00AA51F6" w:rsidRDefault="00AA51F6" w:rsidP="009E3A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06971"/>
    <w:multiLevelType w:val="hybridMultilevel"/>
    <w:tmpl w:val="008A14AC"/>
    <w:lvl w:ilvl="0" w:tplc="5C221F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880447"/>
    <w:multiLevelType w:val="hybridMultilevel"/>
    <w:tmpl w:val="C25CE28E"/>
    <w:lvl w:ilvl="0" w:tplc="46E07F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B609CC"/>
    <w:multiLevelType w:val="hybridMultilevel"/>
    <w:tmpl w:val="56D48C96"/>
    <w:lvl w:ilvl="0" w:tplc="83024B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154"/>
    <w:rsid w:val="00110154"/>
    <w:rsid w:val="0011647E"/>
    <w:rsid w:val="00131E39"/>
    <w:rsid w:val="0020060D"/>
    <w:rsid w:val="00220ABA"/>
    <w:rsid w:val="00236DC9"/>
    <w:rsid w:val="00244D23"/>
    <w:rsid w:val="002D3CAA"/>
    <w:rsid w:val="003011C4"/>
    <w:rsid w:val="003D4561"/>
    <w:rsid w:val="004016D8"/>
    <w:rsid w:val="00441717"/>
    <w:rsid w:val="006274EF"/>
    <w:rsid w:val="00671ADE"/>
    <w:rsid w:val="006C0D99"/>
    <w:rsid w:val="00760299"/>
    <w:rsid w:val="008300B0"/>
    <w:rsid w:val="00852D1F"/>
    <w:rsid w:val="008E0C3A"/>
    <w:rsid w:val="009E27FA"/>
    <w:rsid w:val="009E3A4D"/>
    <w:rsid w:val="00A742B5"/>
    <w:rsid w:val="00A77BFB"/>
    <w:rsid w:val="00AA51F6"/>
    <w:rsid w:val="00B6396C"/>
    <w:rsid w:val="00B6619E"/>
    <w:rsid w:val="00C22B3C"/>
    <w:rsid w:val="00CC0FE9"/>
    <w:rsid w:val="00CC3B9D"/>
    <w:rsid w:val="00CD4504"/>
    <w:rsid w:val="00D16DD3"/>
    <w:rsid w:val="00D408A8"/>
    <w:rsid w:val="00D4180C"/>
    <w:rsid w:val="00D95056"/>
    <w:rsid w:val="00DA259D"/>
    <w:rsid w:val="00DA631E"/>
    <w:rsid w:val="00DB2D66"/>
    <w:rsid w:val="00DF574A"/>
    <w:rsid w:val="00EF14B5"/>
    <w:rsid w:val="00F01474"/>
    <w:rsid w:val="00F51DDD"/>
    <w:rsid w:val="00FA16D0"/>
    <w:rsid w:val="00FA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C00ADD"/>
  <w15:chartTrackingRefBased/>
  <w15:docId w15:val="{FC53C94E-CDF0-4C19-B60C-3DFD3FDA5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717"/>
  </w:style>
  <w:style w:type="paragraph" w:styleId="Titre1">
    <w:name w:val="heading 1"/>
    <w:basedOn w:val="Normal"/>
    <w:next w:val="Normal"/>
    <w:link w:val="Titre1Car"/>
    <w:uiPriority w:val="9"/>
    <w:qFormat/>
    <w:rsid w:val="00441717"/>
    <w:pPr>
      <w:pBdr>
        <w:bottom w:val="single" w:sz="12" w:space="1" w:color="2F5496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171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4"/>
    </w:rPr>
  </w:style>
  <w:style w:type="table" w:customStyle="1" w:styleId="Grilledutableau1">
    <w:name w:val="Grille du tableau1"/>
    <w:basedOn w:val="TableauNormal"/>
    <w:next w:val="Grilledutableau"/>
    <w:uiPriority w:val="39"/>
    <w:rsid w:val="00441717"/>
    <w:pPr>
      <w:spacing w:after="0" w:line="240" w:lineRule="auto"/>
      <w:ind w:firstLine="360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41717"/>
    <w:pPr>
      <w:ind w:left="720"/>
      <w:contextualSpacing/>
    </w:pPr>
  </w:style>
  <w:style w:type="table" w:styleId="Grilledutableau">
    <w:name w:val="Table Grid"/>
    <w:basedOn w:val="TableauNormal"/>
    <w:uiPriority w:val="39"/>
    <w:rsid w:val="00441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E3A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3A4D"/>
  </w:style>
  <w:style w:type="paragraph" w:styleId="Pieddepage">
    <w:name w:val="footer"/>
    <w:basedOn w:val="Normal"/>
    <w:link w:val="PieddepageCar"/>
    <w:uiPriority w:val="99"/>
    <w:unhideWhenUsed/>
    <w:rsid w:val="009E3A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3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8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46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5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94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4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49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99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2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uvenot%20nicolas\Documents\Mod&#232;les%20Office%20personnalis&#233;s\AnalyseMeris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7744A-A25B-4799-8D23-6A2F393F3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AnalyseMerise.dotx</Template>
  <TotalTime>290</TotalTime>
  <Pages>5</Pages>
  <Words>626</Words>
  <Characters>3445</Characters>
  <Application>Microsoft Office Word</Application>
  <DocSecurity>0</DocSecurity>
  <Lines>28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12</vt:i4>
      </vt:variant>
    </vt:vector>
  </HeadingPairs>
  <TitlesOfParts>
    <vt:vector size="13" baseType="lpstr">
      <vt:lpstr>Gestion emprunt bibliotheque</vt:lpstr>
      <vt:lpstr/>
      <vt:lpstr>Editeur</vt:lpstr>
      <vt:lpstr/>
      <vt:lpstr/>
      <vt:lpstr/>
      <vt:lpstr/>
      <vt:lpstr>Analyse : L’interview</vt:lpstr>
      <vt:lpstr>Le dictionnaire de données</vt:lpstr>
      <vt:lpstr/>
      <vt:lpstr/>
      <vt:lpstr>Règles de gestion</vt:lpstr>
      <vt:lpstr>Modèle conceptuel</vt:lpstr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 emprunt bibliotheque</dc:title>
  <dc:subject/>
  <dc:creator>thouvenot nicolas</dc:creator>
  <cp:keywords/>
  <dc:description/>
  <cp:lastModifiedBy>Nicolas Thouvenot</cp:lastModifiedBy>
  <cp:revision>23</cp:revision>
  <dcterms:created xsi:type="dcterms:W3CDTF">2020-07-29T15:54:00Z</dcterms:created>
  <dcterms:modified xsi:type="dcterms:W3CDTF">2020-08-05T15:55:00Z</dcterms:modified>
</cp:coreProperties>
</file>