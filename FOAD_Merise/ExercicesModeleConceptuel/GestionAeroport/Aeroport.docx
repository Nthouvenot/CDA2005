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16CD1" w14:textId="4E6904F6" w:rsidR="00236DC9" w:rsidRPr="00374D51" w:rsidRDefault="00236DC9" w:rsidP="00374D51">
      <w:pPr>
        <w:pStyle w:val="En-tte"/>
        <w:jc w:val="center"/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236DC9">
        <w:rPr>
          <w:b/>
          <w:bCs/>
          <w:color w:val="A5A5A5" w:themeColor="accent3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Conception base de données Merise</w:t>
      </w:r>
    </w:p>
    <w:p w14:paraId="51F893F9" w14:textId="7835BBF1" w:rsidR="00441717" w:rsidRDefault="00D00874" w:rsidP="00441717">
      <w:pPr>
        <w:pStyle w:val="Titre1"/>
      </w:pPr>
      <w:r>
        <w:t>Aéroport</w:t>
      </w:r>
    </w:p>
    <w:p w14:paraId="48518FA6" w14:textId="77777777" w:rsidR="00441717" w:rsidRDefault="00441717" w:rsidP="00441717"/>
    <w:p w14:paraId="5617BD11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Pour les besoins de la gestion d'un aéroport on souhaite mémoriser dans une base de données les informations nécessaires à la description des faits suivants : </w:t>
      </w:r>
    </w:p>
    <w:p w14:paraId="67BD0905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Chaque </w:t>
      </w:r>
      <w:r w:rsidRPr="00D00874">
        <w:rPr>
          <w:color w:val="FF0000"/>
          <w:sz w:val="22"/>
          <w:szCs w:val="22"/>
        </w:rPr>
        <w:t>avion</w:t>
      </w:r>
      <w:r>
        <w:rPr>
          <w:sz w:val="22"/>
          <w:szCs w:val="22"/>
        </w:rPr>
        <w:t xml:space="preserve"> géré est identifié par un </w:t>
      </w:r>
      <w:r w:rsidRPr="00D00874">
        <w:rPr>
          <w:color w:val="FF0000"/>
          <w:sz w:val="22"/>
          <w:szCs w:val="22"/>
        </w:rPr>
        <w:t>numéro d'immatriculation</w:t>
      </w:r>
      <w:r>
        <w:rPr>
          <w:sz w:val="22"/>
          <w:szCs w:val="22"/>
        </w:rPr>
        <w:t xml:space="preserve">. </w:t>
      </w:r>
    </w:p>
    <w:p w14:paraId="5A0FE878" w14:textId="77777777" w:rsidR="00D00874" w:rsidRDefault="00D00874" w:rsidP="00D00874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EE7C98">
        <w:rPr>
          <w:color w:val="4472C4" w:themeColor="accent1"/>
          <w:sz w:val="22"/>
          <w:szCs w:val="22"/>
        </w:rPr>
        <w:t>Il est la propriété soit d'une société, soit d'un particulier</w:t>
      </w:r>
      <w:r>
        <w:rPr>
          <w:sz w:val="22"/>
          <w:szCs w:val="22"/>
        </w:rPr>
        <w:t xml:space="preserve">. </w:t>
      </w:r>
    </w:p>
    <w:p w14:paraId="2F5633C3" w14:textId="77777777" w:rsidR="00D00874" w:rsidRDefault="00D00874" w:rsidP="00D00874">
      <w:pPr>
        <w:pStyle w:val="Default"/>
        <w:rPr>
          <w:sz w:val="22"/>
          <w:szCs w:val="22"/>
        </w:rPr>
      </w:pPr>
    </w:p>
    <w:p w14:paraId="190C9676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Dans les deux cas on doit connaître : </w:t>
      </w:r>
    </w:p>
    <w:p w14:paraId="12F4DF72" w14:textId="77777777" w:rsidR="00D00874" w:rsidRDefault="00D00874" w:rsidP="00D00874">
      <w:pPr>
        <w:pStyle w:val="Default"/>
        <w:ind w:firstLine="567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D00874">
        <w:rPr>
          <w:color w:val="4472C4" w:themeColor="accent1"/>
          <w:sz w:val="22"/>
          <w:szCs w:val="22"/>
        </w:rPr>
        <w:t>Le nom</w:t>
      </w:r>
      <w:r>
        <w:rPr>
          <w:sz w:val="22"/>
          <w:szCs w:val="22"/>
        </w:rPr>
        <w:t>, l</w:t>
      </w:r>
      <w:r w:rsidRPr="00D00874">
        <w:rPr>
          <w:color w:val="4472C4" w:themeColor="accent1"/>
          <w:sz w:val="22"/>
          <w:szCs w:val="22"/>
        </w:rPr>
        <w:t>'adresse</w:t>
      </w:r>
      <w:r>
        <w:rPr>
          <w:sz w:val="22"/>
          <w:szCs w:val="22"/>
        </w:rPr>
        <w:t xml:space="preserve"> et le </w:t>
      </w:r>
      <w:r w:rsidRPr="00D00874">
        <w:rPr>
          <w:color w:val="4472C4" w:themeColor="accent1"/>
          <w:sz w:val="22"/>
          <w:szCs w:val="22"/>
        </w:rPr>
        <w:t>numéro de téléphone</w:t>
      </w:r>
      <w:r>
        <w:rPr>
          <w:sz w:val="22"/>
          <w:szCs w:val="22"/>
        </w:rPr>
        <w:t xml:space="preserve"> du </w:t>
      </w:r>
      <w:r w:rsidRPr="00D00874">
        <w:rPr>
          <w:color w:val="4472C4" w:themeColor="accent1"/>
          <w:sz w:val="22"/>
          <w:szCs w:val="22"/>
        </w:rPr>
        <w:t>propriétaire</w:t>
      </w:r>
      <w:r>
        <w:rPr>
          <w:sz w:val="22"/>
          <w:szCs w:val="22"/>
        </w:rPr>
        <w:t xml:space="preserve">, ainsi que la </w:t>
      </w:r>
      <w:r w:rsidRPr="00114A49">
        <w:rPr>
          <w:color w:val="FF0000"/>
          <w:sz w:val="22"/>
          <w:szCs w:val="22"/>
        </w:rPr>
        <w:t xml:space="preserve">date d'achat </w:t>
      </w:r>
      <w:r>
        <w:rPr>
          <w:sz w:val="22"/>
          <w:szCs w:val="22"/>
        </w:rPr>
        <w:t xml:space="preserve">de l'avion. </w:t>
      </w:r>
    </w:p>
    <w:p w14:paraId="572CE331" w14:textId="77777777" w:rsidR="00D00874" w:rsidRDefault="00D00874" w:rsidP="00D00874">
      <w:pPr>
        <w:pStyle w:val="Default"/>
        <w:rPr>
          <w:sz w:val="22"/>
          <w:szCs w:val="22"/>
        </w:rPr>
      </w:pPr>
    </w:p>
    <w:p w14:paraId="7014B347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Chaque avion est d'un certain </w:t>
      </w:r>
      <w:r w:rsidRPr="00411C74">
        <w:rPr>
          <w:color w:val="7030A0"/>
          <w:sz w:val="22"/>
          <w:szCs w:val="22"/>
        </w:rPr>
        <w:t>type</w:t>
      </w:r>
      <w:r>
        <w:rPr>
          <w:sz w:val="22"/>
          <w:szCs w:val="22"/>
        </w:rPr>
        <w:t xml:space="preserve">, celui-ci étant caractérisé par son </w:t>
      </w:r>
      <w:r w:rsidRPr="00411C74">
        <w:rPr>
          <w:color w:val="7030A0"/>
          <w:sz w:val="22"/>
          <w:szCs w:val="22"/>
        </w:rPr>
        <w:t>nom</w:t>
      </w:r>
      <w:r>
        <w:rPr>
          <w:sz w:val="22"/>
          <w:szCs w:val="22"/>
        </w:rPr>
        <w:t xml:space="preserve">, le </w:t>
      </w:r>
      <w:r w:rsidRPr="00411C74">
        <w:rPr>
          <w:color w:val="7030A0"/>
          <w:sz w:val="22"/>
          <w:szCs w:val="22"/>
        </w:rPr>
        <w:t>nom du constructeur</w:t>
      </w:r>
      <w:r>
        <w:rPr>
          <w:sz w:val="22"/>
          <w:szCs w:val="22"/>
        </w:rPr>
        <w:t xml:space="preserve">, la </w:t>
      </w:r>
      <w:r w:rsidRPr="00411C74">
        <w:rPr>
          <w:color w:val="7030A0"/>
          <w:sz w:val="22"/>
          <w:szCs w:val="22"/>
        </w:rPr>
        <w:t>puissance du moteur</w:t>
      </w:r>
      <w:r>
        <w:rPr>
          <w:sz w:val="22"/>
          <w:szCs w:val="22"/>
        </w:rPr>
        <w:t xml:space="preserve">, le </w:t>
      </w:r>
      <w:r w:rsidRPr="00411C74">
        <w:rPr>
          <w:color w:val="7030A0"/>
          <w:sz w:val="22"/>
          <w:szCs w:val="22"/>
        </w:rPr>
        <w:t>nombre de places</w:t>
      </w:r>
      <w:r>
        <w:rPr>
          <w:sz w:val="22"/>
          <w:szCs w:val="22"/>
        </w:rPr>
        <w:t xml:space="preserve">. </w:t>
      </w:r>
    </w:p>
    <w:p w14:paraId="652E9AE2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</w:t>
      </w:r>
      <w:r w:rsidRPr="00116F97">
        <w:rPr>
          <w:color w:val="auto"/>
          <w:sz w:val="22"/>
          <w:szCs w:val="22"/>
        </w:rPr>
        <w:t>maintenance</w:t>
      </w:r>
      <w:r>
        <w:rPr>
          <w:sz w:val="22"/>
          <w:szCs w:val="22"/>
        </w:rPr>
        <w:t xml:space="preserve"> des avions est assurée par les </w:t>
      </w:r>
      <w:r w:rsidRPr="00116F97">
        <w:rPr>
          <w:color w:val="auto"/>
          <w:sz w:val="22"/>
          <w:szCs w:val="22"/>
        </w:rPr>
        <w:t>mécaniciens</w:t>
      </w:r>
      <w:r>
        <w:rPr>
          <w:sz w:val="22"/>
          <w:szCs w:val="22"/>
        </w:rPr>
        <w:t xml:space="preserve"> de l'aéroport : </w:t>
      </w:r>
    </w:p>
    <w:p w14:paraId="47F8C61D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Par sécurité, les interventions sont toujours effectuées par deux mécaniciens (l'un répare, l'autre vérifie). </w:t>
      </w:r>
    </w:p>
    <w:p w14:paraId="2DD52399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Pour toute </w:t>
      </w:r>
      <w:r w:rsidRPr="00116F97">
        <w:rPr>
          <w:color w:val="00B050"/>
          <w:sz w:val="22"/>
          <w:szCs w:val="22"/>
        </w:rPr>
        <w:t>intervention effectuée</w:t>
      </w:r>
      <w:r>
        <w:rPr>
          <w:sz w:val="22"/>
          <w:szCs w:val="22"/>
        </w:rPr>
        <w:t xml:space="preserve">, on conserve </w:t>
      </w:r>
      <w:r w:rsidRPr="00116F97">
        <w:rPr>
          <w:color w:val="00B050"/>
          <w:sz w:val="22"/>
          <w:szCs w:val="22"/>
        </w:rPr>
        <w:t>l'objet de l'intervention</w:t>
      </w:r>
      <w:r>
        <w:rPr>
          <w:sz w:val="22"/>
          <w:szCs w:val="22"/>
        </w:rPr>
        <w:t xml:space="preserve">, la </w:t>
      </w:r>
      <w:r w:rsidRPr="00116F97">
        <w:rPr>
          <w:color w:val="00B050"/>
          <w:sz w:val="22"/>
          <w:szCs w:val="22"/>
        </w:rPr>
        <w:t>date</w:t>
      </w:r>
      <w:r>
        <w:rPr>
          <w:sz w:val="22"/>
          <w:szCs w:val="22"/>
        </w:rPr>
        <w:t xml:space="preserve"> et la </w:t>
      </w:r>
      <w:r w:rsidRPr="00116F97">
        <w:rPr>
          <w:color w:val="00B050"/>
          <w:sz w:val="22"/>
          <w:szCs w:val="22"/>
        </w:rPr>
        <w:t>durée</w:t>
      </w:r>
      <w:r>
        <w:rPr>
          <w:sz w:val="22"/>
          <w:szCs w:val="22"/>
        </w:rPr>
        <w:t xml:space="preserve">. </w:t>
      </w:r>
    </w:p>
    <w:p w14:paraId="64C36EFC" w14:textId="77777777" w:rsidR="00D00874" w:rsidRDefault="00D00874" w:rsidP="00D0087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- Pour chaque </w:t>
      </w:r>
      <w:r w:rsidRPr="00116F97">
        <w:rPr>
          <w:color w:val="ED7D31" w:themeColor="accent2"/>
          <w:sz w:val="22"/>
          <w:szCs w:val="22"/>
        </w:rPr>
        <w:t>mécanicien</w:t>
      </w:r>
      <w:r>
        <w:rPr>
          <w:sz w:val="22"/>
          <w:szCs w:val="22"/>
        </w:rPr>
        <w:t xml:space="preserve"> on connaît son </w:t>
      </w:r>
      <w:r w:rsidRPr="00116F97">
        <w:rPr>
          <w:color w:val="ED7D31" w:themeColor="accent2"/>
          <w:sz w:val="22"/>
          <w:szCs w:val="22"/>
        </w:rPr>
        <w:t>nom</w:t>
      </w:r>
      <w:r>
        <w:rPr>
          <w:sz w:val="22"/>
          <w:szCs w:val="22"/>
        </w:rPr>
        <w:t xml:space="preserve">, son </w:t>
      </w:r>
      <w:r w:rsidRPr="00116F97">
        <w:rPr>
          <w:color w:val="ED7D31" w:themeColor="accent2"/>
          <w:sz w:val="22"/>
          <w:szCs w:val="22"/>
        </w:rPr>
        <w:t>adresse</w:t>
      </w:r>
      <w:r>
        <w:rPr>
          <w:sz w:val="22"/>
          <w:szCs w:val="22"/>
        </w:rPr>
        <w:t xml:space="preserve">, son </w:t>
      </w:r>
      <w:r w:rsidRPr="00116F97">
        <w:rPr>
          <w:color w:val="ED7D31" w:themeColor="accent2"/>
          <w:sz w:val="22"/>
          <w:szCs w:val="22"/>
        </w:rPr>
        <w:t xml:space="preserve">numéro de téléphone </w:t>
      </w:r>
      <w:r>
        <w:rPr>
          <w:sz w:val="22"/>
          <w:szCs w:val="22"/>
        </w:rPr>
        <w:t xml:space="preserve">et les </w:t>
      </w:r>
      <w:r w:rsidRPr="00116F97">
        <w:rPr>
          <w:color w:val="ED7D31" w:themeColor="accent2"/>
          <w:sz w:val="22"/>
          <w:szCs w:val="22"/>
        </w:rPr>
        <w:t>types d'avion sur lesquels il est habilité à intervenir</w:t>
      </w:r>
      <w:r>
        <w:rPr>
          <w:sz w:val="22"/>
          <w:szCs w:val="22"/>
        </w:rPr>
        <w:t xml:space="preserve">. </w:t>
      </w:r>
    </w:p>
    <w:p w14:paraId="3885A18C" w14:textId="77777777" w:rsidR="00D00874" w:rsidRDefault="00D00874" w:rsidP="00D00874">
      <w:pPr>
        <w:pStyle w:val="Default"/>
        <w:rPr>
          <w:sz w:val="22"/>
          <w:szCs w:val="22"/>
        </w:rPr>
      </w:pPr>
    </w:p>
    <w:p w14:paraId="79935631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certain nombre de</w:t>
      </w:r>
      <w:r w:rsidRPr="00D00874">
        <w:rPr>
          <w:color w:val="FFC000" w:themeColor="accent4"/>
          <w:sz w:val="22"/>
          <w:szCs w:val="22"/>
        </w:rPr>
        <w:t xml:space="preserve"> pilotes </w:t>
      </w:r>
      <w:r>
        <w:rPr>
          <w:sz w:val="22"/>
          <w:szCs w:val="22"/>
        </w:rPr>
        <w:t xml:space="preserve">sont enregistrés auprès de l'aéroport pour chaque pilote on connaît : </w:t>
      </w:r>
    </w:p>
    <w:p w14:paraId="245E89F1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Son </w:t>
      </w:r>
      <w:r w:rsidRPr="00D00874">
        <w:rPr>
          <w:color w:val="FFC000" w:themeColor="accent4"/>
          <w:sz w:val="22"/>
          <w:szCs w:val="22"/>
        </w:rPr>
        <w:t>nom</w:t>
      </w:r>
      <w:r>
        <w:rPr>
          <w:sz w:val="22"/>
          <w:szCs w:val="22"/>
        </w:rPr>
        <w:t xml:space="preserve">, son </w:t>
      </w:r>
      <w:r w:rsidRPr="00D00874">
        <w:rPr>
          <w:color w:val="FFC000" w:themeColor="accent4"/>
          <w:sz w:val="22"/>
          <w:szCs w:val="22"/>
        </w:rPr>
        <w:t>adresse</w:t>
      </w:r>
      <w:r>
        <w:rPr>
          <w:sz w:val="22"/>
          <w:szCs w:val="22"/>
        </w:rPr>
        <w:t xml:space="preserve">, son </w:t>
      </w:r>
      <w:r w:rsidRPr="00D00874">
        <w:rPr>
          <w:color w:val="FFC000" w:themeColor="accent4"/>
          <w:sz w:val="22"/>
          <w:szCs w:val="22"/>
        </w:rPr>
        <w:t>numéro de téléphone</w:t>
      </w:r>
      <w:r>
        <w:rPr>
          <w:sz w:val="22"/>
          <w:szCs w:val="22"/>
        </w:rPr>
        <w:t xml:space="preserve">, son </w:t>
      </w:r>
      <w:r w:rsidRPr="00D00874">
        <w:rPr>
          <w:color w:val="FFC000" w:themeColor="accent4"/>
          <w:sz w:val="22"/>
          <w:szCs w:val="22"/>
        </w:rPr>
        <w:t xml:space="preserve">numéro de brevet de pilote </w:t>
      </w:r>
    </w:p>
    <w:p w14:paraId="59DEAB01" w14:textId="77777777" w:rsidR="00D00874" w:rsidRDefault="00D00874" w:rsidP="00D00874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D00874">
        <w:rPr>
          <w:color w:val="FFC000" w:themeColor="accent4"/>
          <w:sz w:val="22"/>
          <w:szCs w:val="22"/>
        </w:rPr>
        <w:t>Les types d'avion qu'il est habilité à piloter</w:t>
      </w:r>
      <w:r>
        <w:rPr>
          <w:sz w:val="22"/>
          <w:szCs w:val="22"/>
        </w:rPr>
        <w:t xml:space="preserve"> avec le </w:t>
      </w:r>
      <w:r w:rsidRPr="00D00874">
        <w:rPr>
          <w:color w:val="FFC000" w:themeColor="accent4"/>
          <w:sz w:val="22"/>
          <w:szCs w:val="22"/>
        </w:rPr>
        <w:t xml:space="preserve">nombre total de vols </w:t>
      </w:r>
      <w:r>
        <w:rPr>
          <w:sz w:val="22"/>
          <w:szCs w:val="22"/>
        </w:rPr>
        <w:t xml:space="preserve">qu'il a </w:t>
      </w:r>
      <w:r w:rsidRPr="00EE7C98">
        <w:rPr>
          <w:color w:val="FFC000" w:themeColor="accent4"/>
          <w:sz w:val="22"/>
          <w:szCs w:val="22"/>
        </w:rPr>
        <w:t>effectué sur chacun de ces types</w:t>
      </w:r>
      <w:r>
        <w:rPr>
          <w:sz w:val="22"/>
          <w:szCs w:val="22"/>
        </w:rPr>
        <w:t xml:space="preserve">. </w:t>
      </w:r>
    </w:p>
    <w:p w14:paraId="4E533801" w14:textId="77777777" w:rsidR="00D00874" w:rsidRDefault="00D00874" w:rsidP="00D00874">
      <w:pPr>
        <w:pStyle w:val="Default"/>
        <w:rPr>
          <w:sz w:val="22"/>
          <w:szCs w:val="22"/>
        </w:rPr>
      </w:pPr>
    </w:p>
    <w:p w14:paraId="29C31066" w14:textId="77777777" w:rsidR="00D00874" w:rsidRDefault="00D00874" w:rsidP="00D0087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Pour vous aider à établir certaines règles, voici une série de questions types auxquelles l'application doit pouvoir répondre : </w:t>
      </w:r>
    </w:p>
    <w:p w14:paraId="13F85A84" w14:textId="5AEFF4F4" w:rsidR="00D00874" w:rsidRDefault="00D00874" w:rsidP="00D00874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Liste des avions de la société "XXX". </w:t>
      </w:r>
    </w:p>
    <w:p w14:paraId="39B52ABB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Liste des avions propriété de particuliers. </w:t>
      </w:r>
    </w:p>
    <w:p w14:paraId="76352B49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Durée totale des interventions faites par le mécanicien Durand au mois d'août. </w:t>
      </w:r>
    </w:p>
    <w:p w14:paraId="70CA8A2D" w14:textId="77777777" w:rsidR="00D00874" w:rsidRDefault="00D00874" w:rsidP="00D00874">
      <w:pPr>
        <w:pStyle w:val="Default"/>
        <w:spacing w:after="18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- Liste des avions de plus de 4 places, avec le nom du propriétaire. </w:t>
      </w:r>
    </w:p>
    <w:p w14:paraId="025D8DB4" w14:textId="2FDF3E8A" w:rsidR="00441717" w:rsidRPr="00374D51" w:rsidRDefault="00D00874" w:rsidP="00374D51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- Liste des interventions (objet, date) faites sur l'avion numéro « 3242XZY78K3 ».</w:t>
      </w:r>
    </w:p>
    <w:p w14:paraId="576C0FEB" w14:textId="77777777" w:rsidR="00427F77" w:rsidRDefault="00427F77" w:rsidP="00441717">
      <w:pPr>
        <w:pStyle w:val="Titre1"/>
      </w:pPr>
      <w:bookmarkStart w:id="0" w:name="_Toc46145163"/>
    </w:p>
    <w:p w14:paraId="3B5D6D62" w14:textId="77777777" w:rsidR="00427F77" w:rsidRDefault="00427F77" w:rsidP="00441717">
      <w:pPr>
        <w:pStyle w:val="Titre1"/>
      </w:pPr>
    </w:p>
    <w:p w14:paraId="5A11DF7F" w14:textId="67AB8D6D" w:rsidR="00441717" w:rsidRDefault="00441717" w:rsidP="00441717">
      <w:pPr>
        <w:pStyle w:val="Titre1"/>
      </w:pPr>
      <w:r w:rsidRPr="005415AE">
        <w:lastRenderedPageBreak/>
        <w:t xml:space="preserve">Analyse : </w:t>
      </w:r>
      <w:r>
        <w:t>L’interview</w:t>
      </w:r>
      <w:bookmarkEnd w:id="0"/>
    </w:p>
    <w:p w14:paraId="7AB7F250" w14:textId="77777777" w:rsidR="00441717" w:rsidRDefault="00441717" w:rsidP="00441717"/>
    <w:p w14:paraId="7DD7DC79" w14:textId="719BA417" w:rsidR="00441717" w:rsidRDefault="00116F97" w:rsidP="00116F97">
      <w:pPr>
        <w:pStyle w:val="Paragraphedeliste"/>
        <w:numPr>
          <w:ilvl w:val="0"/>
          <w:numId w:val="2"/>
        </w:numPr>
      </w:pPr>
      <w:r>
        <w:t>Un particulier peu il avoir plusieurs avions ?</w:t>
      </w:r>
    </w:p>
    <w:p w14:paraId="7AF2FC5D" w14:textId="3699C4A5" w:rsidR="00427F77" w:rsidRDefault="00D73A31" w:rsidP="00427F77">
      <w:pPr>
        <w:pStyle w:val="Paragraphedeliste"/>
      </w:pPr>
      <w:r>
        <w:t>O</w:t>
      </w:r>
      <w:r w:rsidR="00427F77">
        <w:t>ui</w:t>
      </w:r>
    </w:p>
    <w:p w14:paraId="7913CED4" w14:textId="35E0825B" w:rsidR="00D605DD" w:rsidRDefault="00D605DD" w:rsidP="00116F97">
      <w:pPr>
        <w:pStyle w:val="Paragraphedeliste"/>
        <w:numPr>
          <w:ilvl w:val="0"/>
          <w:numId w:val="2"/>
        </w:numPr>
      </w:pPr>
      <w:r>
        <w:t>Un avion peu t'il avoi</w:t>
      </w:r>
      <w:r w:rsidR="00427F77">
        <w:t>r</w:t>
      </w:r>
      <w:r>
        <w:t xml:space="preserve"> </w:t>
      </w:r>
      <w:r w:rsidR="00427F77">
        <w:t>plusieurs propriétaires</w:t>
      </w:r>
      <w:r>
        <w:t xml:space="preserve"> ?</w:t>
      </w:r>
    </w:p>
    <w:p w14:paraId="00F5A7B1" w14:textId="47079A57" w:rsidR="00427F77" w:rsidRDefault="00D73A31" w:rsidP="00427F77">
      <w:pPr>
        <w:pStyle w:val="Paragraphedeliste"/>
      </w:pPr>
      <w:r>
        <w:t>N</w:t>
      </w:r>
      <w:r w:rsidR="00427F77">
        <w:t>on</w:t>
      </w:r>
    </w:p>
    <w:p w14:paraId="2A6DB763" w14:textId="65750EA6" w:rsidR="00114A49" w:rsidRDefault="00EE7C98" w:rsidP="00441717">
      <w:pPr>
        <w:pStyle w:val="Paragraphedeliste"/>
        <w:numPr>
          <w:ilvl w:val="0"/>
          <w:numId w:val="2"/>
        </w:numPr>
      </w:pPr>
      <w:r>
        <w:t>Pour les sociétés avez-vous besoins d'information à propos de celle-</w:t>
      </w:r>
      <w:r w:rsidR="00A958FD">
        <w:t>ci ?</w:t>
      </w:r>
      <w:r w:rsidR="00D605DD">
        <w:t xml:space="preserve"> si oui lesquels ?</w:t>
      </w:r>
    </w:p>
    <w:p w14:paraId="281328A4" w14:textId="133D43F3" w:rsidR="00427F77" w:rsidRDefault="00D73A31" w:rsidP="00427F77">
      <w:pPr>
        <w:pStyle w:val="Paragraphedeliste"/>
      </w:pPr>
      <w:r>
        <w:t>N</w:t>
      </w:r>
      <w:r w:rsidR="00427F77">
        <w:t>on</w:t>
      </w:r>
    </w:p>
    <w:p w14:paraId="5B74BB62" w14:textId="77777777" w:rsidR="00427F77" w:rsidRPr="00FE64E4" w:rsidRDefault="00427F77" w:rsidP="00427F77">
      <w:pPr>
        <w:pStyle w:val="Titre1"/>
      </w:pPr>
      <w:r w:rsidRPr="00FE64E4">
        <w:t>Règle</w:t>
      </w:r>
      <w:r>
        <w:t>s</w:t>
      </w:r>
      <w:r w:rsidRPr="00FE64E4">
        <w:t xml:space="preserve"> de gestion</w:t>
      </w:r>
    </w:p>
    <w:p w14:paraId="284582A2" w14:textId="77777777" w:rsidR="00427F77" w:rsidRDefault="00427F77" w:rsidP="00427F77"/>
    <w:p w14:paraId="0DB14723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avion est d'un type</w:t>
      </w:r>
    </w:p>
    <w:p w14:paraId="6502CBBA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type concerne plusieurs avions</w:t>
      </w:r>
    </w:p>
    <w:p w14:paraId="374E7962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propriétaire a un ou plusieurs avions</w:t>
      </w:r>
    </w:p>
    <w:p w14:paraId="58938422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avion est la propriété de 1 propriétaire</w:t>
      </w:r>
    </w:p>
    <w:p w14:paraId="2E40FCE5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mécanicien entretient un ou plusieurs avions</w:t>
      </w:r>
    </w:p>
    <w:p w14:paraId="0E32B04A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avion est entretenu par un ou plusieurs mécaniciens</w:t>
      </w:r>
    </w:p>
    <w:p w14:paraId="49A1CB38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pilote utilise un ou plusieurs types d'appareil</w:t>
      </w:r>
    </w:p>
    <w:p w14:paraId="5EFDEFFE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appareil est piloté par un ou plusieurs pilotes</w:t>
      </w:r>
    </w:p>
    <w:p w14:paraId="4EECDC82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pilote est autorisé à piloter un a plusieurs type d'avions</w:t>
      </w:r>
    </w:p>
    <w:p w14:paraId="6FD43D04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type d'avions est autorisé a 1 ou plusieurs pilotes</w:t>
      </w:r>
    </w:p>
    <w:p w14:paraId="3C35C1D5" w14:textId="77777777" w:rsidR="00427F77" w:rsidRDefault="00427F77" w:rsidP="00427F77">
      <w:pPr>
        <w:pStyle w:val="Paragraphedeliste"/>
        <w:numPr>
          <w:ilvl w:val="0"/>
          <w:numId w:val="2"/>
        </w:numPr>
      </w:pPr>
      <w:r>
        <w:t>Un pilote a effectué un a plusieurs vols</w:t>
      </w:r>
    </w:p>
    <w:p w14:paraId="7559DA1F" w14:textId="410688D7" w:rsidR="00427F77" w:rsidRDefault="00427F77" w:rsidP="00427F77">
      <w:pPr>
        <w:pStyle w:val="Paragraphedeliste"/>
        <w:numPr>
          <w:ilvl w:val="0"/>
          <w:numId w:val="2"/>
        </w:numPr>
      </w:pPr>
      <w:r>
        <w:t>Un vol a été effectué par 2</w:t>
      </w:r>
      <w:r w:rsidR="00722D6D">
        <w:t xml:space="preserve"> à plusieurs</w:t>
      </w:r>
      <w:r>
        <w:t xml:space="preserve"> pilotes</w:t>
      </w:r>
    </w:p>
    <w:p w14:paraId="480CF756" w14:textId="4BBBBA45" w:rsidR="00427F77" w:rsidRDefault="00427F77" w:rsidP="00441717">
      <w:pPr>
        <w:pStyle w:val="Titre1"/>
      </w:pPr>
    </w:p>
    <w:p w14:paraId="30B349D0" w14:textId="77777777" w:rsidR="00427F77" w:rsidRDefault="00427F77" w:rsidP="00441717">
      <w:pPr>
        <w:pStyle w:val="Titre1"/>
      </w:pPr>
    </w:p>
    <w:p w14:paraId="138FC272" w14:textId="77777777" w:rsidR="00427F77" w:rsidRDefault="00427F77" w:rsidP="00441717">
      <w:pPr>
        <w:pStyle w:val="Titre1"/>
      </w:pPr>
    </w:p>
    <w:p w14:paraId="1F61F8A1" w14:textId="77777777" w:rsidR="00427F77" w:rsidRDefault="00427F77" w:rsidP="00441717">
      <w:pPr>
        <w:pStyle w:val="Titre1"/>
      </w:pPr>
    </w:p>
    <w:p w14:paraId="09A6508A" w14:textId="77777777" w:rsidR="00427F77" w:rsidRDefault="00427F77" w:rsidP="00441717">
      <w:pPr>
        <w:pStyle w:val="Titre1"/>
      </w:pPr>
    </w:p>
    <w:p w14:paraId="4846B0F8" w14:textId="77777777" w:rsidR="00385B7D" w:rsidRDefault="00385B7D" w:rsidP="00441717">
      <w:pPr>
        <w:pStyle w:val="Titre1"/>
      </w:pPr>
    </w:p>
    <w:p w14:paraId="30DFFBA3" w14:textId="5AFFF189" w:rsidR="00441717" w:rsidRDefault="00441717" w:rsidP="00441717">
      <w:pPr>
        <w:pStyle w:val="Titre1"/>
      </w:pPr>
      <w:r>
        <w:t>Le dictionnaire de données</w:t>
      </w:r>
    </w:p>
    <w:p w14:paraId="1BC57070" w14:textId="77777777" w:rsidR="00441717" w:rsidRDefault="00441717" w:rsidP="00441717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2285"/>
        <w:gridCol w:w="2897"/>
        <w:gridCol w:w="1820"/>
        <w:gridCol w:w="1930"/>
        <w:gridCol w:w="1640"/>
      </w:tblGrid>
      <w:tr w:rsidR="00380984" w:rsidRPr="003F0F62" w14:paraId="04DAC116" w14:textId="77777777" w:rsidTr="00380984">
        <w:trPr>
          <w:trHeight w:val="584"/>
        </w:trPr>
        <w:tc>
          <w:tcPr>
            <w:tcW w:w="2285" w:type="dxa"/>
            <w:shd w:val="clear" w:color="auto" w:fill="629DD1"/>
          </w:tcPr>
          <w:p w14:paraId="00773276" w14:textId="77777777" w:rsidR="004016D8" w:rsidRPr="003F0F62" w:rsidRDefault="004016D8" w:rsidP="007E30F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Entité</w:t>
            </w:r>
          </w:p>
        </w:tc>
        <w:tc>
          <w:tcPr>
            <w:tcW w:w="2897" w:type="dxa"/>
            <w:shd w:val="clear" w:color="auto" w:fill="629DD1"/>
          </w:tcPr>
          <w:p w14:paraId="77D78E10" w14:textId="77777777" w:rsidR="004016D8" w:rsidRPr="003F0F62" w:rsidRDefault="004016D8" w:rsidP="007E30F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Mnémonique</w:t>
            </w:r>
          </w:p>
        </w:tc>
        <w:tc>
          <w:tcPr>
            <w:tcW w:w="1820" w:type="dxa"/>
            <w:shd w:val="clear" w:color="auto" w:fill="629DD1"/>
          </w:tcPr>
          <w:p w14:paraId="2371FAAB" w14:textId="77777777" w:rsidR="004016D8" w:rsidRPr="003F0F62" w:rsidRDefault="004016D8" w:rsidP="007E30F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Signification</w:t>
            </w:r>
          </w:p>
        </w:tc>
        <w:tc>
          <w:tcPr>
            <w:tcW w:w="1930" w:type="dxa"/>
            <w:shd w:val="clear" w:color="auto" w:fill="629DD1"/>
          </w:tcPr>
          <w:p w14:paraId="66AA4511" w14:textId="77777777" w:rsidR="004016D8" w:rsidRPr="003F0F62" w:rsidRDefault="004016D8" w:rsidP="007E30F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Type (longueur)</w:t>
            </w:r>
          </w:p>
        </w:tc>
        <w:tc>
          <w:tcPr>
            <w:tcW w:w="1640" w:type="dxa"/>
            <w:shd w:val="clear" w:color="auto" w:fill="629DD1"/>
          </w:tcPr>
          <w:p w14:paraId="2D2879F0" w14:textId="77777777" w:rsidR="004016D8" w:rsidRPr="003F0F62" w:rsidRDefault="004016D8" w:rsidP="007E30F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3F0F62">
              <w:rPr>
                <w:rFonts w:ascii="Calibri" w:hAnsi="Calibri" w:cs="Times New Roman"/>
                <w:b/>
                <w:bCs/>
                <w:color w:val="FFFFFF"/>
              </w:rPr>
              <w:t>Contraintes</w:t>
            </w:r>
          </w:p>
        </w:tc>
      </w:tr>
      <w:tr w:rsidR="00380984" w:rsidRPr="003F0F62" w14:paraId="0B74000F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572E14C0" w14:textId="70384E0E" w:rsidR="004016D8" w:rsidRDefault="00D00874" w:rsidP="007E30F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>
              <w:rPr>
                <w:rFonts w:ascii="Calibri" w:hAnsi="Calibri" w:cs="Times New Roman"/>
                <w:b/>
                <w:bCs/>
                <w:color w:val="FFFFFF"/>
              </w:rPr>
              <w:t>Planes</w:t>
            </w:r>
          </w:p>
          <w:p w14:paraId="1DDEE697" w14:textId="77777777" w:rsidR="004016D8" w:rsidRPr="003F0F62" w:rsidRDefault="004016D8" w:rsidP="007E30F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B40E45C" w14:textId="64D15EA9" w:rsidR="004016D8" w:rsidRPr="003F0F62" w:rsidRDefault="007D6DA5" w:rsidP="007E30F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R</w:t>
            </w:r>
            <w:r w:rsidR="009F42E5">
              <w:rPr>
                <w:rFonts w:ascii="Calibri" w:hAnsi="Calibri" w:cs="Times New Roman"/>
              </w:rPr>
              <w:t>egistration_</w:t>
            </w:r>
            <w:r>
              <w:rPr>
                <w:rFonts w:ascii="Calibri" w:hAnsi="Calibri" w:cs="Times New Roman"/>
              </w:rPr>
              <w:t>N</w:t>
            </w:r>
            <w:r w:rsidR="009F42E5">
              <w:rPr>
                <w:rFonts w:ascii="Calibri" w:hAnsi="Calibri" w:cs="Times New Roman"/>
              </w:rPr>
              <w:t>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5385450F" w14:textId="0526C935" w:rsidR="004016D8" w:rsidRPr="003F0F62" w:rsidRDefault="007D6DA5" w:rsidP="009F42E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d'immatriculation de l'avion</w:t>
            </w:r>
          </w:p>
        </w:tc>
        <w:tc>
          <w:tcPr>
            <w:tcW w:w="1930" w:type="dxa"/>
            <w:shd w:val="clear" w:color="auto" w:fill="DFEBF5"/>
          </w:tcPr>
          <w:p w14:paraId="3AB72DA9" w14:textId="2B1E6719" w:rsidR="004016D8" w:rsidRPr="003F0F62" w:rsidRDefault="007D6DA5" w:rsidP="007D6DA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(11)</w:t>
            </w:r>
          </w:p>
        </w:tc>
        <w:tc>
          <w:tcPr>
            <w:tcW w:w="1640" w:type="dxa"/>
            <w:shd w:val="clear" w:color="auto" w:fill="DFEBF5"/>
          </w:tcPr>
          <w:p w14:paraId="205F84BD" w14:textId="1A9C33DC" w:rsidR="004016D8" w:rsidRPr="003F0F62" w:rsidRDefault="007D6DA5" w:rsidP="007D6DA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380984" w:rsidRPr="003F0F62" w14:paraId="48573CB9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7F53408D" w14:textId="77777777" w:rsidR="00114A49" w:rsidRDefault="00114A49" w:rsidP="007E30FC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37E06060" w14:textId="71CF8425" w:rsidR="00114A49" w:rsidRDefault="00114A49" w:rsidP="00114A49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Purchase_Date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35DE2628" w14:textId="16B3E620" w:rsidR="00114A49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d'achat</w:t>
            </w:r>
          </w:p>
        </w:tc>
        <w:tc>
          <w:tcPr>
            <w:tcW w:w="1930" w:type="dxa"/>
            <w:shd w:val="clear" w:color="auto" w:fill="DFEBF5"/>
          </w:tcPr>
          <w:p w14:paraId="266A99DC" w14:textId="7E3F5B71" w:rsidR="00114A49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</w:t>
            </w:r>
          </w:p>
        </w:tc>
        <w:tc>
          <w:tcPr>
            <w:tcW w:w="1640" w:type="dxa"/>
            <w:shd w:val="clear" w:color="auto" w:fill="DFEBF5"/>
          </w:tcPr>
          <w:p w14:paraId="629D51C7" w14:textId="2B74425B" w:rsidR="00114A49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577C08FD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7297F46C" w14:textId="53222529" w:rsidR="007D6DA5" w:rsidRDefault="00411C74" w:rsidP="00411C7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color w:val="FFFFFF"/>
              </w:rPr>
              <w:t>Planes_Type</w:t>
            </w:r>
            <w:proofErr w:type="spellEnd"/>
          </w:p>
          <w:p w14:paraId="0AB2E75A" w14:textId="0F4559F0" w:rsidR="007D6DA5" w:rsidRDefault="007D6DA5" w:rsidP="007E30FC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C621B40" w14:textId="503C1543" w:rsidR="007D6DA5" w:rsidRDefault="007D6DA5" w:rsidP="007D6DA5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Name</w:t>
            </w:r>
          </w:p>
        </w:tc>
        <w:tc>
          <w:tcPr>
            <w:tcW w:w="1820" w:type="dxa"/>
            <w:shd w:val="clear" w:color="auto" w:fill="DFEBF5"/>
          </w:tcPr>
          <w:p w14:paraId="2ABC1887" w14:textId="396FD62E" w:rsidR="007D6DA5" w:rsidRDefault="007D6DA5" w:rsidP="007D6DA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l'avion</w:t>
            </w:r>
          </w:p>
        </w:tc>
        <w:tc>
          <w:tcPr>
            <w:tcW w:w="1930" w:type="dxa"/>
            <w:shd w:val="clear" w:color="auto" w:fill="DFEBF5"/>
          </w:tcPr>
          <w:p w14:paraId="0D05C851" w14:textId="74DEBD5D" w:rsidR="007D6DA5" w:rsidRDefault="007D6DA5" w:rsidP="007D6DA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</w:t>
            </w:r>
            <w:r w:rsidR="00411C74">
              <w:rPr>
                <w:rFonts w:ascii="Calibri" w:hAnsi="Calibri" w:cs="Times New Roman"/>
              </w:rPr>
              <w:t>1</w:t>
            </w:r>
            <w:r>
              <w:rPr>
                <w:rFonts w:ascii="Calibri" w:hAnsi="Calibri" w:cs="Times New Roman"/>
              </w:rPr>
              <w:t>0)</w:t>
            </w:r>
          </w:p>
        </w:tc>
        <w:tc>
          <w:tcPr>
            <w:tcW w:w="1640" w:type="dxa"/>
            <w:shd w:val="clear" w:color="auto" w:fill="DFEBF5"/>
          </w:tcPr>
          <w:p w14:paraId="31E273AA" w14:textId="444BA2C2" w:rsidR="007D6DA5" w:rsidRDefault="007D6DA5" w:rsidP="007D6DA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Facultatif</w:t>
            </w:r>
          </w:p>
        </w:tc>
      </w:tr>
      <w:tr w:rsidR="00380984" w:rsidRPr="003F0F62" w14:paraId="01813415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06A60C00" w14:textId="77777777" w:rsidR="00411C74" w:rsidRDefault="00411C74" w:rsidP="00411C74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142F61A7" w14:textId="57F900F1" w:rsidR="00A47637" w:rsidRDefault="00A47637" w:rsidP="00411C74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78C1F3EB" w14:textId="2093FC56" w:rsidR="00411C74" w:rsidRDefault="00411C74" w:rsidP="00411C7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Constructor_Name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43B77DAD" w14:textId="45F0A735" w:rsidR="00411C74" w:rsidRDefault="00411C74" w:rsidP="00411C7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constructeur</w:t>
            </w:r>
          </w:p>
        </w:tc>
        <w:tc>
          <w:tcPr>
            <w:tcW w:w="1930" w:type="dxa"/>
            <w:shd w:val="clear" w:color="auto" w:fill="DFEBF5"/>
          </w:tcPr>
          <w:p w14:paraId="715D20B3" w14:textId="76C8462E" w:rsidR="00411C74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640" w:type="dxa"/>
            <w:shd w:val="clear" w:color="auto" w:fill="DFEBF5"/>
          </w:tcPr>
          <w:p w14:paraId="1CBC5E7A" w14:textId="3686445A" w:rsidR="00411C74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3C07B8B2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21C35190" w14:textId="6BC9D849" w:rsidR="007D6DA5" w:rsidRDefault="007D6DA5" w:rsidP="00411C74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5D1CC678" w14:textId="50A665FD" w:rsidR="007D6DA5" w:rsidRDefault="00A47637" w:rsidP="007D6DA5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Engine_Power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33F6DC89" w14:textId="31802AD2" w:rsidR="007D6DA5" w:rsidRDefault="00A47637" w:rsidP="00423A4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Puissances des moteurs</w:t>
            </w:r>
          </w:p>
        </w:tc>
        <w:tc>
          <w:tcPr>
            <w:tcW w:w="1930" w:type="dxa"/>
            <w:shd w:val="clear" w:color="auto" w:fill="DFEBF5"/>
          </w:tcPr>
          <w:p w14:paraId="20773FAD" w14:textId="43FD80E1" w:rsidR="007D6DA5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19D28367" w14:textId="2D620266" w:rsidR="007D6DA5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255BA93C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67215280" w14:textId="77777777" w:rsidR="00A47637" w:rsidRDefault="00A47637" w:rsidP="00411C74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466F93B" w14:textId="1BEB528F" w:rsidR="00A47637" w:rsidRDefault="00A47637" w:rsidP="00A47637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Number_Of_Place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7D740227" w14:textId="6C355948" w:rsidR="00A47637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place</w:t>
            </w:r>
          </w:p>
        </w:tc>
        <w:tc>
          <w:tcPr>
            <w:tcW w:w="1930" w:type="dxa"/>
            <w:shd w:val="clear" w:color="auto" w:fill="DFEBF5"/>
          </w:tcPr>
          <w:p w14:paraId="66839B6F" w14:textId="60F3C2E8" w:rsidR="00A47637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61EEE889" w14:textId="47EF7E32" w:rsidR="00A47637" w:rsidRDefault="00A47637" w:rsidP="00A47637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4787AFFC" w14:textId="77777777" w:rsidTr="00380984">
        <w:trPr>
          <w:trHeight w:val="266"/>
        </w:trPr>
        <w:tc>
          <w:tcPr>
            <w:tcW w:w="2285" w:type="dxa"/>
            <w:shd w:val="clear" w:color="auto" w:fill="629DD1"/>
          </w:tcPr>
          <w:p w14:paraId="7C32F82B" w14:textId="37808359" w:rsidR="004016D8" w:rsidRPr="00D00874" w:rsidRDefault="00D00874" w:rsidP="00555676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 w:rsidRPr="00D00874">
              <w:rPr>
                <w:rFonts w:ascii="Calibri" w:hAnsi="Calibri" w:cs="Times New Roman"/>
                <w:b/>
                <w:bCs/>
                <w:color w:val="FFFFFF"/>
              </w:rPr>
              <w:t>Owne</w:t>
            </w:r>
            <w:r>
              <w:rPr>
                <w:rFonts w:ascii="Calibri" w:hAnsi="Calibri" w:cs="Times New Roman"/>
                <w:b/>
                <w:bCs/>
                <w:color w:val="FFFFFF"/>
              </w:rPr>
              <w:t>r</w:t>
            </w:r>
            <w:r w:rsidRPr="00D00874">
              <w:rPr>
                <w:rFonts w:ascii="Calibri" w:hAnsi="Calibri" w:cs="Times New Roman"/>
                <w:b/>
                <w:bCs/>
                <w:color w:val="FFFFFF"/>
              </w:rPr>
              <w:t>s</w:t>
            </w:r>
            <w:proofErr w:type="spellEnd"/>
          </w:p>
          <w:p w14:paraId="4A6776B7" w14:textId="77777777" w:rsidR="004016D8" w:rsidRPr="003F0F62" w:rsidRDefault="004016D8" w:rsidP="007E30F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7E42364C" w14:textId="0859D64A" w:rsidR="004016D8" w:rsidRPr="003F0F62" w:rsidRDefault="000F300C" w:rsidP="007E30FC">
            <w:pPr>
              <w:ind w:firstLine="0"/>
              <w:rPr>
                <w:rFonts w:ascii="Calibri" w:hAnsi="Calibri" w:cs="Times New Roman"/>
                <w:highlight w:val="cyan"/>
              </w:rPr>
            </w:pPr>
            <w:proofErr w:type="spellStart"/>
            <w:r>
              <w:rPr>
                <w:rFonts w:ascii="Calibri" w:hAnsi="Calibri" w:cs="Times New Roman"/>
              </w:rPr>
              <w:t>Owner_</w:t>
            </w:r>
            <w:r w:rsidR="000053DE">
              <w:rPr>
                <w:rFonts w:ascii="Calibri" w:hAnsi="Calibri" w:cs="Times New Roman"/>
              </w:rPr>
              <w:t>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4D2A106C" w14:textId="7A8C64AE" w:rsidR="004016D8" w:rsidRPr="003F0F62" w:rsidRDefault="00114A49" w:rsidP="00114A4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propriétaire</w:t>
            </w:r>
          </w:p>
        </w:tc>
        <w:tc>
          <w:tcPr>
            <w:tcW w:w="1930" w:type="dxa"/>
            <w:shd w:val="clear" w:color="auto" w:fill="DFEBF5"/>
          </w:tcPr>
          <w:p w14:paraId="61C4E12A" w14:textId="3745D71C" w:rsidR="004016D8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</w:t>
            </w:r>
            <w:r w:rsidR="000053DE">
              <w:rPr>
                <w:rFonts w:ascii="Calibri" w:hAnsi="Calibri" w:cs="Times New Roman"/>
              </w:rPr>
              <w:t>50</w:t>
            </w:r>
            <w:r>
              <w:rPr>
                <w:rFonts w:ascii="Calibri" w:hAnsi="Calibri" w:cs="Times New Roman"/>
              </w:rPr>
              <w:t>)</w:t>
            </w:r>
          </w:p>
        </w:tc>
        <w:tc>
          <w:tcPr>
            <w:tcW w:w="1640" w:type="dxa"/>
            <w:shd w:val="clear" w:color="auto" w:fill="DFEBF5"/>
          </w:tcPr>
          <w:p w14:paraId="58FEF19B" w14:textId="238757AB" w:rsidR="004016D8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5E0885" w:rsidRPr="003F0F62" w14:paraId="18DAA419" w14:textId="77777777" w:rsidTr="00380984">
        <w:trPr>
          <w:trHeight w:val="266"/>
        </w:trPr>
        <w:tc>
          <w:tcPr>
            <w:tcW w:w="2285" w:type="dxa"/>
            <w:shd w:val="clear" w:color="auto" w:fill="629DD1"/>
          </w:tcPr>
          <w:p w14:paraId="2B195DCE" w14:textId="77777777" w:rsidR="005E0885" w:rsidRPr="00D00874" w:rsidRDefault="005E0885" w:rsidP="00555676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7308127" w14:textId="2E6B0B01" w:rsidR="005E0885" w:rsidRDefault="005E0885" w:rsidP="005E0885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Owner_Type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6AD77C6C" w14:textId="4D10334A" w:rsidR="005E0885" w:rsidRDefault="005E0885" w:rsidP="005E0885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Type de propriétaire particulier ou société</w:t>
            </w:r>
          </w:p>
        </w:tc>
        <w:tc>
          <w:tcPr>
            <w:tcW w:w="1930" w:type="dxa"/>
            <w:shd w:val="clear" w:color="auto" w:fill="DFEBF5"/>
          </w:tcPr>
          <w:p w14:paraId="67CD3178" w14:textId="56808739" w:rsidR="005E0885" w:rsidRDefault="005E0885" w:rsidP="005E088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Booléen</w:t>
            </w:r>
          </w:p>
        </w:tc>
        <w:tc>
          <w:tcPr>
            <w:tcW w:w="1640" w:type="dxa"/>
            <w:shd w:val="clear" w:color="auto" w:fill="DFEBF5"/>
          </w:tcPr>
          <w:p w14:paraId="45EFBAB6" w14:textId="5FC80DBC" w:rsidR="005E0885" w:rsidRDefault="005E0885" w:rsidP="005E0885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6393255E" w14:textId="77777777" w:rsidTr="00380984">
        <w:trPr>
          <w:trHeight w:val="266"/>
        </w:trPr>
        <w:tc>
          <w:tcPr>
            <w:tcW w:w="2285" w:type="dxa"/>
            <w:shd w:val="clear" w:color="auto" w:fill="629DD1"/>
          </w:tcPr>
          <w:p w14:paraId="44D0B9F5" w14:textId="77777777" w:rsidR="00114A49" w:rsidRDefault="00114A49" w:rsidP="00D00874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4467ED33" w14:textId="09E8D8C5" w:rsidR="00423A44" w:rsidRPr="00D00874" w:rsidRDefault="00423A44" w:rsidP="00D00874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6203871B" w14:textId="387B3BE2" w:rsidR="00114A49" w:rsidRPr="00114A49" w:rsidRDefault="000F300C" w:rsidP="00114A49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Owner_</w:t>
            </w:r>
            <w:r w:rsidR="00114A49">
              <w:rPr>
                <w:rFonts w:ascii="Calibri" w:hAnsi="Calibri" w:cs="Times New Roman"/>
              </w:rPr>
              <w:t>Ad</w:t>
            </w:r>
            <w:r w:rsidR="004C0151">
              <w:rPr>
                <w:rFonts w:ascii="Calibri" w:hAnsi="Calibri" w:cs="Times New Roman"/>
              </w:rPr>
              <w:t>d</w:t>
            </w:r>
            <w:r w:rsidR="00114A49">
              <w:rPr>
                <w:rFonts w:ascii="Calibri" w:hAnsi="Calibri" w:cs="Times New Roman"/>
              </w:rPr>
              <w:t>ress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3C62FEE2" w14:textId="6618792D" w:rsidR="00114A49" w:rsidRPr="003F0F62" w:rsidRDefault="00114A49" w:rsidP="00114A4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Adresse du propriétaire</w:t>
            </w:r>
          </w:p>
        </w:tc>
        <w:tc>
          <w:tcPr>
            <w:tcW w:w="1930" w:type="dxa"/>
            <w:shd w:val="clear" w:color="auto" w:fill="DFEBF5"/>
          </w:tcPr>
          <w:p w14:paraId="3CD90968" w14:textId="4AD384FB" w:rsidR="00114A49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(255)</w:t>
            </w:r>
          </w:p>
        </w:tc>
        <w:tc>
          <w:tcPr>
            <w:tcW w:w="1640" w:type="dxa"/>
            <w:shd w:val="clear" w:color="auto" w:fill="DFEBF5"/>
          </w:tcPr>
          <w:p w14:paraId="6D4AA46F" w14:textId="0AE93805" w:rsidR="00114A49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7A807E2C" w14:textId="77777777" w:rsidTr="00380984">
        <w:trPr>
          <w:trHeight w:val="266"/>
        </w:trPr>
        <w:tc>
          <w:tcPr>
            <w:tcW w:w="2285" w:type="dxa"/>
            <w:shd w:val="clear" w:color="auto" w:fill="629DD1"/>
          </w:tcPr>
          <w:p w14:paraId="4D02EE6A" w14:textId="77777777" w:rsidR="00114A49" w:rsidRPr="00D00874" w:rsidRDefault="00114A49" w:rsidP="00D00874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481393F" w14:textId="731D37FD" w:rsidR="00114A49" w:rsidRPr="00114A49" w:rsidRDefault="000F300C" w:rsidP="00114A49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Owner_</w:t>
            </w:r>
            <w:r w:rsidR="00114A49">
              <w:rPr>
                <w:rFonts w:ascii="Calibri" w:hAnsi="Calibri" w:cs="Times New Roman"/>
              </w:rPr>
              <w:t>Phone_Number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6C7DC61A" w14:textId="3719F7D1" w:rsidR="00114A49" w:rsidRPr="003F0F62" w:rsidRDefault="00114A49" w:rsidP="00114A4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téléphone</w:t>
            </w:r>
          </w:p>
        </w:tc>
        <w:tc>
          <w:tcPr>
            <w:tcW w:w="1930" w:type="dxa"/>
            <w:shd w:val="clear" w:color="auto" w:fill="DFEBF5"/>
          </w:tcPr>
          <w:p w14:paraId="3025D7B2" w14:textId="4CF2B604" w:rsidR="00114A49" w:rsidRPr="003F0F62" w:rsidRDefault="00E62DA8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(12)</w:t>
            </w:r>
          </w:p>
        </w:tc>
        <w:tc>
          <w:tcPr>
            <w:tcW w:w="1640" w:type="dxa"/>
            <w:shd w:val="clear" w:color="auto" w:fill="DFEBF5"/>
          </w:tcPr>
          <w:p w14:paraId="36D09212" w14:textId="605C468C" w:rsidR="00114A49" w:rsidRPr="003F0F62" w:rsidRDefault="00114A49" w:rsidP="00114A4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49EAEBEF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1A5B20E5" w14:textId="77777777" w:rsidR="000F300C" w:rsidRPr="00116F97" w:rsidRDefault="000F300C" w:rsidP="000F300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 w:rsidRPr="00116F97">
              <w:rPr>
                <w:rFonts w:ascii="Calibri" w:hAnsi="Calibri" w:cs="Times New Roman"/>
                <w:b/>
                <w:bCs/>
                <w:color w:val="FFFFFF"/>
              </w:rPr>
              <w:t>Mechanics</w:t>
            </w:r>
            <w:proofErr w:type="spellEnd"/>
          </w:p>
          <w:p w14:paraId="651B080F" w14:textId="77777777" w:rsidR="004016D8" w:rsidRPr="003F0F62" w:rsidRDefault="004016D8" w:rsidP="000F300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5911197D" w14:textId="3C0C54C0" w:rsidR="004016D8" w:rsidRPr="000F300C" w:rsidRDefault="000F300C" w:rsidP="000F300C">
            <w:pPr>
              <w:ind w:firstLine="0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</w:rPr>
              <w:t>Mechanic_</w:t>
            </w:r>
            <w:r w:rsidR="00423A44">
              <w:rPr>
                <w:rFonts w:ascii="Calibri" w:hAnsi="Calibri" w:cs="Times New Roman"/>
              </w:rPr>
              <w:t>Lastname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000BBBC9" w14:textId="609B246C" w:rsidR="004016D8" w:rsidRDefault="00423A44" w:rsidP="00423A4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mécanicien</w:t>
            </w:r>
          </w:p>
        </w:tc>
        <w:tc>
          <w:tcPr>
            <w:tcW w:w="1930" w:type="dxa"/>
            <w:shd w:val="clear" w:color="auto" w:fill="DFEBF5"/>
          </w:tcPr>
          <w:p w14:paraId="5D2FCCA8" w14:textId="12FB210D" w:rsidR="004016D8" w:rsidRPr="003F0F62" w:rsidRDefault="00423A44" w:rsidP="00423A4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640" w:type="dxa"/>
            <w:shd w:val="clear" w:color="auto" w:fill="DFEBF5"/>
          </w:tcPr>
          <w:p w14:paraId="0DCB438B" w14:textId="59A0BD17" w:rsidR="004016D8" w:rsidRPr="003F0F62" w:rsidRDefault="00423A44" w:rsidP="00423A4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380984" w:rsidRPr="003F0F62" w14:paraId="0D4255E1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6C88A7B3" w14:textId="77777777" w:rsidR="00423A44" w:rsidRPr="00116F97" w:rsidRDefault="00423A44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519680A0" w14:textId="1DCD25E8" w:rsidR="00423A44" w:rsidRDefault="000F300C" w:rsidP="00423A4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</w:t>
            </w:r>
            <w:r w:rsidR="00423A44">
              <w:rPr>
                <w:rFonts w:ascii="Calibri" w:hAnsi="Calibri" w:cs="Times New Roman"/>
              </w:rPr>
              <w:t>Firstname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15D16B0B" w14:textId="6FB964C4" w:rsidR="00423A44" w:rsidRDefault="00423A44" w:rsidP="00423A4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mécanicien</w:t>
            </w:r>
          </w:p>
        </w:tc>
        <w:tc>
          <w:tcPr>
            <w:tcW w:w="1930" w:type="dxa"/>
            <w:shd w:val="clear" w:color="auto" w:fill="DFEBF5"/>
          </w:tcPr>
          <w:p w14:paraId="1E045493" w14:textId="0A7AA2DB" w:rsidR="00423A44" w:rsidRPr="003F0F62" w:rsidRDefault="00423A44" w:rsidP="00423A4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640" w:type="dxa"/>
            <w:shd w:val="clear" w:color="auto" w:fill="DFEBF5"/>
          </w:tcPr>
          <w:p w14:paraId="272D3B22" w14:textId="0DE1DF33" w:rsidR="00423A44" w:rsidRPr="003F0F62" w:rsidRDefault="00423A44" w:rsidP="00423A4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380984" w:rsidRPr="003F0F62" w14:paraId="4BB55712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06C9E1FE" w14:textId="77777777" w:rsidR="000F300C" w:rsidRDefault="000F300C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4D124755" w14:textId="61EAC664" w:rsidR="00FA2A95" w:rsidRPr="00116F97" w:rsidRDefault="00FA2A95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51476564" w14:textId="41464592" w:rsidR="000F300C" w:rsidRDefault="000F300C" w:rsidP="000F300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</w:t>
            </w:r>
            <w:r w:rsidR="00380984">
              <w:rPr>
                <w:rFonts w:ascii="Calibri" w:hAnsi="Calibri" w:cs="Times New Roman"/>
              </w:rPr>
              <w:t>City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3B097B2E" w14:textId="694A588B" w:rsidR="000F300C" w:rsidRDefault="00380984" w:rsidP="000952C9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Ville</w:t>
            </w:r>
            <w:r w:rsidR="000952C9">
              <w:rPr>
                <w:rFonts w:ascii="Calibri" w:hAnsi="Calibri" w:cs="Times New Roman"/>
              </w:rPr>
              <w:t xml:space="preserve"> du mécanicien</w:t>
            </w:r>
          </w:p>
        </w:tc>
        <w:tc>
          <w:tcPr>
            <w:tcW w:w="1930" w:type="dxa"/>
            <w:shd w:val="clear" w:color="auto" w:fill="DFEBF5"/>
          </w:tcPr>
          <w:p w14:paraId="75C762FB" w14:textId="30DE6557" w:rsidR="000F300C" w:rsidRPr="000952C9" w:rsidRDefault="004355EC" w:rsidP="000952C9">
            <w:pPr>
              <w:ind w:firstLine="0"/>
              <w:rPr>
                <w:rFonts w:ascii="Calibri" w:hAnsi="Calibri" w:cs="Times New Roman"/>
                <w:lang w:val="en-US"/>
              </w:rPr>
            </w:pPr>
            <w:r>
              <w:rPr>
                <w:rFonts w:ascii="Calibri" w:hAnsi="Calibri" w:cs="Times New Roman"/>
              </w:rPr>
              <w:t>Alpha</w:t>
            </w:r>
            <w:r w:rsidR="00380984">
              <w:rPr>
                <w:rFonts w:ascii="Calibri" w:hAnsi="Calibri" w:cs="Times New Roman"/>
              </w:rPr>
              <w:t>bétique</w:t>
            </w:r>
            <w:r w:rsidR="000952C9">
              <w:rPr>
                <w:rFonts w:ascii="Calibri" w:hAnsi="Calibri" w:cs="Times New Roman"/>
                <w:lang w:val="en-US"/>
              </w:rPr>
              <w:t xml:space="preserve"> (</w:t>
            </w:r>
            <w:r w:rsidR="00380984">
              <w:rPr>
                <w:rFonts w:ascii="Calibri" w:hAnsi="Calibri" w:cs="Times New Roman"/>
                <w:lang w:val="en-US"/>
              </w:rPr>
              <w:t>50</w:t>
            </w:r>
            <w:r w:rsidR="000952C9">
              <w:rPr>
                <w:rFonts w:ascii="Calibri" w:hAnsi="Calibri" w:cs="Times New Roman"/>
                <w:lang w:val="en-US"/>
              </w:rPr>
              <w:t>)</w:t>
            </w:r>
          </w:p>
        </w:tc>
        <w:tc>
          <w:tcPr>
            <w:tcW w:w="1640" w:type="dxa"/>
            <w:shd w:val="clear" w:color="auto" w:fill="DFEBF5"/>
          </w:tcPr>
          <w:p w14:paraId="7D2D3E20" w14:textId="3983A19D" w:rsidR="000F300C" w:rsidRDefault="000952C9" w:rsidP="000952C9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5DCC8DF3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58CA431E" w14:textId="77777777" w:rsidR="00380984" w:rsidRDefault="00380984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627DB056" w14:textId="48388B34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Mechanic_Zip_Code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0AE2B64D" w14:textId="5D94503E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Code Postal du mécanicien</w:t>
            </w:r>
          </w:p>
        </w:tc>
        <w:tc>
          <w:tcPr>
            <w:tcW w:w="1930" w:type="dxa"/>
            <w:shd w:val="clear" w:color="auto" w:fill="DFEBF5"/>
          </w:tcPr>
          <w:p w14:paraId="36786065" w14:textId="19B55B52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4316D3EA" w14:textId="7FD5F27A" w:rsidR="00380984" w:rsidRDefault="00380984" w:rsidP="0038098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3BEEEA9B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44DFBB5A" w14:textId="77777777" w:rsidR="00380984" w:rsidRDefault="00380984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315D05D5" w14:textId="03CC04C5" w:rsidR="00380984" w:rsidRDefault="00380984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58B577CC" w14:textId="52095C7C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Mechanic_Street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44C1A886" w14:textId="0B36387E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de la rue du mécanicien</w:t>
            </w:r>
          </w:p>
        </w:tc>
        <w:tc>
          <w:tcPr>
            <w:tcW w:w="1930" w:type="dxa"/>
            <w:shd w:val="clear" w:color="auto" w:fill="DFEBF5"/>
          </w:tcPr>
          <w:p w14:paraId="546AE73B" w14:textId="0C4BD3C6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(100)</w:t>
            </w:r>
          </w:p>
        </w:tc>
        <w:tc>
          <w:tcPr>
            <w:tcW w:w="1640" w:type="dxa"/>
            <w:shd w:val="clear" w:color="auto" w:fill="DFEBF5"/>
          </w:tcPr>
          <w:p w14:paraId="2435B85F" w14:textId="07D7505B" w:rsidR="00380984" w:rsidRDefault="00380984" w:rsidP="0038098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0D7605DF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6A294C04" w14:textId="77777777" w:rsidR="00380984" w:rsidRDefault="00380984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4D5630C9" w14:textId="6BB70F54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Mechanic_Street_Number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7E9A681B" w14:textId="55105EAC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la rue du mécanicien</w:t>
            </w:r>
          </w:p>
        </w:tc>
        <w:tc>
          <w:tcPr>
            <w:tcW w:w="1930" w:type="dxa"/>
            <w:shd w:val="clear" w:color="auto" w:fill="DFEBF5"/>
          </w:tcPr>
          <w:p w14:paraId="0498D2E4" w14:textId="78348E77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75DF2AB3" w14:textId="629D73EF" w:rsidR="00380984" w:rsidRDefault="00380984" w:rsidP="0038098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514B61F7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3DFEF98A" w14:textId="77777777" w:rsidR="00F95BA4" w:rsidRDefault="00F95BA4" w:rsidP="00116F97">
            <w:pPr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79B7F3D4" w14:textId="5EEDB334" w:rsidR="00F95BA4" w:rsidRDefault="00F95BA4" w:rsidP="00F95BA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Mechanic_Phone_Number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2111FDE9" w14:textId="52633948" w:rsidR="00F95BA4" w:rsidRDefault="00F95BA4" w:rsidP="00F95B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Numéro de </w:t>
            </w:r>
            <w:r w:rsidR="007F7D66">
              <w:rPr>
                <w:rFonts w:ascii="Calibri" w:hAnsi="Calibri" w:cs="Times New Roman"/>
              </w:rPr>
              <w:t>téléphone</w:t>
            </w:r>
            <w:r>
              <w:rPr>
                <w:rFonts w:ascii="Calibri" w:hAnsi="Calibri" w:cs="Times New Roman"/>
              </w:rPr>
              <w:t xml:space="preserve"> du mécanicien</w:t>
            </w:r>
          </w:p>
        </w:tc>
        <w:tc>
          <w:tcPr>
            <w:tcW w:w="1930" w:type="dxa"/>
            <w:shd w:val="clear" w:color="auto" w:fill="DFEBF5"/>
          </w:tcPr>
          <w:p w14:paraId="4A468AB7" w14:textId="00C48FFB" w:rsidR="00F95BA4" w:rsidRPr="00F95BA4" w:rsidRDefault="00F95BA4" w:rsidP="00F95BA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(12)</w:t>
            </w:r>
          </w:p>
        </w:tc>
        <w:tc>
          <w:tcPr>
            <w:tcW w:w="1640" w:type="dxa"/>
            <w:shd w:val="clear" w:color="auto" w:fill="DFEBF5"/>
          </w:tcPr>
          <w:p w14:paraId="0F447BBB" w14:textId="1AD7E717" w:rsidR="00F95BA4" w:rsidRDefault="00F95BA4" w:rsidP="00F95BA4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:rsidRPr="003F0F62" w14:paraId="3E85AF41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51880B50" w14:textId="77777777" w:rsidR="00380984" w:rsidRDefault="00380984" w:rsidP="00380984">
            <w:pPr>
              <w:ind w:firstLine="0"/>
              <w:rPr>
                <w:rFonts w:ascii="Calibri" w:hAnsi="Calibri" w:cs="Times New Roman"/>
                <w:b/>
                <w:bCs/>
                <w:color w:val="FFFFFF"/>
              </w:rPr>
            </w:pPr>
            <w:proofErr w:type="spellStart"/>
            <w:r>
              <w:rPr>
                <w:rFonts w:ascii="Calibri" w:hAnsi="Calibri" w:cs="Times New Roman"/>
                <w:b/>
                <w:bCs/>
                <w:color w:val="FFFFFF"/>
              </w:rPr>
              <w:t>Maintenance_Sheets</w:t>
            </w:r>
            <w:proofErr w:type="spellEnd"/>
          </w:p>
          <w:p w14:paraId="4DDFD9F5" w14:textId="77777777" w:rsidR="00380984" w:rsidRDefault="00380984" w:rsidP="00380984">
            <w:pPr>
              <w:ind w:firstLine="0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0E14A0AC" w14:textId="77777777" w:rsidR="00380984" w:rsidRDefault="00380984" w:rsidP="00380984">
            <w:pPr>
              <w:ind w:firstLine="0"/>
              <w:rPr>
                <w:rFonts w:ascii="Calibri" w:hAnsi="Calibri" w:cs="Times New Roman"/>
                <w:b/>
                <w:bCs/>
                <w:color w:val="FFFFFF"/>
              </w:rPr>
            </w:pPr>
          </w:p>
          <w:p w14:paraId="093A6BCE" w14:textId="2E79B4AA" w:rsidR="00380984" w:rsidRDefault="00380984" w:rsidP="00380984">
            <w:pPr>
              <w:ind w:firstLine="0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21466806" w14:textId="0CD19F07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Maintenance_Date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25116BC6" w14:textId="194A1A5B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de maintenance</w:t>
            </w:r>
          </w:p>
        </w:tc>
        <w:tc>
          <w:tcPr>
            <w:tcW w:w="1930" w:type="dxa"/>
            <w:shd w:val="clear" w:color="auto" w:fill="DFEBF5"/>
          </w:tcPr>
          <w:p w14:paraId="28604A3F" w14:textId="6E76B87F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Date Heure</w:t>
            </w:r>
          </w:p>
        </w:tc>
        <w:tc>
          <w:tcPr>
            <w:tcW w:w="1640" w:type="dxa"/>
            <w:shd w:val="clear" w:color="auto" w:fill="DFEBF5"/>
          </w:tcPr>
          <w:p w14:paraId="110D1906" w14:textId="0D13A4C0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Obligatoire, Format YYYY-MM-DD HH-II-SS</w:t>
            </w:r>
          </w:p>
        </w:tc>
      </w:tr>
      <w:tr w:rsidR="00380984" w:rsidRPr="003F0F62" w14:paraId="3D422B08" w14:textId="77777777" w:rsidTr="00380984">
        <w:trPr>
          <w:trHeight w:val="270"/>
        </w:trPr>
        <w:tc>
          <w:tcPr>
            <w:tcW w:w="2285" w:type="dxa"/>
            <w:shd w:val="clear" w:color="auto" w:fill="629DD1"/>
          </w:tcPr>
          <w:p w14:paraId="2ABF7ACE" w14:textId="77777777" w:rsidR="00380984" w:rsidRDefault="00380984" w:rsidP="00380984">
            <w:pPr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0ED7097B" w14:textId="6B6807EE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Maintenance_Object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6A936296" w14:textId="069CA856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Objet de la maintenance</w:t>
            </w:r>
          </w:p>
        </w:tc>
        <w:tc>
          <w:tcPr>
            <w:tcW w:w="1930" w:type="dxa"/>
            <w:shd w:val="clear" w:color="auto" w:fill="DFEBF5"/>
          </w:tcPr>
          <w:p w14:paraId="333A0975" w14:textId="4A9CDB05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Texte</w:t>
            </w:r>
          </w:p>
        </w:tc>
        <w:tc>
          <w:tcPr>
            <w:tcW w:w="1640" w:type="dxa"/>
            <w:shd w:val="clear" w:color="auto" w:fill="DFEBF5"/>
          </w:tcPr>
          <w:p w14:paraId="548995BC" w14:textId="639A8263" w:rsidR="00380984" w:rsidRDefault="00380984" w:rsidP="00380984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</w:tbl>
    <w:p w14:paraId="360D4ACB" w14:textId="77777777" w:rsidR="00FC7DCB" w:rsidRDefault="00FC7DCB" w:rsidP="00FC7DCB"/>
    <w:p w14:paraId="5C81DAF4" w14:textId="7CB9A219" w:rsidR="0054065F" w:rsidRDefault="0054065F" w:rsidP="0054065F"/>
    <w:p w14:paraId="788C82A7" w14:textId="417D3E53" w:rsidR="0054065F" w:rsidRDefault="0054065F" w:rsidP="0054065F"/>
    <w:p w14:paraId="626FD713" w14:textId="77777777" w:rsidR="00380984" w:rsidRDefault="00380984" w:rsidP="00380984"/>
    <w:p w14:paraId="35FE2052" w14:textId="26F009D4" w:rsidR="00380984" w:rsidRPr="0054065F" w:rsidRDefault="0054065F" w:rsidP="0054065F">
      <w:pPr>
        <w:pStyle w:val="Titre1"/>
        <w:rPr>
          <w:sz w:val="24"/>
        </w:rPr>
      </w:pPr>
      <w:r>
        <w:rPr>
          <w:sz w:val="24"/>
        </w:rPr>
        <w:t>Dictionnaire de données</w:t>
      </w:r>
      <w:r w:rsidRPr="0054065F">
        <w:rPr>
          <w:sz w:val="24"/>
        </w:rPr>
        <w:t xml:space="preserve"> suite :</w:t>
      </w:r>
    </w:p>
    <w:p w14:paraId="10A588E8" w14:textId="77777777" w:rsidR="00380984" w:rsidRDefault="00380984" w:rsidP="00380984"/>
    <w:tbl>
      <w:tblPr>
        <w:tblStyle w:val="Grilledutableau1"/>
        <w:tblW w:w="10572" w:type="dxa"/>
        <w:tblInd w:w="-757" w:type="dxa"/>
        <w:tblLook w:val="04A0" w:firstRow="1" w:lastRow="0" w:firstColumn="1" w:lastColumn="0" w:noHBand="0" w:noVBand="1"/>
      </w:tblPr>
      <w:tblGrid>
        <w:gridCol w:w="2285"/>
        <w:gridCol w:w="2897"/>
        <w:gridCol w:w="1820"/>
        <w:gridCol w:w="1930"/>
        <w:gridCol w:w="1640"/>
      </w:tblGrid>
      <w:tr w:rsidR="00380984" w14:paraId="18AD61EC" w14:textId="77777777" w:rsidTr="007E30FC">
        <w:trPr>
          <w:trHeight w:val="270"/>
        </w:trPr>
        <w:tc>
          <w:tcPr>
            <w:tcW w:w="2285" w:type="dxa"/>
            <w:shd w:val="clear" w:color="auto" w:fill="629DD1"/>
          </w:tcPr>
          <w:p w14:paraId="57E34CBD" w14:textId="77777777" w:rsidR="00380984" w:rsidRDefault="00380984" w:rsidP="007E30F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  <w:r w:rsidRPr="00EE7C98">
              <w:rPr>
                <w:rFonts w:ascii="Calibri" w:hAnsi="Calibri" w:cs="Times New Roman"/>
                <w:b/>
                <w:bCs/>
                <w:color w:val="FFFFFF"/>
              </w:rPr>
              <w:t>Pilots</w:t>
            </w:r>
          </w:p>
          <w:p w14:paraId="4603CC2C" w14:textId="77777777" w:rsidR="00380984" w:rsidRPr="00EE7C98" w:rsidRDefault="00380984" w:rsidP="007E30FC">
            <w:pPr>
              <w:ind w:firstLine="0"/>
              <w:jc w:val="center"/>
              <w:rPr>
                <w:rFonts w:ascii="Calibri" w:hAnsi="Calibri" w:cs="Times New Roman"/>
                <w:b/>
                <w:bCs/>
                <w:color w:val="FFFFFF"/>
              </w:rPr>
            </w:pPr>
          </w:p>
        </w:tc>
        <w:tc>
          <w:tcPr>
            <w:tcW w:w="2897" w:type="dxa"/>
            <w:shd w:val="clear" w:color="auto" w:fill="DFEBF5"/>
          </w:tcPr>
          <w:p w14:paraId="1ABC81D6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License_number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4CCDBE04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brevet du pilote</w:t>
            </w:r>
          </w:p>
        </w:tc>
        <w:tc>
          <w:tcPr>
            <w:tcW w:w="1930" w:type="dxa"/>
            <w:shd w:val="clear" w:color="auto" w:fill="DFEBF5"/>
          </w:tcPr>
          <w:p w14:paraId="0BFF800A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(13)</w:t>
            </w:r>
          </w:p>
        </w:tc>
        <w:tc>
          <w:tcPr>
            <w:tcW w:w="1640" w:type="dxa"/>
            <w:shd w:val="clear" w:color="auto" w:fill="DFEBF5"/>
          </w:tcPr>
          <w:p w14:paraId="63DFB847" w14:textId="77777777" w:rsidR="00380984" w:rsidRDefault="00380984" w:rsidP="007E3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Identifiant, obligatoire</w:t>
            </w:r>
          </w:p>
        </w:tc>
      </w:tr>
      <w:tr w:rsidR="00380984" w14:paraId="58C91E8C" w14:textId="77777777" w:rsidTr="007E30FC">
        <w:trPr>
          <w:trHeight w:val="270"/>
        </w:trPr>
        <w:tc>
          <w:tcPr>
            <w:tcW w:w="2285" w:type="dxa"/>
            <w:shd w:val="clear" w:color="auto" w:fill="629DD1"/>
          </w:tcPr>
          <w:p w14:paraId="4E926450" w14:textId="77777777" w:rsidR="00380984" w:rsidRPr="003F0F62" w:rsidRDefault="00380984" w:rsidP="007E30FC">
            <w:pPr>
              <w:jc w:val="center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611F3923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Pilot_Lastname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05DFD906" w14:textId="77777777" w:rsidR="00380984" w:rsidRDefault="00380984" w:rsidP="007E3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 du pilote</w:t>
            </w:r>
          </w:p>
        </w:tc>
        <w:tc>
          <w:tcPr>
            <w:tcW w:w="1930" w:type="dxa"/>
            <w:shd w:val="clear" w:color="auto" w:fill="DFEBF5"/>
          </w:tcPr>
          <w:p w14:paraId="77955E78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640" w:type="dxa"/>
            <w:shd w:val="clear" w:color="auto" w:fill="DFEBF5"/>
          </w:tcPr>
          <w:p w14:paraId="385610A3" w14:textId="77777777" w:rsidR="00380984" w:rsidRDefault="00380984" w:rsidP="007E3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14:paraId="7092B80E" w14:textId="77777777" w:rsidTr="007E30FC">
        <w:trPr>
          <w:trHeight w:val="270"/>
        </w:trPr>
        <w:tc>
          <w:tcPr>
            <w:tcW w:w="2285" w:type="dxa"/>
            <w:shd w:val="clear" w:color="auto" w:fill="629DD1"/>
          </w:tcPr>
          <w:p w14:paraId="15A90BA3" w14:textId="77777777" w:rsidR="00380984" w:rsidRDefault="00380984" w:rsidP="007E3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36A5B8D3" w14:textId="61B5C73B" w:rsidR="0054065F" w:rsidRPr="003F0F62" w:rsidRDefault="0054065F" w:rsidP="007E3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558EBAF0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Pilot </w:t>
            </w:r>
            <w:r w:rsidR="0054065F">
              <w:rPr>
                <w:rFonts w:ascii="Calibri" w:hAnsi="Calibri" w:cs="Times New Roman"/>
              </w:rPr>
              <w:t>City</w:t>
            </w:r>
          </w:p>
          <w:p w14:paraId="0EB059F0" w14:textId="27752EBC" w:rsidR="0054065F" w:rsidRDefault="0054065F" w:rsidP="007E30FC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820" w:type="dxa"/>
            <w:shd w:val="clear" w:color="auto" w:fill="DFEBF5"/>
          </w:tcPr>
          <w:p w14:paraId="0C827D1B" w14:textId="77777777" w:rsidR="00380984" w:rsidRDefault="0054065F" w:rsidP="007E3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Ville du pilote</w:t>
            </w:r>
          </w:p>
          <w:p w14:paraId="1E76F327" w14:textId="5FA65E74" w:rsidR="0054065F" w:rsidRDefault="0054065F" w:rsidP="007E30FC">
            <w:pPr>
              <w:ind w:firstLine="0"/>
              <w:jc w:val="both"/>
              <w:rPr>
                <w:rFonts w:ascii="Calibri" w:hAnsi="Calibri" w:cs="Times New Roman"/>
              </w:rPr>
            </w:pPr>
          </w:p>
        </w:tc>
        <w:tc>
          <w:tcPr>
            <w:tcW w:w="1930" w:type="dxa"/>
            <w:shd w:val="clear" w:color="auto" w:fill="DFEBF5"/>
          </w:tcPr>
          <w:p w14:paraId="1208115F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</w:t>
            </w:r>
            <w:r w:rsidR="0054065F">
              <w:rPr>
                <w:rFonts w:ascii="Calibri" w:hAnsi="Calibri" w:cs="Times New Roman"/>
              </w:rPr>
              <w:t>bétique</w:t>
            </w:r>
            <w:r>
              <w:rPr>
                <w:rFonts w:ascii="Calibri" w:hAnsi="Calibri" w:cs="Times New Roman"/>
              </w:rPr>
              <w:t xml:space="preserve"> (</w:t>
            </w:r>
            <w:r w:rsidR="0054065F">
              <w:rPr>
                <w:rFonts w:ascii="Calibri" w:hAnsi="Calibri" w:cs="Times New Roman"/>
              </w:rPr>
              <w:t>50</w:t>
            </w:r>
            <w:r>
              <w:rPr>
                <w:rFonts w:ascii="Calibri" w:hAnsi="Calibri" w:cs="Times New Roman"/>
              </w:rPr>
              <w:t>)</w:t>
            </w:r>
          </w:p>
          <w:p w14:paraId="545AE407" w14:textId="0273080A" w:rsidR="0054065F" w:rsidRDefault="0054065F" w:rsidP="007E30FC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640" w:type="dxa"/>
            <w:shd w:val="clear" w:color="auto" w:fill="DFEBF5"/>
          </w:tcPr>
          <w:p w14:paraId="13A476FB" w14:textId="77777777" w:rsidR="0054065F" w:rsidRDefault="00380984" w:rsidP="007E3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  <w:p w14:paraId="3DEAB79C" w14:textId="5C89202E" w:rsidR="0054065F" w:rsidRDefault="0054065F" w:rsidP="007E30FC">
            <w:pPr>
              <w:ind w:firstLine="0"/>
              <w:jc w:val="both"/>
              <w:rPr>
                <w:rFonts w:ascii="Calibri" w:hAnsi="Calibri" w:cs="Times New Roman"/>
              </w:rPr>
            </w:pPr>
          </w:p>
        </w:tc>
      </w:tr>
      <w:tr w:rsidR="0054065F" w14:paraId="756DFB94" w14:textId="77777777" w:rsidTr="007E30FC">
        <w:trPr>
          <w:trHeight w:val="270"/>
        </w:trPr>
        <w:tc>
          <w:tcPr>
            <w:tcW w:w="2285" w:type="dxa"/>
            <w:shd w:val="clear" w:color="auto" w:fill="629DD1"/>
          </w:tcPr>
          <w:p w14:paraId="2EFF8396" w14:textId="77777777" w:rsidR="0054065F" w:rsidRDefault="0054065F" w:rsidP="007E3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1B67ED0F" w14:textId="68007ED8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Pilot_Zip_Code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7CFE0A93" w14:textId="3A187BC5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Code postal du pilote</w:t>
            </w:r>
          </w:p>
        </w:tc>
        <w:tc>
          <w:tcPr>
            <w:tcW w:w="1930" w:type="dxa"/>
            <w:shd w:val="clear" w:color="auto" w:fill="DFEBF5"/>
          </w:tcPr>
          <w:p w14:paraId="38E89719" w14:textId="77777777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640" w:type="dxa"/>
            <w:shd w:val="clear" w:color="auto" w:fill="DFEBF5"/>
          </w:tcPr>
          <w:p w14:paraId="4DF970EC" w14:textId="77777777" w:rsidR="0054065F" w:rsidRDefault="0054065F" w:rsidP="007E30FC">
            <w:pPr>
              <w:jc w:val="both"/>
              <w:rPr>
                <w:rFonts w:ascii="Calibri" w:hAnsi="Calibri" w:cs="Times New Roman"/>
              </w:rPr>
            </w:pPr>
          </w:p>
        </w:tc>
      </w:tr>
      <w:tr w:rsidR="0054065F" w14:paraId="3794D45F" w14:textId="77777777" w:rsidTr="007E30FC">
        <w:trPr>
          <w:trHeight w:val="270"/>
        </w:trPr>
        <w:tc>
          <w:tcPr>
            <w:tcW w:w="2285" w:type="dxa"/>
            <w:shd w:val="clear" w:color="auto" w:fill="629DD1"/>
          </w:tcPr>
          <w:p w14:paraId="2265C445" w14:textId="77777777" w:rsidR="0054065F" w:rsidRDefault="0054065F" w:rsidP="007E3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  <w:p w14:paraId="4AE941AC" w14:textId="4F9BADC2" w:rsidR="0054065F" w:rsidRDefault="0054065F" w:rsidP="007E3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3EFE7C01" w14:textId="77777777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Pilot_Street</w:t>
            </w:r>
            <w:proofErr w:type="spellEnd"/>
          </w:p>
          <w:p w14:paraId="71893228" w14:textId="352747E9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820" w:type="dxa"/>
            <w:shd w:val="clear" w:color="auto" w:fill="DFEBF5"/>
          </w:tcPr>
          <w:p w14:paraId="35A235A9" w14:textId="77777777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Rue du pilote</w:t>
            </w:r>
          </w:p>
          <w:p w14:paraId="37561E18" w14:textId="43E7FB58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930" w:type="dxa"/>
            <w:shd w:val="clear" w:color="auto" w:fill="DFEBF5"/>
          </w:tcPr>
          <w:p w14:paraId="7DCD5868" w14:textId="18BE1797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(100)</w:t>
            </w:r>
          </w:p>
        </w:tc>
        <w:tc>
          <w:tcPr>
            <w:tcW w:w="1640" w:type="dxa"/>
            <w:shd w:val="clear" w:color="auto" w:fill="DFEBF5"/>
          </w:tcPr>
          <w:p w14:paraId="4D50D08E" w14:textId="77777777" w:rsidR="0054065F" w:rsidRDefault="0054065F" w:rsidP="0054065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  <w:p w14:paraId="49C577E1" w14:textId="5508CA96" w:rsidR="0054065F" w:rsidRDefault="0054065F" w:rsidP="0054065F">
            <w:pPr>
              <w:ind w:firstLine="0"/>
              <w:jc w:val="both"/>
              <w:rPr>
                <w:rFonts w:ascii="Calibri" w:hAnsi="Calibri" w:cs="Times New Roman"/>
              </w:rPr>
            </w:pPr>
          </w:p>
        </w:tc>
      </w:tr>
      <w:tr w:rsidR="0054065F" w14:paraId="3C0815DE" w14:textId="77777777" w:rsidTr="007E30FC">
        <w:trPr>
          <w:trHeight w:val="270"/>
        </w:trPr>
        <w:tc>
          <w:tcPr>
            <w:tcW w:w="2285" w:type="dxa"/>
            <w:shd w:val="clear" w:color="auto" w:fill="629DD1"/>
          </w:tcPr>
          <w:p w14:paraId="09619C9C" w14:textId="77777777" w:rsidR="0054065F" w:rsidRDefault="0054065F" w:rsidP="007E3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461C7BC8" w14:textId="77777777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Pilot_Street_Number</w:t>
            </w:r>
            <w:proofErr w:type="spellEnd"/>
          </w:p>
          <w:p w14:paraId="00C1C878" w14:textId="454D6B5C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</w:p>
        </w:tc>
        <w:tc>
          <w:tcPr>
            <w:tcW w:w="1820" w:type="dxa"/>
            <w:shd w:val="clear" w:color="auto" w:fill="DFEBF5"/>
          </w:tcPr>
          <w:p w14:paraId="25345520" w14:textId="6D61F510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rue du pi</w:t>
            </w:r>
            <w:r w:rsidR="004F683E">
              <w:rPr>
                <w:rFonts w:ascii="Calibri" w:hAnsi="Calibri" w:cs="Times New Roman"/>
              </w:rPr>
              <w:t>l</w:t>
            </w:r>
            <w:r>
              <w:rPr>
                <w:rFonts w:ascii="Calibri" w:hAnsi="Calibri" w:cs="Times New Roman"/>
              </w:rPr>
              <w:t>ote</w:t>
            </w:r>
          </w:p>
        </w:tc>
        <w:tc>
          <w:tcPr>
            <w:tcW w:w="1930" w:type="dxa"/>
            <w:shd w:val="clear" w:color="auto" w:fill="DFEBF5"/>
          </w:tcPr>
          <w:p w14:paraId="63B26293" w14:textId="7DD6A485" w:rsidR="0054065F" w:rsidRDefault="0054065F" w:rsidP="0054065F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01A02D79" w14:textId="77777777" w:rsidR="0054065F" w:rsidRDefault="0054065F" w:rsidP="0054065F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  <w:p w14:paraId="4D7C7E5A" w14:textId="78FD2810" w:rsidR="0054065F" w:rsidRDefault="0054065F" w:rsidP="0054065F">
            <w:pPr>
              <w:ind w:firstLine="0"/>
              <w:jc w:val="both"/>
              <w:rPr>
                <w:rFonts w:ascii="Calibri" w:hAnsi="Calibri" w:cs="Times New Roman"/>
              </w:rPr>
            </w:pPr>
          </w:p>
        </w:tc>
      </w:tr>
      <w:tr w:rsidR="00380984" w14:paraId="6771B74A" w14:textId="77777777" w:rsidTr="007E30FC">
        <w:trPr>
          <w:trHeight w:val="270"/>
        </w:trPr>
        <w:tc>
          <w:tcPr>
            <w:tcW w:w="2285" w:type="dxa"/>
            <w:shd w:val="clear" w:color="auto" w:fill="629DD1"/>
          </w:tcPr>
          <w:p w14:paraId="47ABEFDD" w14:textId="77777777" w:rsidR="00380984" w:rsidRPr="003F0F62" w:rsidRDefault="00380984" w:rsidP="007E30FC">
            <w:pPr>
              <w:ind w:firstLine="0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2A1DD803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Pilot_Firstname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55F4C60D" w14:textId="77777777" w:rsidR="00380984" w:rsidRDefault="00380984" w:rsidP="007E3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Prénom du pilote</w:t>
            </w:r>
          </w:p>
        </w:tc>
        <w:tc>
          <w:tcPr>
            <w:tcW w:w="1930" w:type="dxa"/>
            <w:shd w:val="clear" w:color="auto" w:fill="DFEBF5"/>
          </w:tcPr>
          <w:p w14:paraId="2A5ECE32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Alphabétique (50)</w:t>
            </w:r>
          </w:p>
        </w:tc>
        <w:tc>
          <w:tcPr>
            <w:tcW w:w="1640" w:type="dxa"/>
            <w:shd w:val="clear" w:color="auto" w:fill="DFEBF5"/>
          </w:tcPr>
          <w:p w14:paraId="1219161B" w14:textId="77777777" w:rsidR="00380984" w:rsidRDefault="00380984" w:rsidP="007E3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14:paraId="3C2AC805" w14:textId="77777777" w:rsidTr="007E30FC">
        <w:trPr>
          <w:trHeight w:val="270"/>
        </w:trPr>
        <w:tc>
          <w:tcPr>
            <w:tcW w:w="2285" w:type="dxa"/>
            <w:shd w:val="clear" w:color="auto" w:fill="629DD1"/>
          </w:tcPr>
          <w:p w14:paraId="1091758A" w14:textId="77777777" w:rsidR="00380984" w:rsidRPr="003F0F62" w:rsidRDefault="00380984" w:rsidP="007E30FC">
            <w:pPr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</w:p>
        </w:tc>
        <w:tc>
          <w:tcPr>
            <w:tcW w:w="2897" w:type="dxa"/>
            <w:shd w:val="clear" w:color="auto" w:fill="DFEBF5"/>
          </w:tcPr>
          <w:p w14:paraId="3756F8F0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Pilot_Phone_Number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1E98E5CF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Numéro de téléphone du pilote</w:t>
            </w:r>
          </w:p>
        </w:tc>
        <w:tc>
          <w:tcPr>
            <w:tcW w:w="1930" w:type="dxa"/>
            <w:shd w:val="clear" w:color="auto" w:fill="DFEBF5"/>
          </w:tcPr>
          <w:p w14:paraId="6AB4E8C6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Alphanumérique (12)</w:t>
            </w:r>
          </w:p>
        </w:tc>
        <w:tc>
          <w:tcPr>
            <w:tcW w:w="1640" w:type="dxa"/>
            <w:shd w:val="clear" w:color="auto" w:fill="DFEBF5"/>
          </w:tcPr>
          <w:p w14:paraId="3952E512" w14:textId="77777777" w:rsidR="00380984" w:rsidRDefault="00380984" w:rsidP="007E3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  <w:tr w:rsidR="00380984" w14:paraId="1752C06F" w14:textId="77777777" w:rsidTr="007E30FC">
        <w:trPr>
          <w:trHeight w:val="270"/>
        </w:trPr>
        <w:tc>
          <w:tcPr>
            <w:tcW w:w="2285" w:type="dxa"/>
            <w:shd w:val="clear" w:color="auto" w:fill="629DD1"/>
          </w:tcPr>
          <w:p w14:paraId="5048318C" w14:textId="77777777" w:rsidR="00380984" w:rsidRPr="003F0F62" w:rsidRDefault="00380984" w:rsidP="007E30FC">
            <w:pPr>
              <w:ind w:firstLine="0"/>
              <w:rPr>
                <w:rFonts w:ascii="Calibri" w:hAnsi="Calibri" w:cs="Times New Roman"/>
                <w:b/>
                <w:bCs/>
                <w:color w:val="FFFFFF"/>
                <w:highlight w:val="cyan"/>
              </w:rPr>
            </w:pPr>
            <w:r w:rsidRPr="006A6BDF">
              <w:rPr>
                <w:rFonts w:ascii="Calibri" w:hAnsi="Calibri" w:cs="Times New Roman"/>
                <w:b/>
                <w:bCs/>
                <w:color w:val="FFFFFF"/>
              </w:rPr>
              <w:t>Pilots_</w:t>
            </w:r>
            <w:r>
              <w:t xml:space="preserve"> </w:t>
            </w:r>
            <w:proofErr w:type="spellStart"/>
            <w:r w:rsidRPr="006A6BDF">
              <w:rPr>
                <w:rFonts w:ascii="Calibri" w:hAnsi="Calibri" w:cs="Times New Roman"/>
                <w:b/>
                <w:bCs/>
                <w:color w:val="FFFFFF"/>
              </w:rPr>
              <w:t>Authorized</w:t>
            </w:r>
            <w:r>
              <w:rPr>
                <w:rFonts w:ascii="Calibri" w:hAnsi="Calibri" w:cs="Times New Roman"/>
                <w:b/>
                <w:bCs/>
                <w:color w:val="FFFFFF"/>
              </w:rPr>
              <w:t>_Plane</w:t>
            </w:r>
            <w:proofErr w:type="spellEnd"/>
          </w:p>
        </w:tc>
        <w:tc>
          <w:tcPr>
            <w:tcW w:w="2897" w:type="dxa"/>
            <w:shd w:val="clear" w:color="auto" w:fill="DFEBF5"/>
          </w:tcPr>
          <w:p w14:paraId="7CA19781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proofErr w:type="spellStart"/>
            <w:r>
              <w:rPr>
                <w:rFonts w:ascii="Calibri" w:hAnsi="Calibri" w:cs="Times New Roman"/>
              </w:rPr>
              <w:t>Number_Of_Fly</w:t>
            </w:r>
            <w:proofErr w:type="spellEnd"/>
          </w:p>
        </w:tc>
        <w:tc>
          <w:tcPr>
            <w:tcW w:w="1820" w:type="dxa"/>
            <w:shd w:val="clear" w:color="auto" w:fill="DFEBF5"/>
          </w:tcPr>
          <w:p w14:paraId="5E3E3349" w14:textId="77777777" w:rsidR="00380984" w:rsidRDefault="00380984" w:rsidP="007E3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Nombre de vol qu'a effectué un pilote</w:t>
            </w:r>
          </w:p>
        </w:tc>
        <w:tc>
          <w:tcPr>
            <w:tcW w:w="1930" w:type="dxa"/>
            <w:shd w:val="clear" w:color="auto" w:fill="DFEBF5"/>
          </w:tcPr>
          <w:p w14:paraId="13426871" w14:textId="77777777" w:rsidR="00380984" w:rsidRDefault="00380984" w:rsidP="007E30FC">
            <w:pPr>
              <w:ind w:firstLine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Entier (3)</w:t>
            </w:r>
          </w:p>
        </w:tc>
        <w:tc>
          <w:tcPr>
            <w:tcW w:w="1640" w:type="dxa"/>
            <w:shd w:val="clear" w:color="auto" w:fill="DFEBF5"/>
          </w:tcPr>
          <w:p w14:paraId="75AD6042" w14:textId="77777777" w:rsidR="00380984" w:rsidRDefault="00380984" w:rsidP="007E30FC">
            <w:pPr>
              <w:ind w:firstLine="0"/>
              <w:jc w:val="both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Obligatoire</w:t>
            </w:r>
          </w:p>
        </w:tc>
      </w:tr>
    </w:tbl>
    <w:p w14:paraId="256E8957" w14:textId="712AC3C6" w:rsidR="00380984" w:rsidRPr="00380984" w:rsidRDefault="00380984" w:rsidP="00380984">
      <w:pPr>
        <w:sectPr w:rsidR="00380984" w:rsidRPr="0038098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23296F1" w14:textId="0C0ADFBC" w:rsidR="007F780C" w:rsidRDefault="007F780C" w:rsidP="007F780C">
      <w:pPr>
        <w:pStyle w:val="Titre1"/>
      </w:pPr>
      <w:r>
        <w:t>Dépendances fonctionnelles</w:t>
      </w:r>
    </w:p>
    <w:p w14:paraId="05EB5AD8" w14:textId="7C3CA971" w:rsidR="00306B7E" w:rsidRDefault="00306B7E" w:rsidP="00306B7E"/>
    <w:p w14:paraId="3E3D4B69" w14:textId="3BD541F6" w:rsidR="007A2513" w:rsidRPr="007A2513" w:rsidRDefault="007A2513" w:rsidP="007A2513">
      <w:pPr>
        <w:pStyle w:val="Titre1"/>
        <w:rPr>
          <w:sz w:val="24"/>
        </w:rPr>
      </w:pPr>
      <w:r w:rsidRPr="007A2513">
        <w:rPr>
          <w:sz w:val="24"/>
        </w:rPr>
        <w:t>Matrice des dépendances</w:t>
      </w:r>
    </w:p>
    <w:p w14:paraId="448535D5" w14:textId="77777777" w:rsidR="00722D6D" w:rsidRDefault="00722D6D" w:rsidP="00722D6D"/>
    <w:tbl>
      <w:tblPr>
        <w:tblW w:w="1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2600"/>
        <w:gridCol w:w="2120"/>
        <w:gridCol w:w="673"/>
        <w:gridCol w:w="1400"/>
        <w:gridCol w:w="2000"/>
        <w:gridCol w:w="2040"/>
        <w:gridCol w:w="1640"/>
      </w:tblGrid>
      <w:tr w:rsidR="003E7B49" w:rsidRPr="003E7B49" w14:paraId="67F37EC8" w14:textId="77777777" w:rsidTr="003E7B49">
        <w:trPr>
          <w:trHeight w:val="300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56F8631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Entité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27BE58F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Mnémonique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6227E08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Registration_Number</w:t>
            </w:r>
            <w:proofErr w:type="spellEnd"/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449E601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Name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20979D3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Owner_Name</w:t>
            </w:r>
            <w:proofErr w:type="spellEnd"/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09355BE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Mechanic_Lastname</w:t>
            </w:r>
            <w:proofErr w:type="spellEnd"/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F4D1570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Mechanic_Firstname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B3C6B77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License_number</w:t>
            </w:r>
            <w:proofErr w:type="spellEnd"/>
          </w:p>
        </w:tc>
      </w:tr>
      <w:tr w:rsidR="003E7B49" w:rsidRPr="003E7B49" w14:paraId="03685D80" w14:textId="77777777" w:rsidTr="003E7B49">
        <w:trPr>
          <w:trHeight w:val="300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353B499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Planes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D440150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Registration_Number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4F32896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69011F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5CDB33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5224AC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559899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CC15AC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3E7B49" w:rsidRPr="003E7B49" w14:paraId="265E8EB0" w14:textId="77777777" w:rsidTr="003E7B49">
        <w:trPr>
          <w:trHeight w:val="30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D7AE46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E4584CD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Purchase_Date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04905A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622AB68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167F08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145655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C40E19A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1BD245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3E7B49" w:rsidRPr="003E7B49" w14:paraId="227DCCD6" w14:textId="77777777" w:rsidTr="003E7B49">
        <w:trPr>
          <w:trHeight w:val="300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494C5D0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Planes_Type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A75882B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Name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9F597A9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C81784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3B1D29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DA918C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0E9808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EB1B29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3E7B49" w:rsidRPr="003E7B49" w14:paraId="0979D3D9" w14:textId="77777777" w:rsidTr="003E7B49">
        <w:trPr>
          <w:trHeight w:val="30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F27F885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B75EACB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Constructor_Name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5BD5DD8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CC5D0C1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E6592C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F7DDC1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02F6BF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C10215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3E7B49" w:rsidRPr="003E7B49" w14:paraId="2D0E4B9E" w14:textId="77777777" w:rsidTr="003E7B49">
        <w:trPr>
          <w:trHeight w:val="30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1C0D4BF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7DAE5D9A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Engine_Power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549E252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7C238E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6CC82B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47DB56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B6312E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89A1BB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3E7B49" w:rsidRPr="003E7B49" w14:paraId="489B48A3" w14:textId="77777777" w:rsidTr="003E7B49">
        <w:trPr>
          <w:trHeight w:val="30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877A738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156D960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Number_Of_Place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DDFD09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E410ED8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0E366BC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E91437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B93441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169D3F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3E7B49" w:rsidRPr="003E7B49" w14:paraId="52461B6F" w14:textId="77777777" w:rsidTr="003E7B49">
        <w:trPr>
          <w:trHeight w:val="300"/>
        </w:trPr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83E6B63" w14:textId="77777777" w:rsidR="003E7B49" w:rsidRPr="003E7B49" w:rsidRDefault="003E7B49" w:rsidP="003E7B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Owners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DAA6418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Owner_Name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CED039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16FCF0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F2621F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AB1E6D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BAE315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A69244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E7B49" w:rsidRPr="003E7B49" w14:paraId="16BF604A" w14:textId="77777777" w:rsidTr="003E7B49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975E45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8085AF3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Owner_Type</w:t>
            </w:r>
            <w:proofErr w:type="spellEnd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_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960CF8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E7C6720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8D1915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080807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28E6BC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288D3F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E7B49" w:rsidRPr="003E7B49" w14:paraId="1D3949A1" w14:textId="77777777" w:rsidTr="003E7B49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DDA56A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01FA5A1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Owner_City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21EE54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C0C204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EDFE175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D8FC5A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55E109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1A6F608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E7B49" w:rsidRPr="003E7B49" w14:paraId="461AC0D4" w14:textId="77777777" w:rsidTr="003E7B49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CA6C39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5A68C2B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Owner_Zip_Code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5C0FB6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3D37489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2A872F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90EC17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BE1C46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4F952D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E7B49" w:rsidRPr="003E7B49" w14:paraId="19C2B99C" w14:textId="77777777" w:rsidTr="003E7B49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646AEC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6669469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Owner_Street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584E38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EBD9E85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B774EE6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B1AADB0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861481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CD4AFD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E7B49" w:rsidRPr="003E7B49" w14:paraId="2918B5E9" w14:textId="77777777" w:rsidTr="003E7B49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574626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52B0DA6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Owner_Street_Number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B77E15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6CD13B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A3A9F7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BC2100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B4AE6A6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37F637E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3E7B49" w:rsidRPr="003E7B49" w14:paraId="2A80E841" w14:textId="77777777" w:rsidTr="003E7B49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077D05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E53E656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3E7B49">
              <w:rPr>
                <w:rFonts w:ascii="Calibri" w:eastAsia="Times New Roman" w:hAnsi="Calibri" w:cs="Calibri"/>
                <w:color w:val="FFFFFF"/>
                <w:lang w:eastAsia="fr-FR"/>
              </w:rPr>
              <w:t>Owner_Phone_Number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B82997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20501D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AE1C3C" w14:textId="77777777" w:rsidR="003E7B49" w:rsidRPr="003E7B49" w:rsidRDefault="003E7B49" w:rsidP="003E7B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F7E1060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46FFE7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D41044" w14:textId="77777777" w:rsidR="003E7B49" w:rsidRPr="003E7B49" w:rsidRDefault="003E7B49" w:rsidP="003E7B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3E7B49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</w:tbl>
    <w:p w14:paraId="23C73624" w14:textId="77777777" w:rsidR="00C26C84" w:rsidRDefault="00C26C84" w:rsidP="00722D6D"/>
    <w:p w14:paraId="40177E8E" w14:textId="3BC610A4" w:rsidR="000053DE" w:rsidRDefault="000053DE" w:rsidP="00722D6D"/>
    <w:p w14:paraId="3879492F" w14:textId="1FF94F3E" w:rsidR="007A2513" w:rsidRDefault="007A2513" w:rsidP="00722D6D"/>
    <w:p w14:paraId="6C91E4BC" w14:textId="3400FAA8" w:rsidR="007A2513" w:rsidRDefault="007A2513" w:rsidP="00722D6D"/>
    <w:p w14:paraId="249CCA56" w14:textId="217F46C4" w:rsidR="007A2513" w:rsidRPr="007A2513" w:rsidRDefault="007A2513" w:rsidP="007A2513">
      <w:pPr>
        <w:pStyle w:val="Titre1"/>
        <w:rPr>
          <w:sz w:val="24"/>
        </w:rPr>
      </w:pPr>
      <w:r w:rsidRPr="007A2513">
        <w:rPr>
          <w:sz w:val="24"/>
        </w:rPr>
        <w:t>Matrice dépendances suite</w:t>
      </w:r>
    </w:p>
    <w:p w14:paraId="039C50EB" w14:textId="1ED8FF6B" w:rsidR="007A2513" w:rsidRDefault="007A2513" w:rsidP="00722D6D"/>
    <w:tbl>
      <w:tblPr>
        <w:tblW w:w="14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2600"/>
        <w:gridCol w:w="2120"/>
        <w:gridCol w:w="660"/>
        <w:gridCol w:w="1400"/>
        <w:gridCol w:w="2000"/>
        <w:gridCol w:w="2040"/>
        <w:gridCol w:w="1640"/>
      </w:tblGrid>
      <w:tr w:rsidR="007A2513" w:rsidRPr="007A2513" w14:paraId="24A89BC0" w14:textId="77777777" w:rsidTr="007A2513">
        <w:trPr>
          <w:trHeight w:val="300"/>
        </w:trPr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24473D51" w14:textId="77777777" w:rsidR="007A2513" w:rsidRPr="007A2513" w:rsidRDefault="007A2513" w:rsidP="007A2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Mechanics</w:t>
            </w:r>
            <w:proofErr w:type="spellEnd"/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C0817E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Mechanic_Lastname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88E935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867614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0AF3FF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C3F615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8723E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79E73C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1F77D5EF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6BDC0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BE4089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Mechanic_Firstname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62AC7B3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23BEA00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F8D093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0A88A7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D56D5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D1A36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08A25CC7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56E7EC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80C281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Mechanic_Adress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56BE98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E9D53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A4EF7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83EF04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A75422C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78640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5F4360EA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CDF7E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13AC99A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Mechanic_Phone_Number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F8EBC9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1E58D1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61EFC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E38E2B6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5E5828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68A9B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645387A1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E9DAE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47EDCD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Mechanic_City</w:t>
            </w:r>
            <w:proofErr w:type="spellEnd"/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EA8AD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DDC53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E441D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BE09E0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8DC87E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5155C0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190FA0C4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87267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2DAC007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Mechanic_Zip_Code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059380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F86FD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E84D5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ED186A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CE91B8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B9196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550A8C97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9742B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0E7333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Mechanic_Street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A4521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EE346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F5CB9B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34D9612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282FC4B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15953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3045BEBA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C0516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CFEA58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Mechanic_Street_Number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20AA6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35BEA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8E0F8D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9B66170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C4D4A9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1F427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2115E82B" w14:textId="77777777" w:rsidTr="007A2513">
        <w:trPr>
          <w:trHeight w:val="300"/>
        </w:trPr>
        <w:tc>
          <w:tcPr>
            <w:tcW w:w="24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7EB2A3D5" w14:textId="77777777" w:rsidR="007A2513" w:rsidRPr="007A2513" w:rsidRDefault="007A2513" w:rsidP="007A2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Maintenance_Sheets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2644206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Maintenance_Date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9C23B4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71275C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A3D0E6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35EB80D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C77F67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6F3A2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4119BECC" w14:textId="77777777" w:rsidTr="007A2513">
        <w:trPr>
          <w:trHeight w:val="300"/>
        </w:trPr>
        <w:tc>
          <w:tcPr>
            <w:tcW w:w="24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0788DD7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BE6513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Object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C76CBA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6A2CDB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EBA135C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858744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A30330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CBE06D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3433CEEA" w14:textId="77777777" w:rsidTr="007A2513">
        <w:trPr>
          <w:trHeight w:val="300"/>
        </w:trPr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3B97DA4" w14:textId="77777777" w:rsidR="007A2513" w:rsidRPr="007A2513" w:rsidRDefault="007A2513" w:rsidP="007A251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4E15B4C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License_number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1C4F29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9C2CF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17658A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433AC7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6B90F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A44D3C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7A2513" w:rsidRPr="007A2513" w14:paraId="4F5A711D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95B1D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3D5305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Pilot_Lastname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4AD721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FFDF4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F25CD0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838949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DAA0EB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029D55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41B1992F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B237F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5F19845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Pilot_Firstname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F73C1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7C8746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26629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BA2210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5D9533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D5A7118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302D44A1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4E7677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3E239DA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Pilot_Phone_Number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76300A0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C1C03D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9CC49E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D3C64A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0EF5CC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9C6F18C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0F5ED283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E93E0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B6BEBD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Pilot_City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6436D6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3C9ABA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CB740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2EC6CD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F8D5801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C75D450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556BEA4C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BEB013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575A37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Pilot_Zip_Code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0DE36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8D9BCF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432FB5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2E1078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E9C3F7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C0FCE59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0B4CC134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0847C4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60B6021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Pilot_Street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7B2F0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DC8175B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034C28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3182916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ECFBB2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E80B92C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7A2513" w:rsidRPr="007A2513" w14:paraId="4823390C" w14:textId="77777777" w:rsidTr="007A2513">
        <w:trPr>
          <w:trHeight w:val="300"/>
        </w:trPr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9C90CE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bottom"/>
            <w:hideMark/>
          </w:tcPr>
          <w:p w14:paraId="036BE90F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fr-FR"/>
              </w:rPr>
            </w:pPr>
            <w:proofErr w:type="spellStart"/>
            <w:r w:rsidRPr="007A2513">
              <w:rPr>
                <w:rFonts w:ascii="Calibri" w:eastAsia="Times New Roman" w:hAnsi="Calibri" w:cs="Calibri"/>
                <w:color w:val="FFFFFF"/>
                <w:lang w:eastAsia="fr-FR"/>
              </w:rPr>
              <w:t>Pilot_Street_Number</w:t>
            </w:r>
            <w:proofErr w:type="spellEnd"/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D89D1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A0F87D8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0DB596A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A01F939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C2BEA5" w14:textId="77777777" w:rsidR="007A2513" w:rsidRPr="007A2513" w:rsidRDefault="007A2513" w:rsidP="007A25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218AFF6" w14:textId="77777777" w:rsidR="007A2513" w:rsidRPr="007A2513" w:rsidRDefault="007A2513" w:rsidP="007A251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7A2513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14:paraId="05CB809E" w14:textId="6B11F195" w:rsidR="007A2513" w:rsidRDefault="007A2513" w:rsidP="00722D6D"/>
    <w:p w14:paraId="2A6DC635" w14:textId="5059BA71" w:rsidR="007A2513" w:rsidRDefault="007A2513" w:rsidP="00722D6D"/>
    <w:p w14:paraId="1D525D11" w14:textId="7BC90ABF" w:rsidR="007A2513" w:rsidRDefault="007A2513" w:rsidP="00722D6D"/>
    <w:p w14:paraId="6AAE3CB7" w14:textId="395C3816" w:rsidR="007A2513" w:rsidRDefault="007A2513" w:rsidP="00722D6D"/>
    <w:p w14:paraId="21E06448" w14:textId="3873F227" w:rsidR="007A2513" w:rsidRDefault="007A2513" w:rsidP="00722D6D"/>
    <w:p w14:paraId="1B4046D9" w14:textId="77777777" w:rsidR="007A2513" w:rsidRDefault="007A2513" w:rsidP="00722D6D"/>
    <w:p w14:paraId="0A7E04BF" w14:textId="7A2FBFCC" w:rsidR="00065060" w:rsidRPr="007A2513" w:rsidRDefault="00465C2C" w:rsidP="00065060">
      <w:pPr>
        <w:pStyle w:val="Titre1"/>
        <w:rPr>
          <w:sz w:val="24"/>
        </w:rPr>
      </w:pPr>
      <w:r w:rsidRPr="00065060">
        <w:rPr>
          <w:sz w:val="24"/>
        </w:rPr>
        <w:t>Dépendances</w:t>
      </w:r>
      <w:r w:rsidR="00065060" w:rsidRPr="007A2513">
        <w:rPr>
          <w:sz w:val="24"/>
        </w:rPr>
        <w:t xml:space="preserve"> </w:t>
      </w:r>
      <w:r w:rsidR="00065060" w:rsidRPr="00C55D76">
        <w:rPr>
          <w:sz w:val="24"/>
        </w:rPr>
        <w:t>fonctionnelle</w:t>
      </w:r>
      <w:r w:rsidR="00065060" w:rsidRPr="007A2513">
        <w:rPr>
          <w:sz w:val="24"/>
        </w:rPr>
        <w:t xml:space="preserve"> simple</w:t>
      </w:r>
    </w:p>
    <w:p w14:paraId="1F88BEEC" w14:textId="77777777" w:rsidR="00065060" w:rsidRPr="007A2513" w:rsidRDefault="00065060" w:rsidP="00065060"/>
    <w:p w14:paraId="5C112BAA" w14:textId="060C635E" w:rsidR="00065060" w:rsidRDefault="008B5590" w:rsidP="00065060">
      <w:pPr>
        <w:rPr>
          <w:lang w:val="en-US"/>
        </w:rPr>
      </w:pPr>
      <w:proofErr w:type="gramStart"/>
      <w:r w:rsidRPr="00C26C84">
        <w:rPr>
          <w:lang w:val="en-US"/>
        </w:rPr>
        <w:t>Planes</w:t>
      </w:r>
      <w:r>
        <w:rPr>
          <w:lang w:val="en-US"/>
        </w:rPr>
        <w:t>(</w:t>
      </w:r>
      <w:proofErr w:type="spellStart"/>
      <w:proofErr w:type="gramEnd"/>
      <w:r w:rsidRPr="00065060">
        <w:rPr>
          <w:lang w:val="en-US"/>
        </w:rPr>
        <w:t>Registration</w:t>
      </w:r>
      <w:r w:rsidR="00065060" w:rsidRPr="00C26C84">
        <w:rPr>
          <w:lang w:val="en-US"/>
        </w:rPr>
        <w:t>_Number</w:t>
      </w:r>
      <w:proofErr w:type="spellEnd"/>
      <w:r w:rsidR="00065060">
        <w:rPr>
          <w:lang w:val="en-US"/>
        </w:rPr>
        <w:t xml:space="preserve">) </w:t>
      </w:r>
      <w:r w:rsidR="00065060" w:rsidRPr="00C26C84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065060">
        <w:sym w:font="Wingdings" w:char="F0E0"/>
      </w:r>
      <w:r w:rsidR="00065060" w:rsidRPr="00065060">
        <w:rPr>
          <w:lang w:val="en-US"/>
        </w:rPr>
        <w:t xml:space="preserve"> </w:t>
      </w:r>
      <w:proofErr w:type="spellStart"/>
      <w:r w:rsidR="00065060" w:rsidRPr="00C26C84">
        <w:rPr>
          <w:lang w:val="en-US"/>
        </w:rPr>
        <w:t>Purchase_D</w:t>
      </w:r>
      <w:r w:rsidR="00065060">
        <w:rPr>
          <w:lang w:val="en-US"/>
        </w:rPr>
        <w:t>ate</w:t>
      </w:r>
      <w:proofErr w:type="spellEnd"/>
      <w:r w:rsidR="00065060">
        <w:rPr>
          <w:lang w:val="en-US"/>
        </w:rPr>
        <w:t xml:space="preserve">, </w:t>
      </w:r>
      <w:proofErr w:type="spellStart"/>
      <w:r w:rsidR="00306363">
        <w:rPr>
          <w:lang w:val="en-US"/>
        </w:rPr>
        <w:t>Planes_type</w:t>
      </w:r>
      <w:proofErr w:type="spellEnd"/>
      <w:r w:rsidR="00306363">
        <w:rPr>
          <w:lang w:val="en-US"/>
        </w:rPr>
        <w:t>(N</w:t>
      </w:r>
      <w:r w:rsidR="00065060">
        <w:rPr>
          <w:lang w:val="en-US"/>
        </w:rPr>
        <w:t>ame</w:t>
      </w:r>
      <w:r w:rsidR="00306363">
        <w:rPr>
          <w:lang w:val="en-US"/>
        </w:rPr>
        <w:t>)</w:t>
      </w:r>
      <w:r w:rsidR="00065060">
        <w:rPr>
          <w:lang w:val="en-US"/>
        </w:rPr>
        <w:t xml:space="preserve">, </w:t>
      </w:r>
      <w:proofErr w:type="spellStart"/>
      <w:r w:rsidR="00306363">
        <w:rPr>
          <w:lang w:val="en-US"/>
        </w:rPr>
        <w:t>Owner_Name</w:t>
      </w:r>
      <w:proofErr w:type="spellEnd"/>
    </w:p>
    <w:p w14:paraId="19C500FC" w14:textId="511C88B1" w:rsidR="00065060" w:rsidRDefault="00065060" w:rsidP="00065060">
      <w:pPr>
        <w:rPr>
          <w:lang w:val="en-US"/>
        </w:rPr>
      </w:pPr>
      <w:proofErr w:type="spellStart"/>
      <w:r>
        <w:rPr>
          <w:lang w:val="en-US"/>
        </w:rPr>
        <w:t>Planes_</w:t>
      </w:r>
      <w:proofErr w:type="gramStart"/>
      <w:r>
        <w:rPr>
          <w:lang w:val="en-US"/>
        </w:rPr>
        <w:t>type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Name)</w:t>
      </w:r>
      <w:r>
        <w:rPr>
          <w:lang w:val="en-US"/>
        </w:rPr>
        <w:tab/>
      </w:r>
      <w:r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Pr="00C11BB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constructor_name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Engine_Power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Numer_Of_Place</w:t>
      </w:r>
      <w:proofErr w:type="spellEnd"/>
    </w:p>
    <w:p w14:paraId="35C3906D" w14:textId="19E535EE" w:rsidR="00065060" w:rsidRDefault="00296172" w:rsidP="00065060">
      <w:pPr>
        <w:rPr>
          <w:lang w:val="en-US"/>
        </w:rPr>
      </w:pPr>
      <w:proofErr w:type="spellStart"/>
      <w:r>
        <w:rPr>
          <w:lang w:val="en-US"/>
        </w:rPr>
        <w:t>Owner_Name</w:t>
      </w:r>
      <w:proofErr w:type="spellEnd"/>
      <w:r w:rsidR="00065060">
        <w:rPr>
          <w:lang w:val="en-US"/>
        </w:rPr>
        <w:tab/>
      </w:r>
      <w:r w:rsidR="00065060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 w:rsidR="00465C2C">
        <w:rPr>
          <w:lang w:val="en-US"/>
        </w:rPr>
        <w:tab/>
      </w:r>
      <w:r>
        <w:rPr>
          <w:lang w:val="en-US"/>
        </w:rPr>
        <w:tab/>
      </w:r>
      <w:r w:rsidR="00065060" w:rsidRPr="000053DE">
        <w:rPr>
          <w:lang w:val="en-US"/>
        </w:rPr>
        <w:sym w:font="Wingdings" w:char="F0E0"/>
      </w:r>
      <w:r w:rsidR="00065060">
        <w:rPr>
          <w:lang w:val="en-US"/>
        </w:rPr>
        <w:t xml:space="preserve"> </w:t>
      </w:r>
      <w:proofErr w:type="spellStart"/>
      <w:r w:rsidR="00065060">
        <w:rPr>
          <w:lang w:val="en-US"/>
        </w:rPr>
        <w:t>Owner_</w:t>
      </w:r>
      <w:r w:rsidR="008B5590">
        <w:rPr>
          <w:lang w:val="en-US"/>
        </w:rPr>
        <w:t>City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Owner_Zip_Code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Owner_Street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Owner_Street_Number</w:t>
      </w:r>
      <w:proofErr w:type="spellEnd"/>
      <w:r w:rsidR="00065060">
        <w:rPr>
          <w:lang w:val="en-US"/>
        </w:rPr>
        <w:t xml:space="preserve">, </w:t>
      </w:r>
      <w:proofErr w:type="spellStart"/>
      <w:r w:rsidR="00065060">
        <w:rPr>
          <w:lang w:val="en-US"/>
        </w:rPr>
        <w:t>Owner_Phone_Number</w:t>
      </w:r>
      <w:proofErr w:type="spellEnd"/>
    </w:p>
    <w:p w14:paraId="1D28D905" w14:textId="3DB5BE36" w:rsidR="00C55D76" w:rsidRDefault="00C55D76" w:rsidP="00065060">
      <w:pPr>
        <w:rPr>
          <w:lang w:val="en-US"/>
        </w:rPr>
      </w:pPr>
      <w:proofErr w:type="gramStart"/>
      <w:r>
        <w:rPr>
          <w:lang w:val="en-US"/>
        </w:rPr>
        <w:t>Mechanics(</w:t>
      </w:r>
      <w:proofErr w:type="spellStart"/>
      <w:proofErr w:type="gramEnd"/>
      <w:r w:rsidRPr="00F04B06">
        <w:rPr>
          <w:rFonts w:ascii="Calibri" w:eastAsia="Times New Roman" w:hAnsi="Calibri" w:cs="Calibri"/>
          <w:lang w:val="en-US" w:eastAsia="fr-FR"/>
        </w:rPr>
        <w:t>Mechanic_Lastname</w:t>
      </w:r>
      <w:proofErr w:type="spellEnd"/>
      <w:r>
        <w:rPr>
          <w:lang w:val="en-US"/>
        </w:rPr>
        <w:t>,</w:t>
      </w:r>
      <w:r w:rsidRPr="00065060">
        <w:rPr>
          <w:rFonts w:ascii="Calibri" w:eastAsia="Times New Roman" w:hAnsi="Calibri" w:cs="Calibri"/>
          <w:color w:val="FFFFFF"/>
          <w:lang w:val="en-US" w:eastAsia="fr-FR"/>
        </w:rPr>
        <w:t xml:space="preserve"> </w:t>
      </w:r>
      <w:proofErr w:type="spellStart"/>
      <w:r w:rsidRPr="00F04B06">
        <w:rPr>
          <w:rFonts w:ascii="Calibri" w:eastAsia="Times New Roman" w:hAnsi="Calibri" w:cs="Calibri"/>
          <w:lang w:val="en-US" w:eastAsia="fr-FR"/>
        </w:rPr>
        <w:t>Mechanic_Firstname</w:t>
      </w:r>
      <w:proofErr w:type="spellEnd"/>
      <w:r>
        <w:rPr>
          <w:rFonts w:ascii="Calibri" w:eastAsia="Times New Roman" w:hAnsi="Calibri" w:cs="Calibri"/>
          <w:lang w:val="en-US" w:eastAsia="fr-FR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065060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Mechanic_</w:t>
      </w:r>
      <w:r w:rsidR="008B5590">
        <w:rPr>
          <w:lang w:val="en-US"/>
        </w:rPr>
        <w:t>City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Mechanic_Zip_Code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Mechanic_Street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Mechanic_Street_Number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Mechanic_Phone_Number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Maintenance_Date</w:t>
      </w:r>
      <w:proofErr w:type="spellEnd"/>
    </w:p>
    <w:p w14:paraId="69A40E48" w14:textId="3F2BA2C7" w:rsidR="00296172" w:rsidRPr="007F5548" w:rsidRDefault="00306363" w:rsidP="00065060">
      <w:pPr>
        <w:rPr>
          <w:lang w:val="en-US"/>
        </w:rPr>
      </w:pPr>
      <w:proofErr w:type="spellStart"/>
      <w:r w:rsidRPr="007F5548">
        <w:rPr>
          <w:lang w:val="en-US"/>
        </w:rPr>
        <w:t>Maintenance_Date</w:t>
      </w:r>
      <w:proofErr w:type="spellEnd"/>
      <w:r w:rsidRPr="007F5548">
        <w:rPr>
          <w:lang w:val="en-US"/>
        </w:rPr>
        <w:tab/>
      </w:r>
      <w:r w:rsidRPr="007F5548">
        <w:rPr>
          <w:lang w:val="en-US"/>
        </w:rPr>
        <w:tab/>
      </w:r>
      <w:r w:rsidRPr="007F5548">
        <w:rPr>
          <w:lang w:val="en-US"/>
        </w:rPr>
        <w:tab/>
      </w:r>
      <w:r w:rsidRPr="007F5548">
        <w:rPr>
          <w:lang w:val="en-US"/>
        </w:rPr>
        <w:tab/>
      </w:r>
      <w:r w:rsidRPr="007F5548">
        <w:rPr>
          <w:lang w:val="en-US"/>
        </w:rPr>
        <w:tab/>
      </w:r>
      <w:r w:rsidRPr="007F5548">
        <w:rPr>
          <w:lang w:val="en-US"/>
        </w:rPr>
        <w:tab/>
      </w:r>
      <w:r w:rsidRPr="00306363">
        <w:rPr>
          <w:lang w:val="en-US"/>
        </w:rPr>
        <w:sym w:font="Wingdings" w:char="F0E0"/>
      </w:r>
      <w:r w:rsidRPr="007F5548">
        <w:rPr>
          <w:lang w:val="en-US"/>
        </w:rPr>
        <w:t xml:space="preserve"> </w:t>
      </w:r>
      <w:proofErr w:type="spellStart"/>
      <w:r w:rsidR="00337B98" w:rsidRPr="007F5548">
        <w:rPr>
          <w:lang w:val="en-US"/>
        </w:rPr>
        <w:t>Maintenance_</w:t>
      </w:r>
      <w:r w:rsidRPr="007F5548">
        <w:rPr>
          <w:lang w:val="en-US"/>
        </w:rPr>
        <w:t>Object</w:t>
      </w:r>
      <w:proofErr w:type="spellEnd"/>
      <w:r w:rsidR="00932E68" w:rsidRPr="007F5548">
        <w:rPr>
          <w:lang w:val="en-US"/>
        </w:rPr>
        <w:t xml:space="preserve">, </w:t>
      </w:r>
      <w:proofErr w:type="gramStart"/>
      <w:r w:rsidR="00932E68" w:rsidRPr="00C26C84">
        <w:rPr>
          <w:lang w:val="en-US"/>
        </w:rPr>
        <w:t>Planes</w:t>
      </w:r>
      <w:r w:rsidR="00932E68">
        <w:rPr>
          <w:lang w:val="en-US"/>
        </w:rPr>
        <w:t>(</w:t>
      </w:r>
      <w:r w:rsidR="00932E68" w:rsidRPr="00065060">
        <w:rPr>
          <w:lang w:val="en-US"/>
        </w:rPr>
        <w:t xml:space="preserve"> </w:t>
      </w:r>
      <w:proofErr w:type="spellStart"/>
      <w:r w:rsidR="00932E68" w:rsidRPr="00C26C84">
        <w:rPr>
          <w:lang w:val="en-US"/>
        </w:rPr>
        <w:t>Registration</w:t>
      </w:r>
      <w:proofErr w:type="gramEnd"/>
      <w:r w:rsidR="00932E68" w:rsidRPr="00C26C84">
        <w:rPr>
          <w:lang w:val="en-US"/>
        </w:rPr>
        <w:t>_Number</w:t>
      </w:r>
      <w:proofErr w:type="spellEnd"/>
      <w:r w:rsidR="00932E68">
        <w:rPr>
          <w:lang w:val="en-US"/>
        </w:rPr>
        <w:t>)</w:t>
      </w:r>
    </w:p>
    <w:p w14:paraId="7894D3B6" w14:textId="6C4C3DDA" w:rsidR="00337B98" w:rsidRPr="00337B98" w:rsidRDefault="00337B98" w:rsidP="00065060">
      <w:pPr>
        <w:rPr>
          <w:lang w:val="en-US"/>
        </w:rPr>
      </w:pPr>
      <w:proofErr w:type="gramStart"/>
      <w:r w:rsidRPr="00337B98">
        <w:rPr>
          <w:lang w:val="en-US"/>
        </w:rPr>
        <w:t>Pilots(</w:t>
      </w:r>
      <w:proofErr w:type="spellStart"/>
      <w:proofErr w:type="gramEnd"/>
      <w:r w:rsidRPr="00337B98">
        <w:rPr>
          <w:lang w:val="en-US"/>
        </w:rPr>
        <w:t>License_Number</w:t>
      </w:r>
      <w:proofErr w:type="spellEnd"/>
      <w:r w:rsidRPr="00337B98">
        <w:rPr>
          <w:lang w:val="en-US"/>
        </w:rPr>
        <w:t>)</w:t>
      </w:r>
      <w:r w:rsidRPr="00337B98">
        <w:rPr>
          <w:lang w:val="en-US"/>
        </w:rPr>
        <w:tab/>
      </w:r>
      <w:r w:rsidRPr="00337B98">
        <w:rPr>
          <w:lang w:val="en-US"/>
        </w:rPr>
        <w:tab/>
      </w:r>
      <w:r w:rsidRPr="00337B98">
        <w:rPr>
          <w:lang w:val="en-US"/>
        </w:rPr>
        <w:tab/>
      </w:r>
      <w:r w:rsidRPr="00337B98">
        <w:rPr>
          <w:lang w:val="en-US"/>
        </w:rPr>
        <w:tab/>
      </w:r>
      <w:r w:rsidRPr="00337B98">
        <w:rPr>
          <w:lang w:val="en-US"/>
        </w:rPr>
        <w:tab/>
      </w:r>
      <w:r>
        <w:sym w:font="Wingdings" w:char="F0E0"/>
      </w:r>
      <w:r w:rsidRPr="00337B98">
        <w:rPr>
          <w:lang w:val="en-US"/>
        </w:rPr>
        <w:t xml:space="preserve"> </w:t>
      </w:r>
      <w:proofErr w:type="spellStart"/>
      <w:r w:rsidRPr="00337B98">
        <w:rPr>
          <w:lang w:val="en-US"/>
        </w:rPr>
        <w:t>Pilot_L</w:t>
      </w:r>
      <w:r>
        <w:rPr>
          <w:lang w:val="en-US"/>
        </w:rPr>
        <w:t>astname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Pilot_Firstname</w:t>
      </w:r>
      <w:proofErr w:type="spellEnd"/>
      <w:r>
        <w:rPr>
          <w:lang w:val="en-US"/>
        </w:rPr>
        <w:t xml:space="preserve">, </w:t>
      </w:r>
      <w:proofErr w:type="spellStart"/>
      <w:r w:rsidR="007F5548">
        <w:rPr>
          <w:lang w:val="en-US"/>
        </w:rPr>
        <w:t>Pilot_Phone_Number</w:t>
      </w:r>
      <w:proofErr w:type="spellEnd"/>
      <w:r w:rsidR="008B5590">
        <w:rPr>
          <w:lang w:val="en-US"/>
        </w:rPr>
        <w:t xml:space="preserve">, </w:t>
      </w:r>
      <w:proofErr w:type="spellStart"/>
      <w:r w:rsidR="008B5590">
        <w:rPr>
          <w:lang w:val="en-US"/>
        </w:rPr>
        <w:t>Number_Of_Fly</w:t>
      </w:r>
      <w:proofErr w:type="spellEnd"/>
    </w:p>
    <w:p w14:paraId="56669B47" w14:textId="089F0A12" w:rsidR="00296172" w:rsidRPr="008C478F" w:rsidRDefault="00296172" w:rsidP="00296172">
      <w:pPr>
        <w:pStyle w:val="Titre1"/>
        <w:rPr>
          <w:sz w:val="24"/>
          <w:lang w:val="en-US"/>
        </w:rPr>
      </w:pPr>
      <w:proofErr w:type="spellStart"/>
      <w:r w:rsidRPr="008C478F">
        <w:rPr>
          <w:sz w:val="24"/>
          <w:lang w:val="en-US"/>
        </w:rPr>
        <w:t>Dépendances</w:t>
      </w:r>
      <w:proofErr w:type="spellEnd"/>
      <w:r w:rsidRPr="008C478F">
        <w:rPr>
          <w:sz w:val="24"/>
          <w:lang w:val="en-US"/>
        </w:rPr>
        <w:t xml:space="preserve"> </w:t>
      </w:r>
      <w:proofErr w:type="spellStart"/>
      <w:r w:rsidRPr="008C478F">
        <w:rPr>
          <w:sz w:val="24"/>
          <w:lang w:val="en-US"/>
        </w:rPr>
        <w:t>fonctionnelle</w:t>
      </w:r>
      <w:proofErr w:type="spellEnd"/>
      <w:r w:rsidRPr="008C478F">
        <w:rPr>
          <w:sz w:val="24"/>
          <w:lang w:val="en-US"/>
        </w:rPr>
        <w:t xml:space="preserve"> </w:t>
      </w:r>
      <w:proofErr w:type="spellStart"/>
      <w:r w:rsidRPr="008C478F">
        <w:rPr>
          <w:sz w:val="24"/>
          <w:lang w:val="en-US"/>
        </w:rPr>
        <w:t>composées</w:t>
      </w:r>
      <w:proofErr w:type="spellEnd"/>
    </w:p>
    <w:p w14:paraId="7853CF78" w14:textId="77777777" w:rsidR="00296172" w:rsidRPr="008C478F" w:rsidRDefault="00296172" w:rsidP="00065060">
      <w:pPr>
        <w:rPr>
          <w:lang w:val="en-US"/>
        </w:rPr>
      </w:pPr>
    </w:p>
    <w:p w14:paraId="05F6A90D" w14:textId="77777777" w:rsidR="0068678B" w:rsidRPr="008C478F" w:rsidRDefault="00C55D76" w:rsidP="00722D6D">
      <w:pPr>
        <w:rPr>
          <w:lang w:val="en-US"/>
        </w:rPr>
      </w:pPr>
      <w:proofErr w:type="gramStart"/>
      <w:r w:rsidRPr="008C478F">
        <w:rPr>
          <w:lang w:val="en-US"/>
        </w:rPr>
        <w:t xml:space="preserve">Planes( </w:t>
      </w:r>
      <w:proofErr w:type="spellStart"/>
      <w:r w:rsidRPr="008C478F">
        <w:rPr>
          <w:lang w:val="en-US"/>
        </w:rPr>
        <w:t>Registration</w:t>
      </w:r>
      <w:proofErr w:type="gramEnd"/>
      <w:r w:rsidRPr="008C478F">
        <w:rPr>
          <w:lang w:val="en-US"/>
        </w:rPr>
        <w:t>_Number</w:t>
      </w:r>
      <w:proofErr w:type="spellEnd"/>
      <w:r w:rsidRPr="008C478F">
        <w:rPr>
          <w:lang w:val="en-US"/>
        </w:rPr>
        <w:t xml:space="preserve">),  </w:t>
      </w:r>
      <w:proofErr w:type="spellStart"/>
      <w:r w:rsidRPr="008C478F">
        <w:rPr>
          <w:lang w:val="en-US"/>
        </w:rPr>
        <w:t>Owner_Name</w:t>
      </w:r>
      <w:proofErr w:type="spellEnd"/>
      <w:r w:rsidRPr="008C478F">
        <w:rPr>
          <w:lang w:val="en-US"/>
        </w:rPr>
        <w:tab/>
      </w:r>
      <w:r w:rsidRPr="008C478F">
        <w:rPr>
          <w:lang w:val="en-US"/>
        </w:rPr>
        <w:tab/>
      </w:r>
      <w:r w:rsidRPr="008C478F">
        <w:rPr>
          <w:lang w:val="en-US"/>
        </w:rPr>
        <w:tab/>
      </w:r>
      <w:r w:rsidRPr="00C55D76">
        <w:rPr>
          <w:lang w:val="en-US"/>
        </w:rPr>
        <w:sym w:font="Wingdings" w:char="F0E0"/>
      </w:r>
      <w:r w:rsidRPr="008C478F">
        <w:rPr>
          <w:lang w:val="en-US"/>
        </w:rPr>
        <w:t xml:space="preserve">  </w:t>
      </w:r>
      <w:proofErr w:type="spellStart"/>
      <w:r w:rsidRPr="008C478F">
        <w:rPr>
          <w:lang w:val="en-US"/>
        </w:rPr>
        <w:t>Planes_type</w:t>
      </w:r>
      <w:proofErr w:type="spellEnd"/>
      <w:r w:rsidRPr="008C478F">
        <w:rPr>
          <w:lang w:val="en-US"/>
        </w:rPr>
        <w:t>(Name)</w:t>
      </w:r>
      <w:r w:rsidRPr="008C478F">
        <w:rPr>
          <w:lang w:val="en-US"/>
        </w:rPr>
        <w:tab/>
      </w:r>
    </w:p>
    <w:p w14:paraId="1BCCD50E" w14:textId="188C0E8A" w:rsidR="00296172" w:rsidRPr="0068678B" w:rsidRDefault="0068678B" w:rsidP="00722D6D">
      <w:pPr>
        <w:rPr>
          <w:lang w:val="en-US"/>
        </w:rPr>
        <w:sectPr w:rsidR="00296172" w:rsidRPr="0068678B" w:rsidSect="00722D6D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proofErr w:type="spellStart"/>
      <w:r w:rsidRPr="0068678B">
        <w:rPr>
          <w:lang w:val="en-US"/>
        </w:rPr>
        <w:t>Planes_</w:t>
      </w:r>
      <w:proofErr w:type="gramStart"/>
      <w:r w:rsidRPr="0068678B">
        <w:rPr>
          <w:lang w:val="en-US"/>
        </w:rPr>
        <w:t>Type</w:t>
      </w:r>
      <w:proofErr w:type="spellEnd"/>
      <w:r w:rsidRPr="0068678B">
        <w:rPr>
          <w:lang w:val="en-US"/>
        </w:rPr>
        <w:t>(</w:t>
      </w:r>
      <w:proofErr w:type="gramEnd"/>
      <w:r w:rsidRPr="0068678B">
        <w:rPr>
          <w:lang w:val="en-US"/>
        </w:rPr>
        <w:t xml:space="preserve">Nom),  </w:t>
      </w:r>
      <w:proofErr w:type="spellStart"/>
      <w:r w:rsidRPr="0068678B">
        <w:rPr>
          <w:lang w:val="en-US"/>
        </w:rPr>
        <w:t>Pilot_License_Number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8678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Number_Of_Fly</w:t>
      </w:r>
      <w:proofErr w:type="spellEnd"/>
    </w:p>
    <w:p w14:paraId="129A8CBF" w14:textId="6253B25F" w:rsidR="00441717" w:rsidRPr="007E30FC" w:rsidRDefault="00441717" w:rsidP="00FC7DCB">
      <w:pPr>
        <w:pStyle w:val="Titre1"/>
      </w:pPr>
      <w:r w:rsidRPr="007E30FC">
        <w:t>Modèle conceptuel</w:t>
      </w:r>
    </w:p>
    <w:p w14:paraId="4E1645B7" w14:textId="77777777" w:rsidR="00441717" w:rsidRPr="0068678B" w:rsidRDefault="00441717" w:rsidP="00441717">
      <w:pPr>
        <w:rPr>
          <w:lang w:val="en-US"/>
        </w:rPr>
      </w:pPr>
    </w:p>
    <w:p w14:paraId="477D5E83" w14:textId="77777777" w:rsidR="00441717" w:rsidRPr="007E30FC" w:rsidRDefault="00441717" w:rsidP="00441717"/>
    <w:p w14:paraId="2F9FAA0C" w14:textId="61A3797A" w:rsidR="00131E39" w:rsidRDefault="002B2FF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7827F1" wp14:editId="2FD3BE00">
            <wp:extent cx="5760720" cy="3728720"/>
            <wp:effectExtent l="0" t="0" r="0" b="5080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pture d’écran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02DF" w14:textId="4CB5D14B" w:rsidR="007E30FC" w:rsidRDefault="007E30FC">
      <w:pPr>
        <w:rPr>
          <w:lang w:val="en-US"/>
        </w:rPr>
      </w:pPr>
    </w:p>
    <w:p w14:paraId="762B117F" w14:textId="5015816A" w:rsidR="007E30FC" w:rsidRPr="008C478F" w:rsidRDefault="002B2FF1" w:rsidP="002B2FF1">
      <w:pPr>
        <w:pStyle w:val="Titre1"/>
        <w:rPr>
          <w:lang w:val="en-US"/>
        </w:rPr>
      </w:pPr>
      <w:proofErr w:type="spellStart"/>
      <w:r w:rsidRPr="008C478F">
        <w:rPr>
          <w:lang w:val="en-US"/>
        </w:rPr>
        <w:t>Modèle</w:t>
      </w:r>
      <w:proofErr w:type="spellEnd"/>
      <w:r w:rsidRPr="008C478F">
        <w:rPr>
          <w:lang w:val="en-US"/>
        </w:rPr>
        <w:t xml:space="preserve"> </w:t>
      </w:r>
      <w:proofErr w:type="spellStart"/>
      <w:r w:rsidRPr="008C478F">
        <w:rPr>
          <w:lang w:val="en-US"/>
        </w:rPr>
        <w:t>logique</w:t>
      </w:r>
      <w:proofErr w:type="spellEnd"/>
    </w:p>
    <w:p w14:paraId="75450AA6" w14:textId="32F8835C" w:rsidR="007E30FC" w:rsidRPr="008C478F" w:rsidRDefault="007E30FC">
      <w:pPr>
        <w:rPr>
          <w:lang w:val="en-US"/>
        </w:rPr>
      </w:pPr>
    </w:p>
    <w:p w14:paraId="02D4237D" w14:textId="724619D2" w:rsidR="00B57CCC" w:rsidRPr="00B57CCC" w:rsidRDefault="00B57CCC">
      <w:pPr>
        <w:rPr>
          <w:lang w:val="en-US"/>
        </w:rPr>
      </w:pPr>
      <w:proofErr w:type="spellStart"/>
      <w:r w:rsidRPr="00B57CCC">
        <w:rPr>
          <w:lang w:val="en-US"/>
        </w:rPr>
        <w:t>Planes_Type</w:t>
      </w:r>
      <w:proofErr w:type="spellEnd"/>
      <w:r w:rsidRPr="00B57CCC">
        <w:rPr>
          <w:lang w:val="en-US"/>
        </w:rPr>
        <w:t xml:space="preserve"> = (</w:t>
      </w:r>
      <w:r w:rsidRPr="00B57CCC">
        <w:rPr>
          <w:b/>
          <w:bCs/>
          <w:u w:val="single"/>
          <w:lang w:val="en-US"/>
        </w:rPr>
        <w:t>Nom</w:t>
      </w:r>
      <w:r w:rsidRPr="00B57CCC"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Constructor_Name</w:t>
      </w:r>
      <w:proofErr w:type="spellEnd"/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Engine_Power</w:t>
      </w:r>
      <w:proofErr w:type="spellEnd"/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Number_Of_Place</w:t>
      </w:r>
      <w:proofErr w:type="spellEnd"/>
      <w:r>
        <w:rPr>
          <w:lang w:val="en-US"/>
        </w:rPr>
        <w:t>)</w:t>
      </w:r>
    </w:p>
    <w:p w14:paraId="458C8F6C" w14:textId="1134DC63" w:rsidR="00ED32CA" w:rsidRPr="00ED32CA" w:rsidRDefault="00ED32CA">
      <w:pPr>
        <w:rPr>
          <w:lang w:val="en-US"/>
        </w:rPr>
      </w:pPr>
      <w:r w:rsidRPr="00ED32CA">
        <w:rPr>
          <w:lang w:val="en-US"/>
        </w:rPr>
        <w:t>Owners = (</w:t>
      </w:r>
      <w:proofErr w:type="spellStart"/>
      <w:r w:rsidRPr="00ED32CA">
        <w:rPr>
          <w:b/>
          <w:bCs/>
          <w:u w:val="single"/>
          <w:lang w:val="en-US"/>
        </w:rPr>
        <w:t>Owner_Name</w:t>
      </w:r>
      <w:proofErr w:type="spellEnd"/>
      <w:r w:rsidRPr="00ED32CA"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Owner_Type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Owner_City</w:t>
      </w:r>
      <w:proofErr w:type="spellEnd"/>
      <w:r w:rsidRPr="00ED32CA">
        <w:rPr>
          <w:b/>
          <w:bCs/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Owner_Zip_Code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Owner_Street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Owner_Street_Number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Owner_Phone_Number</w:t>
      </w:r>
      <w:proofErr w:type="spellEnd"/>
      <w:r>
        <w:rPr>
          <w:lang w:val="en-US"/>
        </w:rPr>
        <w:t>)</w:t>
      </w:r>
    </w:p>
    <w:p w14:paraId="5F245148" w14:textId="33F78973" w:rsidR="007E30FC" w:rsidRDefault="00ED32CA">
      <w:pPr>
        <w:rPr>
          <w:b/>
          <w:bCs/>
          <w:lang w:val="en-US"/>
        </w:rPr>
      </w:pPr>
      <w:r>
        <w:rPr>
          <w:lang w:val="en-US"/>
        </w:rPr>
        <w:t>Planes = (</w:t>
      </w:r>
      <w:proofErr w:type="spellStart"/>
      <w:r w:rsidRPr="00ED32CA">
        <w:rPr>
          <w:b/>
          <w:bCs/>
          <w:u w:val="single"/>
          <w:lang w:val="en-US"/>
        </w:rPr>
        <w:t>Registration_Number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Purchase_Date</w:t>
      </w:r>
      <w:proofErr w:type="spellEnd"/>
      <w:r>
        <w:rPr>
          <w:b/>
          <w:bCs/>
          <w:lang w:val="en-US"/>
        </w:rPr>
        <w:t>, #Owner_Name, #Nom)</w:t>
      </w:r>
    </w:p>
    <w:p w14:paraId="3A60BF31" w14:textId="251A9C90" w:rsidR="00ED32CA" w:rsidRPr="00ED32CA" w:rsidRDefault="00ED32CA">
      <w:pPr>
        <w:rPr>
          <w:lang w:val="en-US"/>
        </w:rPr>
      </w:pPr>
      <w:r w:rsidRPr="00ED32CA">
        <w:rPr>
          <w:lang w:val="en-US"/>
        </w:rPr>
        <w:t>Mechanics = (</w:t>
      </w:r>
      <w:proofErr w:type="spellStart"/>
      <w:r w:rsidRPr="00ED32CA">
        <w:rPr>
          <w:b/>
          <w:bCs/>
          <w:u w:val="single"/>
          <w:lang w:val="en-US"/>
        </w:rPr>
        <w:t>Mechanic_Firstname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u w:val="single"/>
          <w:lang w:val="en-US"/>
        </w:rPr>
        <w:t>Mechanic_Lastname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Mechanic_City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Mechanic_Zip_Code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Mechanic_Street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Mechanic_Street_Number</w:t>
      </w:r>
      <w:proofErr w:type="spellEnd"/>
      <w:r>
        <w:rPr>
          <w:lang w:val="en-US"/>
        </w:rPr>
        <w:t xml:space="preserve">, </w:t>
      </w:r>
      <w:proofErr w:type="spellStart"/>
      <w:r w:rsidRPr="00ED32CA">
        <w:rPr>
          <w:b/>
          <w:bCs/>
          <w:lang w:val="en-US"/>
        </w:rPr>
        <w:t>Mechanic_Phone_Number</w:t>
      </w:r>
      <w:proofErr w:type="spellEnd"/>
      <w:r>
        <w:rPr>
          <w:lang w:val="en-US"/>
        </w:rPr>
        <w:t>)</w:t>
      </w:r>
    </w:p>
    <w:p w14:paraId="1A5F053D" w14:textId="06597E36" w:rsidR="00ED32CA" w:rsidRDefault="00ED32CA">
      <w:pPr>
        <w:rPr>
          <w:lang w:val="en-US"/>
        </w:rPr>
      </w:pPr>
      <w:proofErr w:type="spellStart"/>
      <w:r>
        <w:rPr>
          <w:lang w:val="en-US"/>
        </w:rPr>
        <w:t>Maintenance_Sheets</w:t>
      </w:r>
      <w:proofErr w:type="spellEnd"/>
      <w:r>
        <w:rPr>
          <w:lang w:val="en-US"/>
        </w:rPr>
        <w:t xml:space="preserve"> = (</w:t>
      </w:r>
      <w:r w:rsidRPr="00ED32CA">
        <w:rPr>
          <w:b/>
          <w:bCs/>
          <w:u w:val="single"/>
          <w:lang w:val="en-US"/>
        </w:rPr>
        <w:t>#Registration_Number</w:t>
      </w:r>
      <w:r>
        <w:rPr>
          <w:lang w:val="en-US"/>
        </w:rPr>
        <w:t xml:space="preserve">, </w:t>
      </w:r>
      <w:proofErr w:type="gramStart"/>
      <w:r w:rsidR="00B57CCC" w:rsidRPr="00B57CCC">
        <w:rPr>
          <w:u w:val="single"/>
          <w:lang w:val="en-US"/>
        </w:rPr>
        <w:t>#(</w:t>
      </w:r>
      <w:proofErr w:type="gramEnd"/>
      <w:r w:rsidRPr="00B57CCC">
        <w:rPr>
          <w:b/>
          <w:bCs/>
          <w:u w:val="single"/>
          <w:lang w:val="en-US"/>
        </w:rPr>
        <w:t>Mechanic_Firstname</w:t>
      </w:r>
      <w:r w:rsidRPr="00B57CCC">
        <w:rPr>
          <w:u w:val="single"/>
          <w:lang w:val="en-US"/>
        </w:rPr>
        <w:t xml:space="preserve">, </w:t>
      </w:r>
      <w:proofErr w:type="spellStart"/>
      <w:r w:rsidRPr="00B57CCC">
        <w:rPr>
          <w:b/>
          <w:bCs/>
          <w:u w:val="single"/>
          <w:lang w:val="en-US"/>
        </w:rPr>
        <w:t>Mechanic_Lastname</w:t>
      </w:r>
      <w:proofErr w:type="spellEnd"/>
      <w:r w:rsidRPr="00B57CCC">
        <w:rPr>
          <w:u w:val="single"/>
          <w:lang w:val="en-US"/>
        </w:rPr>
        <w:t>)</w:t>
      </w:r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Maintenance_Date</w:t>
      </w:r>
      <w:proofErr w:type="spellEnd"/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Maintenance_Object</w:t>
      </w:r>
      <w:proofErr w:type="spellEnd"/>
      <w:r>
        <w:rPr>
          <w:lang w:val="en-US"/>
        </w:rPr>
        <w:t>)</w:t>
      </w:r>
    </w:p>
    <w:p w14:paraId="324B86E7" w14:textId="1B8CB472" w:rsidR="00B57CCC" w:rsidRDefault="00B57CCC">
      <w:pPr>
        <w:rPr>
          <w:lang w:val="en-US"/>
        </w:rPr>
      </w:pPr>
      <w:r>
        <w:rPr>
          <w:lang w:val="en-US"/>
        </w:rPr>
        <w:t>Pilots = (</w:t>
      </w:r>
      <w:proofErr w:type="spellStart"/>
      <w:r w:rsidRPr="00B57CCC">
        <w:rPr>
          <w:b/>
          <w:bCs/>
          <w:u w:val="single"/>
          <w:lang w:val="en-US"/>
        </w:rPr>
        <w:t>License_Number</w:t>
      </w:r>
      <w:proofErr w:type="spellEnd"/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Pilot_Lastname</w:t>
      </w:r>
      <w:proofErr w:type="spellEnd"/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Pilot_Firstname</w:t>
      </w:r>
      <w:proofErr w:type="spellEnd"/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Pilot_City</w:t>
      </w:r>
      <w:proofErr w:type="spellEnd"/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Pilot_Zip_Code</w:t>
      </w:r>
      <w:proofErr w:type="spellEnd"/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Pilot_Street</w:t>
      </w:r>
      <w:proofErr w:type="spellEnd"/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Pilot_Street_Number</w:t>
      </w:r>
      <w:proofErr w:type="spellEnd"/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Pilot_Phone_Number</w:t>
      </w:r>
      <w:proofErr w:type="spellEnd"/>
      <w:r>
        <w:rPr>
          <w:lang w:val="en-US"/>
        </w:rPr>
        <w:t>)</w:t>
      </w:r>
    </w:p>
    <w:p w14:paraId="7FF34CCE" w14:textId="41DB4A42" w:rsidR="00B57CCC" w:rsidRDefault="00B57CCC">
      <w:pPr>
        <w:rPr>
          <w:lang w:val="en-US"/>
        </w:rPr>
      </w:pPr>
      <w:proofErr w:type="spellStart"/>
      <w:r>
        <w:rPr>
          <w:lang w:val="en-US"/>
        </w:rPr>
        <w:t>Pilot_Autorized_Plane</w:t>
      </w:r>
      <w:proofErr w:type="spellEnd"/>
      <w:r>
        <w:rPr>
          <w:lang w:val="en-US"/>
        </w:rPr>
        <w:t xml:space="preserve"> = (</w:t>
      </w:r>
      <w:r w:rsidRPr="00B57CCC">
        <w:rPr>
          <w:b/>
          <w:bCs/>
          <w:u w:val="single"/>
          <w:lang w:val="en-US"/>
        </w:rPr>
        <w:t>#Nom</w:t>
      </w:r>
      <w:r>
        <w:rPr>
          <w:lang w:val="en-US"/>
        </w:rPr>
        <w:t xml:space="preserve">, </w:t>
      </w:r>
      <w:r w:rsidRPr="00B57CCC">
        <w:rPr>
          <w:b/>
          <w:bCs/>
          <w:u w:val="single"/>
          <w:lang w:val="en-US"/>
        </w:rPr>
        <w:t>#License_Number</w:t>
      </w:r>
      <w:r>
        <w:rPr>
          <w:lang w:val="en-US"/>
        </w:rPr>
        <w:t xml:space="preserve">, </w:t>
      </w:r>
      <w:proofErr w:type="spellStart"/>
      <w:r w:rsidRPr="00B57CCC">
        <w:rPr>
          <w:b/>
          <w:bCs/>
          <w:lang w:val="en-US"/>
        </w:rPr>
        <w:t>Number_Of_Fly</w:t>
      </w:r>
      <w:proofErr w:type="spellEnd"/>
      <w:r>
        <w:rPr>
          <w:lang w:val="en-US"/>
        </w:rPr>
        <w:t>)</w:t>
      </w:r>
    </w:p>
    <w:p w14:paraId="1808BA2F" w14:textId="110AD5E9" w:rsidR="008C478F" w:rsidRDefault="008C478F">
      <w:pPr>
        <w:rPr>
          <w:lang w:val="en-US"/>
        </w:rPr>
      </w:pPr>
    </w:p>
    <w:p w14:paraId="67BD1094" w14:textId="628CF92B" w:rsidR="008C478F" w:rsidRDefault="008C478F" w:rsidP="008C478F">
      <w:pPr>
        <w:pStyle w:val="Titre1"/>
      </w:pPr>
      <w:r w:rsidRPr="008C478F">
        <w:t>Modèle physique</w:t>
      </w:r>
    </w:p>
    <w:p w14:paraId="553FCF72" w14:textId="0C0626AD" w:rsidR="008C478F" w:rsidRDefault="008C478F" w:rsidP="008C478F"/>
    <w:p w14:paraId="3983FF79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DROP DATABASE IF EXISTS </w:t>
      </w:r>
      <w:proofErr w:type="spellStart"/>
      <w:proofErr w:type="gramStart"/>
      <w:r w:rsidRPr="008C478F">
        <w:rPr>
          <w:lang w:val="en-US"/>
        </w:rPr>
        <w:t>Aeroport</w:t>
      </w:r>
      <w:proofErr w:type="spellEnd"/>
      <w:r w:rsidRPr="008C478F">
        <w:rPr>
          <w:lang w:val="en-US"/>
        </w:rPr>
        <w:t>;</w:t>
      </w:r>
      <w:proofErr w:type="gramEnd"/>
    </w:p>
    <w:p w14:paraId="17EC937C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CREATE DATABASE </w:t>
      </w:r>
      <w:proofErr w:type="spellStart"/>
      <w:proofErr w:type="gramStart"/>
      <w:r w:rsidRPr="008C478F">
        <w:rPr>
          <w:lang w:val="en-US"/>
        </w:rPr>
        <w:t>Aeroport</w:t>
      </w:r>
      <w:proofErr w:type="spellEnd"/>
      <w:r w:rsidRPr="008C478F">
        <w:rPr>
          <w:lang w:val="en-US"/>
        </w:rPr>
        <w:t>;</w:t>
      </w:r>
      <w:proofErr w:type="gramEnd"/>
    </w:p>
    <w:p w14:paraId="69E2BD4F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USE </w:t>
      </w:r>
      <w:proofErr w:type="spellStart"/>
      <w:proofErr w:type="gramStart"/>
      <w:r w:rsidRPr="008C478F">
        <w:rPr>
          <w:lang w:val="en-US"/>
        </w:rPr>
        <w:t>Aeroport</w:t>
      </w:r>
      <w:proofErr w:type="spellEnd"/>
      <w:r w:rsidRPr="008C478F">
        <w:rPr>
          <w:lang w:val="en-US"/>
        </w:rPr>
        <w:t>;</w:t>
      </w:r>
      <w:proofErr w:type="gramEnd"/>
    </w:p>
    <w:p w14:paraId="3A85618E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CREATE TABLE </w:t>
      </w:r>
      <w:proofErr w:type="spellStart"/>
      <w:r w:rsidRPr="008C478F">
        <w:rPr>
          <w:lang w:val="en-US"/>
        </w:rPr>
        <w:t>Planes_Type</w:t>
      </w:r>
      <w:proofErr w:type="spellEnd"/>
    </w:p>
    <w:p w14:paraId="29FC66F8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>(</w:t>
      </w:r>
    </w:p>
    <w:p w14:paraId="5306FE87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Plane_Type_Name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VARCHAR(</w:t>
      </w:r>
      <w:proofErr w:type="gramEnd"/>
      <w:r w:rsidRPr="008C478F">
        <w:rPr>
          <w:lang w:val="en-US"/>
        </w:rPr>
        <w:t>10) NOT NULL,</w:t>
      </w:r>
    </w:p>
    <w:p w14:paraId="4E5F50FE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Constructor_Name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VARCHAR(</w:t>
      </w:r>
      <w:proofErr w:type="gramEnd"/>
      <w:r w:rsidRPr="008C478F">
        <w:rPr>
          <w:lang w:val="en-US"/>
        </w:rPr>
        <w:t>50) NOT NULL,</w:t>
      </w:r>
    </w:p>
    <w:p w14:paraId="39B2F2D8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Engine_Power</w:t>
      </w:r>
      <w:proofErr w:type="spellEnd"/>
      <w:r w:rsidRPr="008C478F">
        <w:rPr>
          <w:lang w:val="en-US"/>
        </w:rPr>
        <w:t xml:space="preserve"> SMALLINT UNSIGNED NOT NULL,</w:t>
      </w:r>
    </w:p>
    <w:p w14:paraId="211B28C1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Number_Of_Place</w:t>
      </w:r>
      <w:proofErr w:type="spellEnd"/>
      <w:r w:rsidRPr="008C478F">
        <w:rPr>
          <w:lang w:val="en-US"/>
        </w:rPr>
        <w:t xml:space="preserve"> SMALLINT UNSIGNED NOT NULL,</w:t>
      </w:r>
    </w:p>
    <w:p w14:paraId="29F73740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CONSTRAINT </w:t>
      </w:r>
      <w:proofErr w:type="spellStart"/>
      <w:r w:rsidRPr="008C478F">
        <w:rPr>
          <w:lang w:val="en-US"/>
        </w:rPr>
        <w:t>PK_Plane_Type_Name</w:t>
      </w:r>
      <w:proofErr w:type="spellEnd"/>
      <w:r w:rsidRPr="008C478F">
        <w:rPr>
          <w:lang w:val="en-US"/>
        </w:rPr>
        <w:t xml:space="preserve"> PRIMARY KEY(</w:t>
      </w:r>
      <w:proofErr w:type="spellStart"/>
      <w:r w:rsidRPr="008C478F">
        <w:rPr>
          <w:lang w:val="en-US"/>
        </w:rPr>
        <w:t>Plane_Type_Name</w:t>
      </w:r>
      <w:proofErr w:type="spellEnd"/>
      <w:r w:rsidRPr="008C478F">
        <w:rPr>
          <w:lang w:val="en-US"/>
        </w:rPr>
        <w:t>)</w:t>
      </w:r>
    </w:p>
    <w:p w14:paraId="0C0F6280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) ENGINE </w:t>
      </w:r>
      <w:proofErr w:type="spellStart"/>
      <w:r w:rsidRPr="008C478F">
        <w:rPr>
          <w:lang w:val="en-US"/>
        </w:rPr>
        <w:t>InnoDB</w:t>
      </w:r>
      <w:proofErr w:type="spellEnd"/>
      <w:r w:rsidRPr="008C478F">
        <w:rPr>
          <w:lang w:val="en-US"/>
        </w:rPr>
        <w:t xml:space="preserve"> CHARSET utf8mb4 COLLATE utf8mb4_general_</w:t>
      </w:r>
      <w:proofErr w:type="gramStart"/>
      <w:r w:rsidRPr="008C478F">
        <w:rPr>
          <w:lang w:val="en-US"/>
        </w:rPr>
        <w:t>ci;</w:t>
      </w:r>
      <w:proofErr w:type="gramEnd"/>
    </w:p>
    <w:p w14:paraId="45429095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>CREATE TABLE Owners</w:t>
      </w:r>
    </w:p>
    <w:p w14:paraId="25B173EE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>(</w:t>
      </w:r>
    </w:p>
    <w:p w14:paraId="23B93619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Owner_Name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VARCHAR(</w:t>
      </w:r>
      <w:proofErr w:type="gramEnd"/>
      <w:r w:rsidRPr="008C478F">
        <w:rPr>
          <w:lang w:val="en-US"/>
        </w:rPr>
        <w:t>100) NOT NULL,</w:t>
      </w:r>
    </w:p>
    <w:p w14:paraId="135D1F3F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Owner_Type</w:t>
      </w:r>
      <w:proofErr w:type="spellEnd"/>
      <w:r w:rsidRPr="008C478F">
        <w:rPr>
          <w:lang w:val="en-US"/>
        </w:rPr>
        <w:t xml:space="preserve"> BOOLEAN NOT NULL,</w:t>
      </w:r>
    </w:p>
    <w:p w14:paraId="76847645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Owner_City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VARCHAR(</w:t>
      </w:r>
      <w:proofErr w:type="gramEnd"/>
      <w:r w:rsidRPr="008C478F">
        <w:rPr>
          <w:lang w:val="en-US"/>
        </w:rPr>
        <w:t>50) NOT NULL,</w:t>
      </w:r>
    </w:p>
    <w:p w14:paraId="52BA32B8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Owner_Zip_Code</w:t>
      </w:r>
      <w:proofErr w:type="spellEnd"/>
      <w:r w:rsidRPr="008C478F">
        <w:rPr>
          <w:lang w:val="en-US"/>
        </w:rPr>
        <w:t xml:space="preserve"> MEDIUMINT NOT NULL,</w:t>
      </w:r>
    </w:p>
    <w:p w14:paraId="4C38AE36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Owner_Street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VARCHAR(</w:t>
      </w:r>
      <w:proofErr w:type="gramEnd"/>
      <w:r w:rsidRPr="008C478F">
        <w:rPr>
          <w:lang w:val="en-US"/>
        </w:rPr>
        <w:t>100) NOT NULL,</w:t>
      </w:r>
    </w:p>
    <w:p w14:paraId="358020A4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Owner_Street_Number</w:t>
      </w:r>
      <w:proofErr w:type="spellEnd"/>
      <w:r w:rsidRPr="008C478F">
        <w:rPr>
          <w:lang w:val="en-US"/>
        </w:rPr>
        <w:t xml:space="preserve"> SMALLINT UNSIGNED NOT NULL,</w:t>
      </w:r>
    </w:p>
    <w:p w14:paraId="0F70F0F3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Owner_Phone_Number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CHAR(</w:t>
      </w:r>
      <w:proofErr w:type="gramEnd"/>
      <w:r w:rsidRPr="008C478F">
        <w:rPr>
          <w:lang w:val="en-US"/>
        </w:rPr>
        <w:t>12),</w:t>
      </w:r>
    </w:p>
    <w:p w14:paraId="7AD844AF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CONSTRAINT </w:t>
      </w:r>
      <w:proofErr w:type="spellStart"/>
      <w:r w:rsidRPr="008C478F">
        <w:rPr>
          <w:lang w:val="en-US"/>
        </w:rPr>
        <w:t>PK_Owner_Name</w:t>
      </w:r>
      <w:proofErr w:type="spellEnd"/>
      <w:r w:rsidRPr="008C478F">
        <w:rPr>
          <w:lang w:val="en-US"/>
        </w:rPr>
        <w:t xml:space="preserve"> PRIMARY KEY(</w:t>
      </w:r>
      <w:proofErr w:type="spellStart"/>
      <w:r w:rsidRPr="008C478F">
        <w:rPr>
          <w:lang w:val="en-US"/>
        </w:rPr>
        <w:t>Owner_Name</w:t>
      </w:r>
      <w:proofErr w:type="spellEnd"/>
      <w:r w:rsidRPr="008C478F">
        <w:rPr>
          <w:lang w:val="en-US"/>
        </w:rPr>
        <w:t>),</w:t>
      </w:r>
    </w:p>
    <w:p w14:paraId="55CFE66F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CONSTRAINT </w:t>
      </w:r>
      <w:proofErr w:type="spellStart"/>
      <w:r w:rsidRPr="008C478F">
        <w:rPr>
          <w:lang w:val="en-US"/>
        </w:rPr>
        <w:t>CK_Owner_Zip_Code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CHECK(</w:t>
      </w:r>
      <w:proofErr w:type="spellStart"/>
      <w:proofErr w:type="gramEnd"/>
      <w:r w:rsidRPr="008C478F">
        <w:rPr>
          <w:lang w:val="en-US"/>
        </w:rPr>
        <w:t>Owner_Zip_Code</w:t>
      </w:r>
      <w:proofErr w:type="spellEnd"/>
      <w:r w:rsidRPr="008C478F">
        <w:rPr>
          <w:lang w:val="en-US"/>
        </w:rPr>
        <w:t xml:space="preserve"> &lt; 96000)</w:t>
      </w:r>
    </w:p>
    <w:p w14:paraId="23C809B7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) ENGINE </w:t>
      </w:r>
      <w:proofErr w:type="spellStart"/>
      <w:r w:rsidRPr="008C478F">
        <w:rPr>
          <w:lang w:val="en-US"/>
        </w:rPr>
        <w:t>InnoDB</w:t>
      </w:r>
      <w:proofErr w:type="spellEnd"/>
      <w:r w:rsidRPr="008C478F">
        <w:rPr>
          <w:lang w:val="en-US"/>
        </w:rPr>
        <w:t xml:space="preserve"> CHARSET utf8mb4 COLLATE utf8mb4_general_</w:t>
      </w:r>
      <w:proofErr w:type="gramStart"/>
      <w:r w:rsidRPr="008C478F">
        <w:rPr>
          <w:lang w:val="en-US"/>
        </w:rPr>
        <w:t>ci;</w:t>
      </w:r>
      <w:proofErr w:type="gramEnd"/>
    </w:p>
    <w:p w14:paraId="4C297FB5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>CREATE TABLE Planes</w:t>
      </w:r>
    </w:p>
    <w:p w14:paraId="6F150E81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>(</w:t>
      </w:r>
    </w:p>
    <w:p w14:paraId="15DA5D35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Registration_Number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CHAR(</w:t>
      </w:r>
      <w:proofErr w:type="gramEnd"/>
      <w:r w:rsidRPr="008C478F">
        <w:rPr>
          <w:lang w:val="en-US"/>
        </w:rPr>
        <w:t>11) NOT NULL,</w:t>
      </w:r>
    </w:p>
    <w:p w14:paraId="753674EB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Purchase_Date</w:t>
      </w:r>
      <w:proofErr w:type="spellEnd"/>
      <w:r w:rsidRPr="008C478F">
        <w:rPr>
          <w:lang w:val="en-US"/>
        </w:rPr>
        <w:t xml:space="preserve"> DATE NOT NULL,</w:t>
      </w:r>
    </w:p>
    <w:p w14:paraId="45306431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Plane_Type_Name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VARCHAR(</w:t>
      </w:r>
      <w:proofErr w:type="gramEnd"/>
      <w:r w:rsidRPr="008C478F">
        <w:rPr>
          <w:lang w:val="en-US"/>
        </w:rPr>
        <w:t>10) NOT NULL,</w:t>
      </w:r>
    </w:p>
    <w:p w14:paraId="6C807959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Owner_Name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VARCHAR(</w:t>
      </w:r>
      <w:proofErr w:type="gramEnd"/>
      <w:r w:rsidRPr="008C478F">
        <w:rPr>
          <w:lang w:val="en-US"/>
        </w:rPr>
        <w:t>100) NOT NULL,</w:t>
      </w:r>
    </w:p>
    <w:p w14:paraId="17BC4B76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CONSTRAINT </w:t>
      </w:r>
      <w:proofErr w:type="spellStart"/>
      <w:r w:rsidRPr="008C478F">
        <w:rPr>
          <w:lang w:val="en-US"/>
        </w:rPr>
        <w:t>FK_Planes_Type_To_Plane</w:t>
      </w:r>
      <w:proofErr w:type="spellEnd"/>
      <w:r w:rsidRPr="008C478F">
        <w:rPr>
          <w:lang w:val="en-US"/>
        </w:rPr>
        <w:t xml:space="preserve"> FOREIGN KEY(</w:t>
      </w:r>
      <w:proofErr w:type="spellStart"/>
      <w:r w:rsidRPr="008C478F">
        <w:rPr>
          <w:lang w:val="en-US"/>
        </w:rPr>
        <w:t>Plane_Type_Name</w:t>
      </w:r>
      <w:proofErr w:type="spellEnd"/>
      <w:r w:rsidRPr="008C478F">
        <w:rPr>
          <w:lang w:val="en-US"/>
        </w:rPr>
        <w:t xml:space="preserve">) REFERENCES </w:t>
      </w:r>
      <w:proofErr w:type="spellStart"/>
      <w:r w:rsidRPr="008C478F">
        <w:rPr>
          <w:lang w:val="en-US"/>
        </w:rPr>
        <w:t>Planes_</w:t>
      </w:r>
      <w:proofErr w:type="gramStart"/>
      <w:r w:rsidRPr="008C478F">
        <w:rPr>
          <w:lang w:val="en-US"/>
        </w:rPr>
        <w:t>Type</w:t>
      </w:r>
      <w:proofErr w:type="spellEnd"/>
      <w:r w:rsidRPr="008C478F">
        <w:rPr>
          <w:lang w:val="en-US"/>
        </w:rPr>
        <w:t>(</w:t>
      </w:r>
      <w:proofErr w:type="spellStart"/>
      <w:proofErr w:type="gramEnd"/>
      <w:r w:rsidRPr="008C478F">
        <w:rPr>
          <w:lang w:val="en-US"/>
        </w:rPr>
        <w:t>Plane_Type_Name</w:t>
      </w:r>
      <w:proofErr w:type="spellEnd"/>
      <w:r w:rsidRPr="008C478F">
        <w:rPr>
          <w:lang w:val="en-US"/>
        </w:rPr>
        <w:t>),</w:t>
      </w:r>
    </w:p>
    <w:p w14:paraId="2DA7B8B9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CONSTRAINT </w:t>
      </w:r>
      <w:proofErr w:type="spellStart"/>
      <w:r w:rsidRPr="008C478F">
        <w:rPr>
          <w:lang w:val="en-US"/>
        </w:rPr>
        <w:t>FK_Owners_To_Plane</w:t>
      </w:r>
      <w:proofErr w:type="spellEnd"/>
      <w:r w:rsidRPr="008C478F">
        <w:rPr>
          <w:lang w:val="en-US"/>
        </w:rPr>
        <w:t xml:space="preserve"> FOREIGN KEY(</w:t>
      </w:r>
      <w:proofErr w:type="spellStart"/>
      <w:r w:rsidRPr="008C478F">
        <w:rPr>
          <w:lang w:val="en-US"/>
        </w:rPr>
        <w:t>Owner_Name</w:t>
      </w:r>
      <w:proofErr w:type="spellEnd"/>
      <w:r w:rsidRPr="008C478F">
        <w:rPr>
          <w:lang w:val="en-US"/>
        </w:rPr>
        <w:t xml:space="preserve">) REFERENCES </w:t>
      </w:r>
      <w:proofErr w:type="gramStart"/>
      <w:r w:rsidRPr="008C478F">
        <w:rPr>
          <w:lang w:val="en-US"/>
        </w:rPr>
        <w:t>Owners(</w:t>
      </w:r>
      <w:proofErr w:type="spellStart"/>
      <w:proofErr w:type="gramEnd"/>
      <w:r w:rsidRPr="008C478F">
        <w:rPr>
          <w:lang w:val="en-US"/>
        </w:rPr>
        <w:t>Owner_Name</w:t>
      </w:r>
      <w:proofErr w:type="spellEnd"/>
      <w:r w:rsidRPr="008C478F">
        <w:rPr>
          <w:lang w:val="en-US"/>
        </w:rPr>
        <w:t>),</w:t>
      </w:r>
    </w:p>
    <w:p w14:paraId="1666564B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CONSTRAINT </w:t>
      </w:r>
      <w:proofErr w:type="spellStart"/>
      <w:r w:rsidRPr="008C478F">
        <w:rPr>
          <w:lang w:val="en-US"/>
        </w:rPr>
        <w:t>PK_Registration_Number</w:t>
      </w:r>
      <w:proofErr w:type="spellEnd"/>
      <w:r w:rsidRPr="008C478F">
        <w:rPr>
          <w:lang w:val="en-US"/>
        </w:rPr>
        <w:t xml:space="preserve"> PRIMARY KEY(</w:t>
      </w:r>
      <w:proofErr w:type="spellStart"/>
      <w:r w:rsidRPr="008C478F">
        <w:rPr>
          <w:lang w:val="en-US"/>
        </w:rPr>
        <w:t>Registration_Number</w:t>
      </w:r>
      <w:proofErr w:type="spellEnd"/>
      <w:r w:rsidRPr="008C478F">
        <w:rPr>
          <w:lang w:val="en-US"/>
        </w:rPr>
        <w:t>)</w:t>
      </w:r>
    </w:p>
    <w:p w14:paraId="6F0940DA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) ENGINE </w:t>
      </w:r>
      <w:proofErr w:type="spellStart"/>
      <w:r w:rsidRPr="008C478F">
        <w:rPr>
          <w:lang w:val="en-US"/>
        </w:rPr>
        <w:t>InnoDB</w:t>
      </w:r>
      <w:proofErr w:type="spellEnd"/>
      <w:r w:rsidRPr="008C478F">
        <w:rPr>
          <w:lang w:val="en-US"/>
        </w:rPr>
        <w:t xml:space="preserve"> CHARSET utf8mb4 COLLATE utf8mb4_general_</w:t>
      </w:r>
      <w:proofErr w:type="gramStart"/>
      <w:r w:rsidRPr="008C478F">
        <w:rPr>
          <w:lang w:val="en-US"/>
        </w:rPr>
        <w:t>ci;</w:t>
      </w:r>
      <w:proofErr w:type="gramEnd"/>
    </w:p>
    <w:p w14:paraId="5109E195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>CREATE TABLE Mechanics</w:t>
      </w:r>
    </w:p>
    <w:p w14:paraId="031FEAAC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>(</w:t>
      </w:r>
    </w:p>
    <w:p w14:paraId="7A7A7E48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Mechanic_Lastname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VARCHAR(</w:t>
      </w:r>
      <w:proofErr w:type="gramEnd"/>
      <w:r w:rsidRPr="008C478F">
        <w:rPr>
          <w:lang w:val="en-US"/>
        </w:rPr>
        <w:t>50) NOT NULL,</w:t>
      </w:r>
    </w:p>
    <w:p w14:paraId="484B7A08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Mechanic_Firstname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VARCHAR(</w:t>
      </w:r>
      <w:proofErr w:type="gramEnd"/>
      <w:r w:rsidRPr="008C478F">
        <w:rPr>
          <w:lang w:val="en-US"/>
        </w:rPr>
        <w:t>50) NOT NULL,</w:t>
      </w:r>
    </w:p>
    <w:p w14:paraId="129568A4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Mechanic_City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VARCHAR(</w:t>
      </w:r>
      <w:proofErr w:type="gramEnd"/>
      <w:r w:rsidRPr="008C478F">
        <w:rPr>
          <w:lang w:val="en-US"/>
        </w:rPr>
        <w:t>50) NOT NULL,</w:t>
      </w:r>
    </w:p>
    <w:p w14:paraId="08DC05FE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Mechanic_Zip_Code</w:t>
      </w:r>
      <w:proofErr w:type="spellEnd"/>
      <w:r w:rsidRPr="008C478F">
        <w:rPr>
          <w:lang w:val="en-US"/>
        </w:rPr>
        <w:t xml:space="preserve"> MEDIUMINT NOT NULL,</w:t>
      </w:r>
    </w:p>
    <w:p w14:paraId="7BDE8D67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Mechanic_Street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VARCHAR(</w:t>
      </w:r>
      <w:proofErr w:type="gramEnd"/>
      <w:r w:rsidRPr="008C478F">
        <w:rPr>
          <w:lang w:val="en-US"/>
        </w:rPr>
        <w:t>100) NOT NULL,</w:t>
      </w:r>
    </w:p>
    <w:p w14:paraId="23E3A819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Mechanic_Street_Number</w:t>
      </w:r>
      <w:proofErr w:type="spellEnd"/>
      <w:r w:rsidRPr="008C478F">
        <w:rPr>
          <w:lang w:val="en-US"/>
        </w:rPr>
        <w:t xml:space="preserve"> SMALLINT UNSIGNED NOT NULL,</w:t>
      </w:r>
    </w:p>
    <w:p w14:paraId="6FB48E56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Mechanic_Phone_Number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CHAR(</w:t>
      </w:r>
      <w:proofErr w:type="gramEnd"/>
      <w:r w:rsidRPr="008C478F">
        <w:rPr>
          <w:lang w:val="en-US"/>
        </w:rPr>
        <w:t>12),</w:t>
      </w:r>
    </w:p>
    <w:p w14:paraId="7CC56F7A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CONSTRAINT </w:t>
      </w:r>
      <w:proofErr w:type="spellStart"/>
      <w:r w:rsidRPr="008C478F">
        <w:rPr>
          <w:lang w:val="en-US"/>
        </w:rPr>
        <w:t>PK_Mechanic_Lastname_Firstname</w:t>
      </w:r>
      <w:proofErr w:type="spellEnd"/>
      <w:r w:rsidRPr="008C478F">
        <w:rPr>
          <w:lang w:val="en-US"/>
        </w:rPr>
        <w:t xml:space="preserve"> PRIMARY </w:t>
      </w:r>
      <w:proofErr w:type="gramStart"/>
      <w:r w:rsidRPr="008C478F">
        <w:rPr>
          <w:lang w:val="en-US"/>
        </w:rPr>
        <w:t>KEY(</w:t>
      </w:r>
      <w:proofErr w:type="spellStart"/>
      <w:proofErr w:type="gramEnd"/>
      <w:r w:rsidRPr="008C478F">
        <w:rPr>
          <w:lang w:val="en-US"/>
        </w:rPr>
        <w:t>Mechanic_Lastname</w:t>
      </w:r>
      <w:proofErr w:type="spellEnd"/>
      <w:r w:rsidRPr="008C478F">
        <w:rPr>
          <w:lang w:val="en-US"/>
        </w:rPr>
        <w:t xml:space="preserve">, </w:t>
      </w:r>
      <w:proofErr w:type="spellStart"/>
      <w:r w:rsidRPr="008C478F">
        <w:rPr>
          <w:lang w:val="en-US"/>
        </w:rPr>
        <w:t>Mechanic_Firstname</w:t>
      </w:r>
      <w:proofErr w:type="spellEnd"/>
      <w:r w:rsidRPr="008C478F">
        <w:rPr>
          <w:lang w:val="en-US"/>
        </w:rPr>
        <w:t>),</w:t>
      </w:r>
    </w:p>
    <w:p w14:paraId="3D528D70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CONSTRAINT </w:t>
      </w:r>
      <w:proofErr w:type="spellStart"/>
      <w:r w:rsidRPr="008C478F">
        <w:rPr>
          <w:lang w:val="en-US"/>
        </w:rPr>
        <w:t>CK_Mechanic_Zip_Code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CHECK(</w:t>
      </w:r>
      <w:proofErr w:type="spellStart"/>
      <w:proofErr w:type="gramEnd"/>
      <w:r w:rsidRPr="008C478F">
        <w:rPr>
          <w:lang w:val="en-US"/>
        </w:rPr>
        <w:t>Mechanic_Zip_Code</w:t>
      </w:r>
      <w:proofErr w:type="spellEnd"/>
      <w:r w:rsidRPr="008C478F">
        <w:rPr>
          <w:lang w:val="en-US"/>
        </w:rPr>
        <w:t xml:space="preserve"> &lt; 96000)</w:t>
      </w:r>
    </w:p>
    <w:p w14:paraId="2308CDBE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) ENGINE </w:t>
      </w:r>
      <w:proofErr w:type="spellStart"/>
      <w:r w:rsidRPr="008C478F">
        <w:rPr>
          <w:lang w:val="en-US"/>
        </w:rPr>
        <w:t>InnoDB</w:t>
      </w:r>
      <w:proofErr w:type="spellEnd"/>
      <w:r w:rsidRPr="008C478F">
        <w:rPr>
          <w:lang w:val="en-US"/>
        </w:rPr>
        <w:t xml:space="preserve"> CHARSET utf8mb4 COLLATE utf8mb4_general_</w:t>
      </w:r>
      <w:proofErr w:type="gramStart"/>
      <w:r w:rsidRPr="008C478F">
        <w:rPr>
          <w:lang w:val="en-US"/>
        </w:rPr>
        <w:t>ci;</w:t>
      </w:r>
      <w:proofErr w:type="gramEnd"/>
    </w:p>
    <w:p w14:paraId="23C9B383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CREATE TABLE </w:t>
      </w:r>
      <w:proofErr w:type="spellStart"/>
      <w:r w:rsidRPr="008C478F">
        <w:rPr>
          <w:lang w:val="en-US"/>
        </w:rPr>
        <w:t>Maintenance_Sheets</w:t>
      </w:r>
      <w:proofErr w:type="spellEnd"/>
    </w:p>
    <w:p w14:paraId="0BF878FE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>(</w:t>
      </w:r>
    </w:p>
    <w:p w14:paraId="564657ED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Registration_Number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CHAR(</w:t>
      </w:r>
      <w:proofErr w:type="gramEnd"/>
      <w:r w:rsidRPr="008C478F">
        <w:rPr>
          <w:lang w:val="en-US"/>
        </w:rPr>
        <w:t>11) NOT NULL,</w:t>
      </w:r>
    </w:p>
    <w:p w14:paraId="63A80D04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Mechanic_Lastname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VARCHAR(</w:t>
      </w:r>
      <w:proofErr w:type="gramEnd"/>
      <w:r w:rsidRPr="008C478F">
        <w:rPr>
          <w:lang w:val="en-US"/>
        </w:rPr>
        <w:t>50) NOT NULL,</w:t>
      </w:r>
    </w:p>
    <w:p w14:paraId="41083E33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Mechanic_Firstname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VARCHAR(</w:t>
      </w:r>
      <w:proofErr w:type="gramEnd"/>
      <w:r w:rsidRPr="008C478F">
        <w:rPr>
          <w:lang w:val="en-US"/>
        </w:rPr>
        <w:t>50) NOT NULL,</w:t>
      </w:r>
    </w:p>
    <w:p w14:paraId="74470C02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Maintenance_Date</w:t>
      </w:r>
      <w:proofErr w:type="spellEnd"/>
      <w:r w:rsidRPr="008C478F">
        <w:rPr>
          <w:lang w:val="en-US"/>
        </w:rPr>
        <w:t xml:space="preserve"> DATETIME NOT NULL,</w:t>
      </w:r>
    </w:p>
    <w:p w14:paraId="64A48EA1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Maintenance_Object</w:t>
      </w:r>
      <w:proofErr w:type="spellEnd"/>
      <w:r w:rsidRPr="008C478F">
        <w:rPr>
          <w:lang w:val="en-US"/>
        </w:rPr>
        <w:t xml:space="preserve"> TEXT NOT NULL,</w:t>
      </w:r>
    </w:p>
    <w:p w14:paraId="18009187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CONSTRAINT </w:t>
      </w:r>
      <w:proofErr w:type="spellStart"/>
      <w:r w:rsidRPr="008C478F">
        <w:rPr>
          <w:lang w:val="en-US"/>
        </w:rPr>
        <w:t>FK_Planes_To_Maintenance_Sheets</w:t>
      </w:r>
      <w:proofErr w:type="spellEnd"/>
      <w:r w:rsidRPr="008C478F">
        <w:rPr>
          <w:lang w:val="en-US"/>
        </w:rPr>
        <w:t xml:space="preserve"> FOREIGN KEY(</w:t>
      </w:r>
      <w:proofErr w:type="spellStart"/>
      <w:r w:rsidRPr="008C478F">
        <w:rPr>
          <w:lang w:val="en-US"/>
        </w:rPr>
        <w:t>Registration_Number</w:t>
      </w:r>
      <w:proofErr w:type="spellEnd"/>
      <w:r w:rsidRPr="008C478F">
        <w:rPr>
          <w:lang w:val="en-US"/>
        </w:rPr>
        <w:t xml:space="preserve">) REFERENCES </w:t>
      </w:r>
      <w:proofErr w:type="gramStart"/>
      <w:r w:rsidRPr="008C478F">
        <w:rPr>
          <w:lang w:val="en-US"/>
        </w:rPr>
        <w:t>Planes(</w:t>
      </w:r>
      <w:proofErr w:type="spellStart"/>
      <w:proofErr w:type="gramEnd"/>
      <w:r w:rsidRPr="008C478F">
        <w:rPr>
          <w:lang w:val="en-US"/>
        </w:rPr>
        <w:t>Registration_Number</w:t>
      </w:r>
      <w:proofErr w:type="spellEnd"/>
      <w:r w:rsidRPr="008C478F">
        <w:rPr>
          <w:lang w:val="en-US"/>
        </w:rPr>
        <w:t>),</w:t>
      </w:r>
    </w:p>
    <w:p w14:paraId="68DBB61E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CONSTRAINT </w:t>
      </w:r>
      <w:proofErr w:type="spellStart"/>
      <w:r w:rsidRPr="008C478F">
        <w:rPr>
          <w:lang w:val="en-US"/>
        </w:rPr>
        <w:t>FK_Mechanics_To_Maintenance_Sheets</w:t>
      </w:r>
      <w:proofErr w:type="spellEnd"/>
      <w:r w:rsidRPr="008C478F">
        <w:rPr>
          <w:lang w:val="en-US"/>
        </w:rPr>
        <w:t xml:space="preserve"> FOREIGN </w:t>
      </w:r>
      <w:proofErr w:type="gramStart"/>
      <w:r w:rsidRPr="008C478F">
        <w:rPr>
          <w:lang w:val="en-US"/>
        </w:rPr>
        <w:t>KEY(</w:t>
      </w:r>
      <w:proofErr w:type="spellStart"/>
      <w:proofErr w:type="gramEnd"/>
      <w:r w:rsidRPr="008C478F">
        <w:rPr>
          <w:lang w:val="en-US"/>
        </w:rPr>
        <w:t>Mechanic_Lastname</w:t>
      </w:r>
      <w:proofErr w:type="spellEnd"/>
      <w:r w:rsidRPr="008C478F">
        <w:rPr>
          <w:lang w:val="en-US"/>
        </w:rPr>
        <w:t xml:space="preserve">, </w:t>
      </w:r>
      <w:proofErr w:type="spellStart"/>
      <w:r w:rsidRPr="008C478F">
        <w:rPr>
          <w:lang w:val="en-US"/>
        </w:rPr>
        <w:t>Mechanic_Firstname</w:t>
      </w:r>
      <w:proofErr w:type="spellEnd"/>
      <w:r w:rsidRPr="008C478F">
        <w:rPr>
          <w:lang w:val="en-US"/>
        </w:rPr>
        <w:t>) REFERENCES Mechanics(</w:t>
      </w:r>
      <w:proofErr w:type="spellStart"/>
      <w:r w:rsidRPr="008C478F">
        <w:rPr>
          <w:lang w:val="en-US"/>
        </w:rPr>
        <w:t>Mechanic_Lastname</w:t>
      </w:r>
      <w:proofErr w:type="spellEnd"/>
      <w:r w:rsidRPr="008C478F">
        <w:rPr>
          <w:lang w:val="en-US"/>
        </w:rPr>
        <w:t xml:space="preserve">, </w:t>
      </w:r>
      <w:proofErr w:type="spellStart"/>
      <w:r w:rsidRPr="008C478F">
        <w:rPr>
          <w:lang w:val="en-US"/>
        </w:rPr>
        <w:t>Mechanic_Firstname</w:t>
      </w:r>
      <w:proofErr w:type="spellEnd"/>
      <w:r w:rsidRPr="008C478F">
        <w:rPr>
          <w:lang w:val="en-US"/>
        </w:rPr>
        <w:t>),</w:t>
      </w:r>
    </w:p>
    <w:p w14:paraId="4FE68114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CONSTRAINT </w:t>
      </w:r>
      <w:proofErr w:type="spellStart"/>
      <w:r w:rsidRPr="008C478F">
        <w:rPr>
          <w:lang w:val="en-US"/>
        </w:rPr>
        <w:t>PK_Registration_Number_Mechanic_Lastname_Mechanic_Firstname</w:t>
      </w:r>
      <w:proofErr w:type="spellEnd"/>
      <w:r w:rsidRPr="008C478F">
        <w:rPr>
          <w:lang w:val="en-US"/>
        </w:rPr>
        <w:t xml:space="preserve"> PRIMARY </w:t>
      </w:r>
      <w:proofErr w:type="gramStart"/>
      <w:r w:rsidRPr="008C478F">
        <w:rPr>
          <w:lang w:val="en-US"/>
        </w:rPr>
        <w:t>KEY(</w:t>
      </w:r>
      <w:proofErr w:type="spellStart"/>
      <w:proofErr w:type="gramEnd"/>
      <w:r w:rsidRPr="008C478F">
        <w:rPr>
          <w:lang w:val="en-US"/>
        </w:rPr>
        <w:t>Registration_Number</w:t>
      </w:r>
      <w:proofErr w:type="spellEnd"/>
      <w:r w:rsidRPr="008C478F">
        <w:rPr>
          <w:lang w:val="en-US"/>
        </w:rPr>
        <w:t xml:space="preserve">, </w:t>
      </w:r>
      <w:proofErr w:type="spellStart"/>
      <w:r w:rsidRPr="008C478F">
        <w:rPr>
          <w:lang w:val="en-US"/>
        </w:rPr>
        <w:t>Mechanic_Lastname</w:t>
      </w:r>
      <w:proofErr w:type="spellEnd"/>
      <w:r w:rsidRPr="008C478F">
        <w:rPr>
          <w:lang w:val="en-US"/>
        </w:rPr>
        <w:t xml:space="preserve">, </w:t>
      </w:r>
      <w:proofErr w:type="spellStart"/>
      <w:r w:rsidRPr="008C478F">
        <w:rPr>
          <w:lang w:val="en-US"/>
        </w:rPr>
        <w:t>Mechanic_Firstname</w:t>
      </w:r>
      <w:proofErr w:type="spellEnd"/>
      <w:r w:rsidRPr="008C478F">
        <w:rPr>
          <w:lang w:val="en-US"/>
        </w:rPr>
        <w:t>)</w:t>
      </w:r>
    </w:p>
    <w:p w14:paraId="58F2B07C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) ENGINE </w:t>
      </w:r>
      <w:proofErr w:type="spellStart"/>
      <w:r w:rsidRPr="008C478F">
        <w:rPr>
          <w:lang w:val="en-US"/>
        </w:rPr>
        <w:t>InnoDB</w:t>
      </w:r>
      <w:proofErr w:type="spellEnd"/>
      <w:r w:rsidRPr="008C478F">
        <w:rPr>
          <w:lang w:val="en-US"/>
        </w:rPr>
        <w:t xml:space="preserve"> CHARSET utf8mb4 COLLATE utf8mb4_general_</w:t>
      </w:r>
      <w:proofErr w:type="gramStart"/>
      <w:r w:rsidRPr="008C478F">
        <w:rPr>
          <w:lang w:val="en-US"/>
        </w:rPr>
        <w:t>ci;</w:t>
      </w:r>
      <w:proofErr w:type="gramEnd"/>
    </w:p>
    <w:p w14:paraId="7169652D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>CREATE TABLE Pilots</w:t>
      </w:r>
    </w:p>
    <w:p w14:paraId="735B7145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>(</w:t>
      </w:r>
    </w:p>
    <w:p w14:paraId="16156313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License_Number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CHAR(</w:t>
      </w:r>
      <w:proofErr w:type="gramEnd"/>
      <w:r w:rsidRPr="008C478F">
        <w:rPr>
          <w:lang w:val="en-US"/>
        </w:rPr>
        <w:t>13) NOT NULL,</w:t>
      </w:r>
    </w:p>
    <w:p w14:paraId="4D867EE2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Pilot_Lastname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VARCHAR(</w:t>
      </w:r>
      <w:proofErr w:type="gramEnd"/>
      <w:r w:rsidRPr="008C478F">
        <w:rPr>
          <w:lang w:val="en-US"/>
        </w:rPr>
        <w:t>50) NOT NULL,</w:t>
      </w:r>
    </w:p>
    <w:p w14:paraId="3BBE79AC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Pilot_Firstname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VARCHAR(</w:t>
      </w:r>
      <w:proofErr w:type="gramEnd"/>
      <w:r w:rsidRPr="008C478F">
        <w:rPr>
          <w:lang w:val="en-US"/>
        </w:rPr>
        <w:t>50) NOT NULL,</w:t>
      </w:r>
    </w:p>
    <w:p w14:paraId="154E7F99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Pilot_City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VARCHAR(</w:t>
      </w:r>
      <w:proofErr w:type="gramEnd"/>
      <w:r w:rsidRPr="008C478F">
        <w:rPr>
          <w:lang w:val="en-US"/>
        </w:rPr>
        <w:t>50) NOT NULL,</w:t>
      </w:r>
    </w:p>
    <w:p w14:paraId="7F81C853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Pilot_Zip_Code</w:t>
      </w:r>
      <w:proofErr w:type="spellEnd"/>
      <w:r w:rsidRPr="008C478F">
        <w:rPr>
          <w:lang w:val="en-US"/>
        </w:rPr>
        <w:t xml:space="preserve"> MEDIUMINT NOT NULL,</w:t>
      </w:r>
    </w:p>
    <w:p w14:paraId="30EF1DC0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Pilot_Street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VARCHAR(</w:t>
      </w:r>
      <w:proofErr w:type="gramEnd"/>
      <w:r w:rsidRPr="008C478F">
        <w:rPr>
          <w:lang w:val="en-US"/>
        </w:rPr>
        <w:t>100) NOT NULL,</w:t>
      </w:r>
    </w:p>
    <w:p w14:paraId="6055237E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Pilote_Street_Number</w:t>
      </w:r>
      <w:proofErr w:type="spellEnd"/>
      <w:r w:rsidRPr="008C478F">
        <w:rPr>
          <w:lang w:val="en-US"/>
        </w:rPr>
        <w:t xml:space="preserve"> SMALLINT UNSIGNED NOT NULL,</w:t>
      </w:r>
    </w:p>
    <w:p w14:paraId="3D3F8352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Pilot_Phone_Number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CHAR(</w:t>
      </w:r>
      <w:proofErr w:type="gramEnd"/>
      <w:r w:rsidRPr="008C478F">
        <w:rPr>
          <w:lang w:val="en-US"/>
        </w:rPr>
        <w:t>12),</w:t>
      </w:r>
    </w:p>
    <w:p w14:paraId="489DC5DE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CONSTRAINT </w:t>
      </w:r>
      <w:proofErr w:type="spellStart"/>
      <w:r w:rsidRPr="008C478F">
        <w:rPr>
          <w:lang w:val="en-US"/>
        </w:rPr>
        <w:t>PK_License_Number</w:t>
      </w:r>
      <w:proofErr w:type="spellEnd"/>
      <w:r w:rsidRPr="008C478F">
        <w:rPr>
          <w:lang w:val="en-US"/>
        </w:rPr>
        <w:t xml:space="preserve"> PRIMARY KEY(</w:t>
      </w:r>
      <w:proofErr w:type="spellStart"/>
      <w:r w:rsidRPr="008C478F">
        <w:rPr>
          <w:lang w:val="en-US"/>
        </w:rPr>
        <w:t>License_Number</w:t>
      </w:r>
      <w:proofErr w:type="spellEnd"/>
      <w:r w:rsidRPr="008C478F">
        <w:rPr>
          <w:lang w:val="en-US"/>
        </w:rPr>
        <w:t>),</w:t>
      </w:r>
    </w:p>
    <w:p w14:paraId="67BCB0C2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CONSTRAINT </w:t>
      </w:r>
      <w:proofErr w:type="spellStart"/>
      <w:r w:rsidRPr="008C478F">
        <w:rPr>
          <w:lang w:val="en-US"/>
        </w:rPr>
        <w:t>CK_Pilot_Zip_Code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CHECK(</w:t>
      </w:r>
      <w:proofErr w:type="spellStart"/>
      <w:proofErr w:type="gramEnd"/>
      <w:r w:rsidRPr="008C478F">
        <w:rPr>
          <w:lang w:val="en-US"/>
        </w:rPr>
        <w:t>Pilot_Zip_Code</w:t>
      </w:r>
      <w:proofErr w:type="spellEnd"/>
      <w:r w:rsidRPr="008C478F">
        <w:rPr>
          <w:lang w:val="en-US"/>
        </w:rPr>
        <w:t xml:space="preserve"> &lt; 96000)</w:t>
      </w:r>
    </w:p>
    <w:p w14:paraId="4CD5FDE2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) ENGINE </w:t>
      </w:r>
      <w:proofErr w:type="spellStart"/>
      <w:r w:rsidRPr="008C478F">
        <w:rPr>
          <w:lang w:val="en-US"/>
        </w:rPr>
        <w:t>InnoDB</w:t>
      </w:r>
      <w:proofErr w:type="spellEnd"/>
      <w:r w:rsidRPr="008C478F">
        <w:rPr>
          <w:lang w:val="en-US"/>
        </w:rPr>
        <w:t xml:space="preserve"> CHARSET utf8mb4 COLLATE utf8mb4_general_</w:t>
      </w:r>
      <w:proofErr w:type="gramStart"/>
      <w:r w:rsidRPr="008C478F">
        <w:rPr>
          <w:lang w:val="en-US"/>
        </w:rPr>
        <w:t>ci;</w:t>
      </w:r>
      <w:proofErr w:type="gramEnd"/>
    </w:p>
    <w:p w14:paraId="4879A729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CREATE TABLE </w:t>
      </w:r>
      <w:proofErr w:type="spellStart"/>
      <w:r w:rsidRPr="008C478F">
        <w:rPr>
          <w:lang w:val="en-US"/>
        </w:rPr>
        <w:t>Pilots_Autorized_Plane</w:t>
      </w:r>
      <w:proofErr w:type="spellEnd"/>
    </w:p>
    <w:p w14:paraId="7E0EA47C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>(</w:t>
      </w:r>
    </w:p>
    <w:p w14:paraId="12C92C06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Plane_Type_Name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VARCHAR(</w:t>
      </w:r>
      <w:proofErr w:type="gramEnd"/>
      <w:r w:rsidRPr="008C478F">
        <w:rPr>
          <w:lang w:val="en-US"/>
        </w:rPr>
        <w:t>10) NOT NULL,</w:t>
      </w:r>
    </w:p>
    <w:p w14:paraId="4AAAA923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License_Number</w:t>
      </w:r>
      <w:proofErr w:type="spellEnd"/>
      <w:r w:rsidRPr="008C478F">
        <w:rPr>
          <w:lang w:val="en-US"/>
        </w:rPr>
        <w:t xml:space="preserve"> </w:t>
      </w:r>
      <w:proofErr w:type="gramStart"/>
      <w:r w:rsidRPr="008C478F">
        <w:rPr>
          <w:lang w:val="en-US"/>
        </w:rPr>
        <w:t>CHAR(</w:t>
      </w:r>
      <w:proofErr w:type="gramEnd"/>
      <w:r w:rsidRPr="008C478F">
        <w:rPr>
          <w:lang w:val="en-US"/>
        </w:rPr>
        <w:t>13) NOT NULL,</w:t>
      </w:r>
    </w:p>
    <w:p w14:paraId="10277E15" w14:textId="77777777" w:rsidR="008C478F" w:rsidRPr="008C478F" w:rsidRDefault="008C478F" w:rsidP="008C478F">
      <w:pPr>
        <w:spacing w:after="0"/>
        <w:rPr>
          <w:lang w:val="en-US"/>
        </w:rPr>
      </w:pPr>
      <w:proofErr w:type="spellStart"/>
      <w:r w:rsidRPr="008C478F">
        <w:rPr>
          <w:lang w:val="en-US"/>
        </w:rPr>
        <w:t>Number_Of_Fly</w:t>
      </w:r>
      <w:proofErr w:type="spellEnd"/>
      <w:r w:rsidRPr="008C478F">
        <w:rPr>
          <w:lang w:val="en-US"/>
        </w:rPr>
        <w:t xml:space="preserve"> SMALLINT UNSIGNED NOT NULL,</w:t>
      </w:r>
    </w:p>
    <w:p w14:paraId="561CA15A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CONSTRAINT </w:t>
      </w:r>
      <w:proofErr w:type="spellStart"/>
      <w:r w:rsidRPr="008C478F">
        <w:rPr>
          <w:lang w:val="en-US"/>
        </w:rPr>
        <w:t>FK_Planes_To_Pilots_Autorized_Plane</w:t>
      </w:r>
      <w:proofErr w:type="spellEnd"/>
      <w:r w:rsidRPr="008C478F">
        <w:rPr>
          <w:lang w:val="en-US"/>
        </w:rPr>
        <w:t xml:space="preserve"> FOREIGN KEY(</w:t>
      </w:r>
      <w:proofErr w:type="spellStart"/>
      <w:r w:rsidRPr="008C478F">
        <w:rPr>
          <w:lang w:val="en-US"/>
        </w:rPr>
        <w:t>Plane_Type_Name</w:t>
      </w:r>
      <w:proofErr w:type="spellEnd"/>
      <w:r w:rsidRPr="008C478F">
        <w:rPr>
          <w:lang w:val="en-US"/>
        </w:rPr>
        <w:t xml:space="preserve">) REFERENCES </w:t>
      </w:r>
      <w:proofErr w:type="gramStart"/>
      <w:r w:rsidRPr="008C478F">
        <w:rPr>
          <w:lang w:val="en-US"/>
        </w:rPr>
        <w:t>Planes(</w:t>
      </w:r>
      <w:proofErr w:type="spellStart"/>
      <w:proofErr w:type="gramEnd"/>
      <w:r w:rsidRPr="008C478F">
        <w:rPr>
          <w:lang w:val="en-US"/>
        </w:rPr>
        <w:t>Plane_Type_Name</w:t>
      </w:r>
      <w:proofErr w:type="spellEnd"/>
      <w:r w:rsidRPr="008C478F">
        <w:rPr>
          <w:lang w:val="en-US"/>
        </w:rPr>
        <w:t>),</w:t>
      </w:r>
    </w:p>
    <w:p w14:paraId="2366DC9A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CONSTRAINT </w:t>
      </w:r>
      <w:proofErr w:type="spellStart"/>
      <w:r w:rsidRPr="008C478F">
        <w:rPr>
          <w:lang w:val="en-US"/>
        </w:rPr>
        <w:t>FK_Pilots_To_Pilots_Autorized_Plane</w:t>
      </w:r>
      <w:proofErr w:type="spellEnd"/>
      <w:r w:rsidRPr="008C478F">
        <w:rPr>
          <w:lang w:val="en-US"/>
        </w:rPr>
        <w:t xml:space="preserve"> FOREIGN KEY(</w:t>
      </w:r>
      <w:proofErr w:type="spellStart"/>
      <w:r w:rsidRPr="008C478F">
        <w:rPr>
          <w:lang w:val="en-US"/>
        </w:rPr>
        <w:t>License_Number</w:t>
      </w:r>
      <w:proofErr w:type="spellEnd"/>
      <w:r w:rsidRPr="008C478F">
        <w:rPr>
          <w:lang w:val="en-US"/>
        </w:rPr>
        <w:t xml:space="preserve">) REFERENCES </w:t>
      </w:r>
      <w:proofErr w:type="gramStart"/>
      <w:r w:rsidRPr="008C478F">
        <w:rPr>
          <w:lang w:val="en-US"/>
        </w:rPr>
        <w:t>Pilots(</w:t>
      </w:r>
      <w:proofErr w:type="spellStart"/>
      <w:proofErr w:type="gramEnd"/>
      <w:r w:rsidRPr="008C478F">
        <w:rPr>
          <w:lang w:val="en-US"/>
        </w:rPr>
        <w:t>License_Number</w:t>
      </w:r>
      <w:proofErr w:type="spellEnd"/>
      <w:r w:rsidRPr="008C478F">
        <w:rPr>
          <w:lang w:val="en-US"/>
        </w:rPr>
        <w:t>),</w:t>
      </w:r>
    </w:p>
    <w:p w14:paraId="3C29D0CB" w14:textId="77777777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CONSTRAINT </w:t>
      </w:r>
      <w:proofErr w:type="spellStart"/>
      <w:r w:rsidRPr="008C478F">
        <w:rPr>
          <w:lang w:val="en-US"/>
        </w:rPr>
        <w:t>PK_Planes_Type_Name_License_Number</w:t>
      </w:r>
      <w:proofErr w:type="spellEnd"/>
      <w:r w:rsidRPr="008C478F">
        <w:rPr>
          <w:lang w:val="en-US"/>
        </w:rPr>
        <w:t xml:space="preserve"> PRIMARY </w:t>
      </w:r>
      <w:proofErr w:type="gramStart"/>
      <w:r w:rsidRPr="008C478F">
        <w:rPr>
          <w:lang w:val="en-US"/>
        </w:rPr>
        <w:t>KEY(</w:t>
      </w:r>
      <w:proofErr w:type="spellStart"/>
      <w:proofErr w:type="gramEnd"/>
      <w:r w:rsidRPr="008C478F">
        <w:rPr>
          <w:lang w:val="en-US"/>
        </w:rPr>
        <w:t>Plane_Type_Name</w:t>
      </w:r>
      <w:proofErr w:type="spellEnd"/>
      <w:r w:rsidRPr="008C478F">
        <w:rPr>
          <w:lang w:val="en-US"/>
        </w:rPr>
        <w:t xml:space="preserve">, </w:t>
      </w:r>
      <w:proofErr w:type="spellStart"/>
      <w:r w:rsidRPr="008C478F">
        <w:rPr>
          <w:lang w:val="en-US"/>
        </w:rPr>
        <w:t>License_Number</w:t>
      </w:r>
      <w:proofErr w:type="spellEnd"/>
      <w:r w:rsidRPr="008C478F">
        <w:rPr>
          <w:lang w:val="en-US"/>
        </w:rPr>
        <w:t>)</w:t>
      </w:r>
    </w:p>
    <w:p w14:paraId="630681A7" w14:textId="2B3BD536" w:rsidR="008C478F" w:rsidRPr="008C478F" w:rsidRDefault="008C478F" w:rsidP="008C478F">
      <w:pPr>
        <w:spacing w:after="0"/>
        <w:rPr>
          <w:lang w:val="en-US"/>
        </w:rPr>
      </w:pPr>
      <w:r w:rsidRPr="008C478F">
        <w:rPr>
          <w:lang w:val="en-US"/>
        </w:rPr>
        <w:t xml:space="preserve">) ENGINE </w:t>
      </w:r>
      <w:proofErr w:type="spellStart"/>
      <w:r w:rsidRPr="008C478F">
        <w:rPr>
          <w:lang w:val="en-US"/>
        </w:rPr>
        <w:t>InnoDB</w:t>
      </w:r>
      <w:proofErr w:type="spellEnd"/>
      <w:r w:rsidRPr="008C478F">
        <w:rPr>
          <w:lang w:val="en-US"/>
        </w:rPr>
        <w:t xml:space="preserve"> CHARSET utf8mb4 COLLATE utf8mb4_general_</w:t>
      </w:r>
      <w:proofErr w:type="gramStart"/>
      <w:r w:rsidRPr="008C478F">
        <w:rPr>
          <w:lang w:val="en-US"/>
        </w:rPr>
        <w:t>ci;</w:t>
      </w:r>
      <w:proofErr w:type="gramEnd"/>
    </w:p>
    <w:sectPr w:rsidR="008C478F" w:rsidRPr="008C478F" w:rsidSect="00722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5677B" w14:textId="77777777" w:rsidR="00890A40" w:rsidRDefault="00890A40" w:rsidP="009E3A4D">
      <w:pPr>
        <w:spacing w:after="0" w:line="240" w:lineRule="auto"/>
      </w:pPr>
      <w:r>
        <w:separator/>
      </w:r>
    </w:p>
  </w:endnote>
  <w:endnote w:type="continuationSeparator" w:id="0">
    <w:p w14:paraId="523D7C3D" w14:textId="77777777" w:rsidR="00890A40" w:rsidRDefault="00890A40" w:rsidP="009E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5DC562" w14:textId="77777777" w:rsidR="00890A40" w:rsidRDefault="00890A40" w:rsidP="009E3A4D">
      <w:pPr>
        <w:spacing w:after="0" w:line="240" w:lineRule="auto"/>
      </w:pPr>
      <w:r>
        <w:separator/>
      </w:r>
    </w:p>
  </w:footnote>
  <w:footnote w:type="continuationSeparator" w:id="0">
    <w:p w14:paraId="350BCA1E" w14:textId="77777777" w:rsidR="00890A40" w:rsidRDefault="00890A40" w:rsidP="009E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6971"/>
    <w:multiLevelType w:val="hybridMultilevel"/>
    <w:tmpl w:val="008A14AC"/>
    <w:lvl w:ilvl="0" w:tplc="5C221F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B1E3A"/>
    <w:multiLevelType w:val="hybridMultilevel"/>
    <w:tmpl w:val="EA88ED5E"/>
    <w:lvl w:ilvl="0" w:tplc="7CC298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874"/>
    <w:rsid w:val="000053DE"/>
    <w:rsid w:val="00017037"/>
    <w:rsid w:val="00065060"/>
    <w:rsid w:val="000952C9"/>
    <w:rsid w:val="000C06F9"/>
    <w:rsid w:val="000F300C"/>
    <w:rsid w:val="00114A49"/>
    <w:rsid w:val="0011647E"/>
    <w:rsid w:val="00116F97"/>
    <w:rsid w:val="00131E39"/>
    <w:rsid w:val="00173274"/>
    <w:rsid w:val="00236DC9"/>
    <w:rsid w:val="00296172"/>
    <w:rsid w:val="002B2FF1"/>
    <w:rsid w:val="002C5E3C"/>
    <w:rsid w:val="00306363"/>
    <w:rsid w:val="00306B7E"/>
    <w:rsid w:val="003326E0"/>
    <w:rsid w:val="00337B98"/>
    <w:rsid w:val="0035357C"/>
    <w:rsid w:val="00374D51"/>
    <w:rsid w:val="00380984"/>
    <w:rsid w:val="00385B7D"/>
    <w:rsid w:val="003E2B50"/>
    <w:rsid w:val="003E7B49"/>
    <w:rsid w:val="004016D8"/>
    <w:rsid w:val="00411C74"/>
    <w:rsid w:val="00423A44"/>
    <w:rsid w:val="00427F77"/>
    <w:rsid w:val="004355EC"/>
    <w:rsid w:val="00441717"/>
    <w:rsid w:val="00465C2C"/>
    <w:rsid w:val="004A3997"/>
    <w:rsid w:val="004B37E4"/>
    <w:rsid w:val="004C0151"/>
    <w:rsid w:val="004D2E39"/>
    <w:rsid w:val="004F683E"/>
    <w:rsid w:val="0051691A"/>
    <w:rsid w:val="005366EF"/>
    <w:rsid w:val="0054065F"/>
    <w:rsid w:val="00555676"/>
    <w:rsid w:val="005E0885"/>
    <w:rsid w:val="00657D2C"/>
    <w:rsid w:val="00672301"/>
    <w:rsid w:val="0068678B"/>
    <w:rsid w:val="006A6BDF"/>
    <w:rsid w:val="00722D6D"/>
    <w:rsid w:val="00760299"/>
    <w:rsid w:val="007A2513"/>
    <w:rsid w:val="007D6DA5"/>
    <w:rsid w:val="007E30FC"/>
    <w:rsid w:val="007F5548"/>
    <w:rsid w:val="007F780C"/>
    <w:rsid w:val="007F7D66"/>
    <w:rsid w:val="00890A40"/>
    <w:rsid w:val="008B5590"/>
    <w:rsid w:val="008C478F"/>
    <w:rsid w:val="00932E68"/>
    <w:rsid w:val="009444B5"/>
    <w:rsid w:val="009E3A4D"/>
    <w:rsid w:val="009F42E5"/>
    <w:rsid w:val="009F570B"/>
    <w:rsid w:val="00A47637"/>
    <w:rsid w:val="00A958FD"/>
    <w:rsid w:val="00AF5FD6"/>
    <w:rsid w:val="00B35558"/>
    <w:rsid w:val="00B57CCC"/>
    <w:rsid w:val="00BC3C34"/>
    <w:rsid w:val="00BD711C"/>
    <w:rsid w:val="00C11BBB"/>
    <w:rsid w:val="00C26C84"/>
    <w:rsid w:val="00C55D76"/>
    <w:rsid w:val="00CE3D54"/>
    <w:rsid w:val="00D00874"/>
    <w:rsid w:val="00D605DD"/>
    <w:rsid w:val="00D73A31"/>
    <w:rsid w:val="00DB7231"/>
    <w:rsid w:val="00E62DA8"/>
    <w:rsid w:val="00ED32CA"/>
    <w:rsid w:val="00EE7C98"/>
    <w:rsid w:val="00F04B06"/>
    <w:rsid w:val="00F95BA4"/>
    <w:rsid w:val="00FA2A95"/>
    <w:rsid w:val="00FC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8999C"/>
  <w15:chartTrackingRefBased/>
  <w15:docId w15:val="{23B2684F-D888-437E-ADF2-53550A23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17"/>
  </w:style>
  <w:style w:type="paragraph" w:styleId="Titre1">
    <w:name w:val="heading 1"/>
    <w:basedOn w:val="Normal"/>
    <w:next w:val="Normal"/>
    <w:link w:val="Titre1Car"/>
    <w:uiPriority w:val="9"/>
    <w:qFormat/>
    <w:rsid w:val="00441717"/>
    <w:pPr>
      <w:pBdr>
        <w:bottom w:val="single" w:sz="12" w:space="1" w:color="2F5496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17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4"/>
    </w:rPr>
  </w:style>
  <w:style w:type="table" w:customStyle="1" w:styleId="Grilledutableau1">
    <w:name w:val="Grille du tableau1"/>
    <w:basedOn w:val="TableauNormal"/>
    <w:next w:val="Grilledutableau"/>
    <w:uiPriority w:val="39"/>
    <w:rsid w:val="00441717"/>
    <w:pPr>
      <w:spacing w:after="0" w:line="240" w:lineRule="auto"/>
      <w:ind w:firstLine="360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41717"/>
    <w:pPr>
      <w:ind w:left="720"/>
      <w:contextualSpacing/>
    </w:pPr>
  </w:style>
  <w:style w:type="table" w:styleId="Grilledutableau">
    <w:name w:val="Table Grid"/>
    <w:basedOn w:val="TableauNormal"/>
    <w:uiPriority w:val="39"/>
    <w:rsid w:val="0044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A4D"/>
  </w:style>
  <w:style w:type="paragraph" w:styleId="Pieddepage">
    <w:name w:val="footer"/>
    <w:basedOn w:val="Normal"/>
    <w:link w:val="PieddepageCar"/>
    <w:uiPriority w:val="99"/>
    <w:unhideWhenUsed/>
    <w:rsid w:val="009E3A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A4D"/>
  </w:style>
  <w:style w:type="paragraph" w:customStyle="1" w:styleId="Default">
    <w:name w:val="Default"/>
    <w:rsid w:val="00D008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3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uvenot%20nicolas\Documents\Mod&#232;les%20Office%20personnalis&#233;s\AnalyseMeris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AnalyseMerise.dotx</Template>
  <TotalTime>901</TotalTime>
  <Pages>10</Pages>
  <Words>1710</Words>
  <Characters>9405</Characters>
  <Application>Microsoft Office Word</Application>
  <DocSecurity>0</DocSecurity>
  <Lines>78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20</vt:i4>
      </vt:variant>
    </vt:vector>
  </HeadingPairs>
  <TitlesOfParts>
    <vt:vector size="21" baseType="lpstr">
      <vt:lpstr>Gestion emprunt bibliotheque</vt:lpstr>
      <vt:lpstr>Aéroport</vt:lpstr>
      <vt:lpstr/>
      <vt:lpstr/>
      <vt:lpstr>Analyse : L’interview</vt:lpstr>
      <vt:lpstr>Règles de gestion</vt:lpstr>
      <vt:lpstr/>
      <vt:lpstr/>
      <vt:lpstr/>
      <vt:lpstr/>
      <vt:lpstr/>
      <vt:lpstr/>
      <vt:lpstr>Le dictionnaire de données</vt:lpstr>
      <vt:lpstr>Dictionnaire de données suite :</vt:lpstr>
      <vt:lpstr>Dépendances fonctionnelles</vt:lpstr>
      <vt:lpstr>Matrice des dépendances</vt:lpstr>
      <vt:lpstr>Matrice dépendances suite</vt:lpstr>
      <vt:lpstr>Dépendances fonctionnelle simple</vt:lpstr>
      <vt:lpstr>Dépendances fonctionnelle composées</vt:lpstr>
      <vt:lpstr>Modèle conceptuel</vt:lpstr>
      <vt:lpstr>Modèle logique</vt:lpstr>
    </vt:vector>
  </TitlesOfParts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emprunt bibliotheque</dc:title>
  <dc:subject/>
  <dc:creator>thouvenot nicolas</dc:creator>
  <cp:keywords/>
  <dc:description/>
  <cp:lastModifiedBy>Nicolas</cp:lastModifiedBy>
  <cp:revision>60</cp:revision>
  <dcterms:created xsi:type="dcterms:W3CDTF">2020-09-02T12:01:00Z</dcterms:created>
  <dcterms:modified xsi:type="dcterms:W3CDTF">2020-09-04T15:39:00Z</dcterms:modified>
</cp:coreProperties>
</file>