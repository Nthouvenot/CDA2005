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CC255" w14:textId="77777777" w:rsidR="00236DC9" w:rsidRPr="00236DC9" w:rsidRDefault="00236DC9" w:rsidP="00236DC9">
      <w:pPr>
        <w:pStyle w:val="En-tte"/>
        <w:jc w:val="center"/>
        <w:rPr>
          <w:b/>
          <w:bCs/>
          <w:color w:val="A5A5A5" w:themeColor="accent3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236DC9">
        <w:rPr>
          <w:b/>
          <w:bCs/>
          <w:color w:val="A5A5A5" w:themeColor="accent3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Conception base de données Merise</w:t>
      </w:r>
    </w:p>
    <w:p w14:paraId="78680CD2" w14:textId="77777777" w:rsidR="00236DC9" w:rsidRDefault="00236DC9" w:rsidP="00441717">
      <w:pPr>
        <w:pStyle w:val="Titre1"/>
      </w:pPr>
    </w:p>
    <w:p w14:paraId="4AC0BB3D" w14:textId="7E319736" w:rsidR="00441717" w:rsidRDefault="00004E0A" w:rsidP="00441717">
      <w:pPr>
        <w:pStyle w:val="Titre1"/>
      </w:pPr>
      <w:r>
        <w:t>Club Vidéo</w:t>
      </w:r>
    </w:p>
    <w:p w14:paraId="5EDC032D" w14:textId="4F82F30B" w:rsidR="00441717" w:rsidRDefault="00441717" w:rsidP="00441717"/>
    <w:p w14:paraId="1EE515AF" w14:textId="77777777" w:rsidR="00004E0A" w:rsidRDefault="00004E0A" w:rsidP="00004E0A">
      <w:r>
        <w:t>Dix magasins de location de cassettes vidéo se sont regroupés pour mettre en commun les cassettes dont ils disposent et ont fondé un club de location. À la suite d'une rencontre avec les représentants de ce club, il ressort que chaque point de vente disposera d'un terminal clavier-écran relié à un site central et qu'il faudra pouvoir prendre en compte les éléments suivants :</w:t>
      </w:r>
    </w:p>
    <w:p w14:paraId="557DAE0B" w14:textId="13EDFDEE" w:rsidR="00004E0A" w:rsidRDefault="00004E0A" w:rsidP="00004E0A">
      <w:r>
        <w:t xml:space="preserve">- Un </w:t>
      </w:r>
      <w:r w:rsidRPr="00004E0A">
        <w:rPr>
          <w:color w:val="4472C4" w:themeColor="accent1"/>
        </w:rPr>
        <w:t>client</w:t>
      </w:r>
      <w:r>
        <w:t xml:space="preserve"> qui s'inscrit au club verse une </w:t>
      </w:r>
      <w:r w:rsidRPr="00004E0A">
        <w:rPr>
          <w:color w:val="4472C4" w:themeColor="accent1"/>
        </w:rPr>
        <w:t>caution</w:t>
      </w:r>
      <w:r>
        <w:t>.</w:t>
      </w:r>
    </w:p>
    <w:p w14:paraId="518AC32C" w14:textId="77777777" w:rsidR="00004E0A" w:rsidRDefault="00004E0A" w:rsidP="00004E0A">
      <w:r>
        <w:t xml:space="preserve">- Suivant le montant de cette caution il aura le droit d'emprunter en même temps de 1 à 6 </w:t>
      </w:r>
      <w:r w:rsidRPr="00004E0A">
        <w:rPr>
          <w:color w:val="4472C4" w:themeColor="accent1"/>
        </w:rPr>
        <w:t>cassettes</w:t>
      </w:r>
      <w:r>
        <w:t>.</w:t>
      </w:r>
    </w:p>
    <w:p w14:paraId="536E4D65" w14:textId="77777777" w:rsidR="00004E0A" w:rsidRDefault="00004E0A" w:rsidP="00004E0A">
      <w:r>
        <w:t>- Les cassettes empruntées doivent être retournées dans sous 3 jours dans n'importe quelle boutique du club.</w:t>
      </w:r>
    </w:p>
    <w:p w14:paraId="499BF06F" w14:textId="77777777" w:rsidR="00004E0A" w:rsidRDefault="00004E0A" w:rsidP="00004E0A">
      <w:r>
        <w:t>- Plusieurs cassettes peuvent contenir le même film.</w:t>
      </w:r>
    </w:p>
    <w:p w14:paraId="7E63BCDE" w14:textId="77777777" w:rsidR="00004E0A" w:rsidRDefault="00004E0A" w:rsidP="00004E0A">
      <w:r>
        <w:t xml:space="preserve">- </w:t>
      </w:r>
      <w:r w:rsidRPr="00004E0A">
        <w:rPr>
          <w:color w:val="ED7D31" w:themeColor="accent2"/>
        </w:rPr>
        <w:t xml:space="preserve">Un film </w:t>
      </w:r>
      <w:r>
        <w:t xml:space="preserve">est rattaché à un </w:t>
      </w:r>
      <w:r w:rsidRPr="00B04178">
        <w:rPr>
          <w:color w:val="ED7D31" w:themeColor="accent2"/>
        </w:rPr>
        <w:t>genre cinématographique</w:t>
      </w:r>
      <w:r w:rsidRPr="00004E0A">
        <w:rPr>
          <w:color w:val="5B9BD5" w:themeColor="accent5"/>
        </w:rPr>
        <w:t xml:space="preserve"> </w:t>
      </w:r>
      <w:r>
        <w:t>(</w:t>
      </w:r>
      <w:r w:rsidRPr="00B04178">
        <w:t>nom</w:t>
      </w:r>
      <w:r w:rsidRPr="00004E0A">
        <w:rPr>
          <w:color w:val="5B9BD5" w:themeColor="accent5"/>
        </w:rPr>
        <w:t xml:space="preserve"> </w:t>
      </w:r>
      <w:r>
        <w:t xml:space="preserve">et </w:t>
      </w:r>
      <w:r w:rsidRPr="00B04178">
        <w:rPr>
          <w:color w:val="ED7D31" w:themeColor="accent2"/>
        </w:rPr>
        <w:t>type de public</w:t>
      </w:r>
      <w:r>
        <w:t xml:space="preserve">) et est caractérisé par sa </w:t>
      </w:r>
      <w:r w:rsidRPr="00004E0A">
        <w:rPr>
          <w:color w:val="ED7D31" w:themeColor="accent2"/>
        </w:rPr>
        <w:t>durée</w:t>
      </w:r>
      <w:r>
        <w:t xml:space="preserve">, son </w:t>
      </w:r>
      <w:r w:rsidRPr="00004E0A">
        <w:rPr>
          <w:color w:val="ED7D31" w:themeColor="accent2"/>
        </w:rPr>
        <w:t xml:space="preserve">réalisateur </w:t>
      </w:r>
      <w:r>
        <w:t xml:space="preserve">et la liste des </w:t>
      </w:r>
      <w:r w:rsidRPr="00004E0A">
        <w:rPr>
          <w:color w:val="70AD47" w:themeColor="accent6"/>
        </w:rPr>
        <w:t>acteurs principaux</w:t>
      </w:r>
      <w:r>
        <w:t>.</w:t>
      </w:r>
    </w:p>
    <w:p w14:paraId="53519C17" w14:textId="77777777" w:rsidR="00004E0A" w:rsidRDefault="00004E0A" w:rsidP="00004E0A">
      <w:r>
        <w:t xml:space="preserve">- Une </w:t>
      </w:r>
      <w:r w:rsidRPr="00EE6ECB">
        <w:rPr>
          <w:color w:val="FF0000"/>
        </w:rPr>
        <w:t>location</w:t>
      </w:r>
      <w:r w:rsidRPr="00EE6ECB">
        <w:rPr>
          <w:color w:val="806000" w:themeColor="accent4" w:themeShade="80"/>
        </w:rPr>
        <w:t xml:space="preserve"> </w:t>
      </w:r>
      <w:r>
        <w:t>n'est permise que si le client est en règle (pas de dépassement du nombre d'emprunts maximum, pas de cassette en retard).</w:t>
      </w:r>
    </w:p>
    <w:p w14:paraId="7CDDF98A" w14:textId="77777777" w:rsidR="00004E0A" w:rsidRDefault="00004E0A" w:rsidP="00004E0A">
      <w:r>
        <w:t xml:space="preserve">- La consultation d'un </w:t>
      </w:r>
      <w:r w:rsidRPr="00004E0A">
        <w:rPr>
          <w:color w:val="4472C4" w:themeColor="accent1"/>
        </w:rPr>
        <w:t xml:space="preserve">client </w:t>
      </w:r>
      <w:r>
        <w:t xml:space="preserve">permettra d'obtenir son </w:t>
      </w:r>
      <w:r w:rsidRPr="00004E0A">
        <w:rPr>
          <w:color w:val="4472C4" w:themeColor="accent1"/>
        </w:rPr>
        <w:t>nom</w:t>
      </w:r>
      <w:r>
        <w:t xml:space="preserve">, son </w:t>
      </w:r>
      <w:r w:rsidRPr="00004E0A">
        <w:rPr>
          <w:color w:val="4472C4" w:themeColor="accent1"/>
        </w:rPr>
        <w:t>adresse</w:t>
      </w:r>
      <w:r>
        <w:t>, son</w:t>
      </w:r>
      <w:r w:rsidRPr="00004E0A">
        <w:rPr>
          <w:color w:val="4472C4" w:themeColor="accent1"/>
        </w:rPr>
        <w:t xml:space="preserve"> nombre </w:t>
      </w:r>
      <w:r>
        <w:t xml:space="preserve">d'emprunts en cours, </w:t>
      </w:r>
      <w:r w:rsidRPr="00EE6ECB">
        <w:rPr>
          <w:color w:val="FF0000"/>
        </w:rPr>
        <w:t>la liste des numéros de cassettes et des titres qu'il a actuellement empruntés</w:t>
      </w:r>
      <w:r>
        <w:t>.</w:t>
      </w:r>
    </w:p>
    <w:p w14:paraId="6ABB2581" w14:textId="77777777" w:rsidR="00004E0A" w:rsidRDefault="00004E0A" w:rsidP="00004E0A">
      <w:r>
        <w:t>- La consultation d'un genre permettra d'obtenir la liste des films de ce genre disponibles dans le magasin.</w:t>
      </w:r>
    </w:p>
    <w:p w14:paraId="289AC82A" w14:textId="77777777" w:rsidR="00004E0A" w:rsidRDefault="00004E0A" w:rsidP="00004E0A">
      <w:r>
        <w:t>- Périodiquement, on veut obtenir la liste des retardataires ; on veut pour chaque cassette non retournée à temps les informations suivantes :</w:t>
      </w:r>
    </w:p>
    <w:p w14:paraId="54FDC83A" w14:textId="46D06FE0" w:rsidR="00004E0A" w:rsidRDefault="00004E0A" w:rsidP="00004E0A">
      <w:pPr>
        <w:ind w:firstLine="708"/>
      </w:pPr>
      <w:r>
        <w:t>O Nom, adresse du client</w:t>
      </w:r>
      <w:r w:rsidRPr="00EE6ECB">
        <w:t xml:space="preserve">, date de l'emprunt, numéro(s) de cassette </w:t>
      </w:r>
      <w:r>
        <w:t>et titre du (des) film(s) concerné(s).</w:t>
      </w:r>
    </w:p>
    <w:p w14:paraId="6DB2D3B8" w14:textId="26F73229" w:rsidR="00004E0A" w:rsidRDefault="00004E0A" w:rsidP="00004E0A">
      <w:r>
        <w:t xml:space="preserve">- On veut pouvoir connaître pour chaque </w:t>
      </w:r>
      <w:r w:rsidRPr="00004E0A">
        <w:rPr>
          <w:color w:val="806000" w:themeColor="accent4" w:themeShade="80"/>
        </w:rPr>
        <w:t xml:space="preserve">cassette </w:t>
      </w:r>
      <w:r>
        <w:t xml:space="preserve">(identifiée par une </w:t>
      </w:r>
      <w:r w:rsidRPr="00F0712E">
        <w:t>numérotation</w:t>
      </w:r>
      <w:r w:rsidRPr="00004E0A">
        <w:rPr>
          <w:color w:val="806000" w:themeColor="accent4" w:themeShade="80"/>
        </w:rPr>
        <w:t xml:space="preserve"> </w:t>
      </w:r>
      <w:r>
        <w:t xml:space="preserve">commune aux dix magasins) </w:t>
      </w:r>
      <w:r w:rsidRPr="00004E0A">
        <w:rPr>
          <w:color w:val="806000" w:themeColor="accent4" w:themeShade="80"/>
        </w:rPr>
        <w:t>où elle</w:t>
      </w:r>
      <w:r>
        <w:t xml:space="preserve"> est, quand elle a été </w:t>
      </w:r>
      <w:r w:rsidRPr="00004E0A">
        <w:rPr>
          <w:color w:val="806000" w:themeColor="accent4" w:themeShade="80"/>
        </w:rPr>
        <w:t>mise en service</w:t>
      </w:r>
      <w:r>
        <w:t xml:space="preserve">, quel </w:t>
      </w:r>
      <w:r w:rsidRPr="00004E0A">
        <w:rPr>
          <w:color w:val="806000" w:themeColor="accent4" w:themeShade="80"/>
        </w:rPr>
        <w:t>film</w:t>
      </w:r>
      <w:r>
        <w:t xml:space="preserve"> y est enregistré, </w:t>
      </w:r>
      <w:r w:rsidRPr="009406A8">
        <w:rPr>
          <w:color w:val="806000" w:themeColor="accent4" w:themeShade="80"/>
        </w:rPr>
        <w:t>combien de fois elle a déjà été louée</w:t>
      </w:r>
      <w:r>
        <w:t xml:space="preserve">, et quel est son </w:t>
      </w:r>
      <w:r w:rsidRPr="009406A8">
        <w:rPr>
          <w:color w:val="806000" w:themeColor="accent4" w:themeShade="80"/>
        </w:rPr>
        <w:t>état</w:t>
      </w:r>
      <w:r>
        <w:t xml:space="preserve"> (de très bon à mauvais).</w:t>
      </w:r>
    </w:p>
    <w:p w14:paraId="3972C464" w14:textId="77777777" w:rsidR="00441717" w:rsidRDefault="00441717" w:rsidP="00441717"/>
    <w:p w14:paraId="28DD989F" w14:textId="77777777" w:rsidR="00441717" w:rsidRPr="00721EF3" w:rsidRDefault="00441717" w:rsidP="00441717"/>
    <w:p w14:paraId="5834D0EC" w14:textId="77777777" w:rsidR="00441717" w:rsidRDefault="00441717" w:rsidP="00441717">
      <w:pPr>
        <w:pStyle w:val="Titre1"/>
      </w:pPr>
      <w:bookmarkStart w:id="0" w:name="_Toc46145163"/>
      <w:r w:rsidRPr="005415AE">
        <w:lastRenderedPageBreak/>
        <w:t xml:space="preserve">Analyse : </w:t>
      </w:r>
      <w:r>
        <w:t>L’interview</w:t>
      </w:r>
      <w:bookmarkEnd w:id="0"/>
    </w:p>
    <w:p w14:paraId="7D3FD150" w14:textId="77777777" w:rsidR="00441717" w:rsidRDefault="00441717" w:rsidP="00441717"/>
    <w:p w14:paraId="144DD344" w14:textId="3D70FB24" w:rsidR="00441717" w:rsidRDefault="00B04178" w:rsidP="00B04178">
      <w:pPr>
        <w:pStyle w:val="Paragraphedeliste"/>
        <w:numPr>
          <w:ilvl w:val="0"/>
          <w:numId w:val="2"/>
        </w:numPr>
      </w:pPr>
      <w:r>
        <w:t xml:space="preserve">Le type de public </w:t>
      </w:r>
      <w:r w:rsidR="00123704">
        <w:t>est-il</w:t>
      </w:r>
      <w:r>
        <w:t xml:space="preserve"> </w:t>
      </w:r>
      <w:r w:rsidR="00123704">
        <w:t>géré</w:t>
      </w:r>
      <w:r>
        <w:t xml:space="preserve"> par âge ou par nom (adulte, enfant …) ?</w:t>
      </w:r>
    </w:p>
    <w:p w14:paraId="6E104F88" w14:textId="2AF42AC4" w:rsidR="00FB1F1D" w:rsidRDefault="00FB1F1D" w:rsidP="00FB1F1D">
      <w:pPr>
        <w:pStyle w:val="Paragraphedeliste"/>
      </w:pPr>
      <w:r>
        <w:t>Par âge</w:t>
      </w:r>
    </w:p>
    <w:p w14:paraId="61A8BB19" w14:textId="13968C1F" w:rsidR="00B04178" w:rsidRDefault="00F0712E" w:rsidP="00B04178">
      <w:pPr>
        <w:pStyle w:val="Paragraphedeliste"/>
        <w:numPr>
          <w:ilvl w:val="0"/>
          <w:numId w:val="2"/>
        </w:numPr>
      </w:pPr>
      <w:r>
        <w:t xml:space="preserve">Peu ont recherché un film par son </w:t>
      </w:r>
      <w:r w:rsidR="008A037C">
        <w:t>nom en</w:t>
      </w:r>
      <w:r>
        <w:t xml:space="preserve"> </w:t>
      </w:r>
      <w:r w:rsidR="008A037C">
        <w:t>plus</w:t>
      </w:r>
      <w:r>
        <w:t xml:space="preserve"> de son genre ?</w:t>
      </w:r>
    </w:p>
    <w:p w14:paraId="118A37D0" w14:textId="252BC5E1" w:rsidR="00820AA8" w:rsidRDefault="00820AA8" w:rsidP="00820AA8">
      <w:pPr>
        <w:pStyle w:val="Paragraphedeliste"/>
      </w:pPr>
      <w:r>
        <w:t>Non ce n'est pas prévu</w:t>
      </w:r>
    </w:p>
    <w:p w14:paraId="09BCDBFB" w14:textId="1B530EA6" w:rsidR="00820AA8" w:rsidRDefault="00650DCA" w:rsidP="00820AA8">
      <w:pPr>
        <w:pStyle w:val="Paragraphedeliste"/>
        <w:numPr>
          <w:ilvl w:val="0"/>
          <w:numId w:val="2"/>
        </w:numPr>
      </w:pPr>
      <w:r>
        <w:t>Qu'a ton besoin comme informations sur les acteurs ?</w:t>
      </w:r>
    </w:p>
    <w:p w14:paraId="5C65BBD6" w14:textId="2A10852D" w:rsidR="00820AA8" w:rsidRDefault="00820AA8" w:rsidP="00820AA8">
      <w:pPr>
        <w:pStyle w:val="Paragraphedeliste"/>
      </w:pPr>
      <w:r>
        <w:t>Nom, prénom, âge</w:t>
      </w:r>
    </w:p>
    <w:p w14:paraId="56620884" w14:textId="52EBE191" w:rsidR="00820AA8" w:rsidRDefault="00FB1F1D" w:rsidP="00820AA8">
      <w:pPr>
        <w:pStyle w:val="Paragraphedeliste"/>
        <w:numPr>
          <w:ilvl w:val="0"/>
          <w:numId w:val="2"/>
        </w:numPr>
      </w:pPr>
      <w:r>
        <w:t>Quel est le format de la numérotation des cassettes</w:t>
      </w:r>
      <w:r w:rsidR="00224EAF">
        <w:t xml:space="preserve"> ?</w:t>
      </w:r>
    </w:p>
    <w:p w14:paraId="530F62B7" w14:textId="2F74E0D8" w:rsidR="008A037C" w:rsidRDefault="00820AA8" w:rsidP="008A037C">
      <w:pPr>
        <w:pStyle w:val="Paragraphedeliste"/>
      </w:pPr>
      <w:r>
        <w:t>Numérique</w:t>
      </w:r>
    </w:p>
    <w:p w14:paraId="4C5953BE" w14:textId="77777777" w:rsidR="005904B1" w:rsidRDefault="005904B1" w:rsidP="00441717">
      <w:pPr>
        <w:pStyle w:val="Titre1"/>
      </w:pPr>
    </w:p>
    <w:p w14:paraId="6F60C6F3" w14:textId="77777777" w:rsidR="005904B1" w:rsidRDefault="005904B1" w:rsidP="00441717">
      <w:pPr>
        <w:pStyle w:val="Titre1"/>
      </w:pPr>
    </w:p>
    <w:p w14:paraId="7159F408" w14:textId="77777777" w:rsidR="005904B1" w:rsidRDefault="005904B1" w:rsidP="00441717">
      <w:pPr>
        <w:pStyle w:val="Titre1"/>
      </w:pPr>
    </w:p>
    <w:p w14:paraId="7CCCFEBB" w14:textId="77777777" w:rsidR="005904B1" w:rsidRDefault="005904B1" w:rsidP="00441717">
      <w:pPr>
        <w:pStyle w:val="Titre1"/>
      </w:pPr>
    </w:p>
    <w:p w14:paraId="6403A728" w14:textId="77777777" w:rsidR="005904B1" w:rsidRDefault="005904B1" w:rsidP="00441717">
      <w:pPr>
        <w:pStyle w:val="Titre1"/>
      </w:pPr>
    </w:p>
    <w:p w14:paraId="10773650" w14:textId="77777777" w:rsidR="005904B1" w:rsidRDefault="005904B1" w:rsidP="00441717">
      <w:pPr>
        <w:pStyle w:val="Titre1"/>
      </w:pPr>
    </w:p>
    <w:p w14:paraId="5B59EBA5" w14:textId="77777777" w:rsidR="005904B1" w:rsidRDefault="005904B1" w:rsidP="00441717">
      <w:pPr>
        <w:pStyle w:val="Titre1"/>
      </w:pPr>
    </w:p>
    <w:p w14:paraId="7C8DB665" w14:textId="77777777" w:rsidR="005904B1" w:rsidRDefault="005904B1" w:rsidP="00441717">
      <w:pPr>
        <w:pStyle w:val="Titre1"/>
      </w:pPr>
    </w:p>
    <w:p w14:paraId="54663656" w14:textId="77777777" w:rsidR="005904B1" w:rsidRDefault="005904B1" w:rsidP="00441717">
      <w:pPr>
        <w:pStyle w:val="Titre1"/>
      </w:pPr>
    </w:p>
    <w:p w14:paraId="4B36D38C" w14:textId="77777777" w:rsidR="005904B1" w:rsidRDefault="005904B1" w:rsidP="00441717">
      <w:pPr>
        <w:pStyle w:val="Titre1"/>
      </w:pPr>
    </w:p>
    <w:p w14:paraId="731DB848" w14:textId="77777777" w:rsidR="005904B1" w:rsidRDefault="005904B1" w:rsidP="00441717">
      <w:pPr>
        <w:pStyle w:val="Titre1"/>
      </w:pPr>
    </w:p>
    <w:p w14:paraId="40B54ACE" w14:textId="115E8B96" w:rsidR="00441717" w:rsidRDefault="00441717" w:rsidP="00441717">
      <w:pPr>
        <w:pStyle w:val="Titre1"/>
      </w:pPr>
      <w:r>
        <w:t>Le dictionnaire de données</w:t>
      </w:r>
    </w:p>
    <w:p w14:paraId="0603AADD" w14:textId="77777777" w:rsidR="00441717" w:rsidRDefault="00441717" w:rsidP="00441717"/>
    <w:tbl>
      <w:tblPr>
        <w:tblStyle w:val="Grilledutableau1"/>
        <w:tblW w:w="10572" w:type="dxa"/>
        <w:tblInd w:w="-757" w:type="dxa"/>
        <w:tblLook w:val="04A0" w:firstRow="1" w:lastRow="0" w:firstColumn="1" w:lastColumn="0" w:noHBand="0" w:noVBand="1"/>
      </w:tblPr>
      <w:tblGrid>
        <w:gridCol w:w="1592"/>
        <w:gridCol w:w="3099"/>
        <w:gridCol w:w="1964"/>
        <w:gridCol w:w="2051"/>
        <w:gridCol w:w="1866"/>
      </w:tblGrid>
      <w:tr w:rsidR="004016D8" w:rsidRPr="003F0F62" w14:paraId="413CD4A7" w14:textId="77777777" w:rsidTr="00F0712E">
        <w:trPr>
          <w:trHeight w:val="584"/>
        </w:trPr>
        <w:tc>
          <w:tcPr>
            <w:tcW w:w="1592" w:type="dxa"/>
            <w:shd w:val="clear" w:color="auto" w:fill="629DD1"/>
          </w:tcPr>
          <w:p w14:paraId="55BE9496" w14:textId="77777777" w:rsidR="004016D8" w:rsidRPr="00444CBC" w:rsidRDefault="004016D8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444CBC">
              <w:rPr>
                <w:rFonts w:ascii="Calibri" w:hAnsi="Calibri" w:cs="Times New Roman"/>
                <w:b/>
                <w:bCs/>
                <w:color w:val="FFFFFF"/>
              </w:rPr>
              <w:t>Entité</w:t>
            </w:r>
          </w:p>
        </w:tc>
        <w:tc>
          <w:tcPr>
            <w:tcW w:w="3099" w:type="dxa"/>
            <w:shd w:val="clear" w:color="auto" w:fill="629DD1"/>
          </w:tcPr>
          <w:p w14:paraId="0B571018" w14:textId="77777777" w:rsidR="004016D8" w:rsidRPr="00444CBC" w:rsidRDefault="004016D8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444CBC">
              <w:rPr>
                <w:rFonts w:ascii="Calibri" w:hAnsi="Calibri" w:cs="Times New Roman"/>
                <w:b/>
                <w:bCs/>
                <w:color w:val="FFFFFF"/>
              </w:rPr>
              <w:t>Mnémonique</w:t>
            </w:r>
          </w:p>
        </w:tc>
        <w:tc>
          <w:tcPr>
            <w:tcW w:w="1964" w:type="dxa"/>
            <w:shd w:val="clear" w:color="auto" w:fill="629DD1"/>
          </w:tcPr>
          <w:p w14:paraId="261114C7" w14:textId="77777777" w:rsidR="004016D8" w:rsidRPr="00444CBC" w:rsidRDefault="004016D8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444CBC">
              <w:rPr>
                <w:rFonts w:ascii="Calibri" w:hAnsi="Calibri" w:cs="Times New Roman"/>
                <w:b/>
                <w:bCs/>
                <w:color w:val="FFFFFF"/>
              </w:rPr>
              <w:t>Signification</w:t>
            </w:r>
          </w:p>
        </w:tc>
        <w:tc>
          <w:tcPr>
            <w:tcW w:w="2051" w:type="dxa"/>
            <w:shd w:val="clear" w:color="auto" w:fill="629DD1"/>
          </w:tcPr>
          <w:p w14:paraId="7856E8A3" w14:textId="77777777" w:rsidR="004016D8" w:rsidRPr="00444CBC" w:rsidRDefault="004016D8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444CBC">
              <w:rPr>
                <w:rFonts w:ascii="Calibri" w:hAnsi="Calibri" w:cs="Times New Roman"/>
                <w:b/>
                <w:bCs/>
                <w:color w:val="FFFFFF"/>
              </w:rPr>
              <w:t>Type (longueur)</w:t>
            </w:r>
          </w:p>
        </w:tc>
        <w:tc>
          <w:tcPr>
            <w:tcW w:w="1866" w:type="dxa"/>
            <w:shd w:val="clear" w:color="auto" w:fill="629DD1"/>
          </w:tcPr>
          <w:p w14:paraId="3927A6F5" w14:textId="77777777" w:rsidR="004016D8" w:rsidRPr="003F0F62" w:rsidRDefault="004016D8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444CBC">
              <w:rPr>
                <w:rFonts w:ascii="Calibri" w:hAnsi="Calibri" w:cs="Times New Roman"/>
                <w:b/>
                <w:bCs/>
                <w:color w:val="FFFFFF"/>
              </w:rPr>
              <w:t>Contraintes</w:t>
            </w:r>
          </w:p>
        </w:tc>
      </w:tr>
      <w:tr w:rsidR="00852A60" w:rsidRPr="003F0F62" w14:paraId="384FDDA4" w14:textId="77777777" w:rsidTr="00F0712E">
        <w:trPr>
          <w:trHeight w:val="270"/>
        </w:trPr>
        <w:tc>
          <w:tcPr>
            <w:tcW w:w="1592" w:type="dxa"/>
            <w:shd w:val="clear" w:color="auto" w:fill="629DD1"/>
          </w:tcPr>
          <w:p w14:paraId="6BBE2586" w14:textId="2CB8E1A3" w:rsidR="00852A60" w:rsidRDefault="00852A60" w:rsidP="00852A60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>
              <w:rPr>
                <w:rFonts w:ascii="Calibri" w:hAnsi="Calibri" w:cs="Times New Roman"/>
                <w:b/>
                <w:bCs/>
                <w:color w:val="FFFFFF"/>
              </w:rPr>
              <w:t>Client</w:t>
            </w:r>
          </w:p>
        </w:tc>
        <w:tc>
          <w:tcPr>
            <w:tcW w:w="3099" w:type="dxa"/>
            <w:shd w:val="clear" w:color="auto" w:fill="DFEBF5"/>
          </w:tcPr>
          <w:p w14:paraId="78B26A28" w14:textId="4D35A29B" w:rsidR="00852A60" w:rsidRDefault="00852A60" w:rsidP="00852A60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Client_id</w:t>
            </w:r>
            <w:proofErr w:type="spellEnd"/>
          </w:p>
        </w:tc>
        <w:tc>
          <w:tcPr>
            <w:tcW w:w="1964" w:type="dxa"/>
            <w:shd w:val="clear" w:color="auto" w:fill="DFEBF5"/>
          </w:tcPr>
          <w:p w14:paraId="6F9F70B2" w14:textId="08B672FA" w:rsidR="00852A60" w:rsidRDefault="00852A60" w:rsidP="00852A60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Numéro d'identifiant du client</w:t>
            </w:r>
          </w:p>
        </w:tc>
        <w:tc>
          <w:tcPr>
            <w:tcW w:w="2051" w:type="dxa"/>
            <w:shd w:val="clear" w:color="auto" w:fill="DFEBF5"/>
          </w:tcPr>
          <w:p w14:paraId="52B359B8" w14:textId="3D228AB9" w:rsidR="00852A60" w:rsidRDefault="00852A60" w:rsidP="00852A60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</w:t>
            </w:r>
          </w:p>
        </w:tc>
        <w:tc>
          <w:tcPr>
            <w:tcW w:w="1866" w:type="dxa"/>
            <w:shd w:val="clear" w:color="auto" w:fill="DFEBF5"/>
          </w:tcPr>
          <w:p w14:paraId="4585C7D4" w14:textId="24447DA5" w:rsidR="00852A60" w:rsidRDefault="00852A60" w:rsidP="00852A60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Identifiant, Obligatoire, auto-incrémentassions</w:t>
            </w:r>
          </w:p>
        </w:tc>
      </w:tr>
      <w:tr w:rsidR="00852A60" w:rsidRPr="003F0F62" w14:paraId="205F3F96" w14:textId="77777777" w:rsidTr="00F0712E">
        <w:trPr>
          <w:trHeight w:val="270"/>
        </w:trPr>
        <w:tc>
          <w:tcPr>
            <w:tcW w:w="1592" w:type="dxa"/>
            <w:shd w:val="clear" w:color="auto" w:fill="629DD1"/>
          </w:tcPr>
          <w:p w14:paraId="64E4BB56" w14:textId="77777777" w:rsidR="00852A60" w:rsidRPr="003F0F62" w:rsidRDefault="00852A60" w:rsidP="00852A60">
            <w:pPr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099" w:type="dxa"/>
            <w:shd w:val="clear" w:color="auto" w:fill="DFEBF5"/>
          </w:tcPr>
          <w:p w14:paraId="57B4F027" w14:textId="77777777" w:rsidR="00852A60" w:rsidRDefault="00852A60" w:rsidP="00852A60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Client_firstname</w:t>
            </w:r>
            <w:proofErr w:type="spellEnd"/>
          </w:p>
          <w:p w14:paraId="35F3BA3E" w14:textId="16C96CA6" w:rsidR="00852A60" w:rsidRPr="003F0F62" w:rsidRDefault="00852A60" w:rsidP="00852A60">
            <w:pPr>
              <w:ind w:firstLine="0"/>
              <w:rPr>
                <w:rFonts w:ascii="Calibri" w:hAnsi="Calibri" w:cs="Times New Roman"/>
              </w:rPr>
            </w:pPr>
          </w:p>
        </w:tc>
        <w:tc>
          <w:tcPr>
            <w:tcW w:w="1964" w:type="dxa"/>
            <w:shd w:val="clear" w:color="auto" w:fill="DFEBF5"/>
          </w:tcPr>
          <w:p w14:paraId="623CBADB" w14:textId="1F787794" w:rsidR="00852A60" w:rsidRPr="003F0F62" w:rsidRDefault="00852A60" w:rsidP="00852A60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Nom du client </w:t>
            </w:r>
          </w:p>
        </w:tc>
        <w:tc>
          <w:tcPr>
            <w:tcW w:w="2051" w:type="dxa"/>
            <w:shd w:val="clear" w:color="auto" w:fill="DFEBF5"/>
          </w:tcPr>
          <w:p w14:paraId="4ED957B2" w14:textId="27BABF29" w:rsidR="00852A60" w:rsidRPr="003F0F62" w:rsidRDefault="00852A60" w:rsidP="00852A60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Alphabétique (50)</w:t>
            </w:r>
          </w:p>
        </w:tc>
        <w:tc>
          <w:tcPr>
            <w:tcW w:w="1866" w:type="dxa"/>
            <w:shd w:val="clear" w:color="auto" w:fill="DFEBF5"/>
          </w:tcPr>
          <w:p w14:paraId="03063656" w14:textId="72751156" w:rsidR="00852A60" w:rsidRPr="003F0F62" w:rsidRDefault="00852A60" w:rsidP="00852A60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852A60" w:rsidRPr="003F0F62" w14:paraId="096FB5DB" w14:textId="77777777" w:rsidTr="00F0712E">
        <w:trPr>
          <w:trHeight w:val="266"/>
        </w:trPr>
        <w:tc>
          <w:tcPr>
            <w:tcW w:w="1592" w:type="dxa"/>
            <w:shd w:val="clear" w:color="auto" w:fill="629DD1"/>
          </w:tcPr>
          <w:p w14:paraId="011715C5" w14:textId="77777777" w:rsidR="00852A60" w:rsidRDefault="00852A60" w:rsidP="00852A60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6DAADA7D" w14:textId="77777777" w:rsidR="00852A60" w:rsidRPr="003F0F62" w:rsidRDefault="00852A60" w:rsidP="00852A60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099" w:type="dxa"/>
            <w:shd w:val="clear" w:color="auto" w:fill="DFEBF5"/>
          </w:tcPr>
          <w:p w14:paraId="4E8CE8E5" w14:textId="4859D3FA" w:rsidR="00852A60" w:rsidRPr="003F0F62" w:rsidRDefault="00852A60" w:rsidP="00852A60">
            <w:pPr>
              <w:ind w:firstLine="0"/>
              <w:rPr>
                <w:rFonts w:ascii="Calibri" w:hAnsi="Calibri" w:cs="Times New Roman"/>
                <w:highlight w:val="cyan"/>
              </w:rPr>
            </w:pPr>
            <w:proofErr w:type="spellStart"/>
            <w:r>
              <w:rPr>
                <w:rFonts w:ascii="Calibri" w:hAnsi="Calibri" w:cs="Times New Roman"/>
              </w:rPr>
              <w:t>Client_lastname</w:t>
            </w:r>
            <w:proofErr w:type="spellEnd"/>
          </w:p>
        </w:tc>
        <w:tc>
          <w:tcPr>
            <w:tcW w:w="1964" w:type="dxa"/>
            <w:shd w:val="clear" w:color="auto" w:fill="DFEBF5"/>
          </w:tcPr>
          <w:p w14:paraId="0ECF6566" w14:textId="2990D915" w:rsidR="00852A60" w:rsidRPr="003F0F62" w:rsidRDefault="00852A60" w:rsidP="00852A60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Prénom du client</w:t>
            </w:r>
          </w:p>
        </w:tc>
        <w:tc>
          <w:tcPr>
            <w:tcW w:w="2051" w:type="dxa"/>
            <w:shd w:val="clear" w:color="auto" w:fill="DFEBF5"/>
          </w:tcPr>
          <w:p w14:paraId="4571A31E" w14:textId="4C867928" w:rsidR="00852A60" w:rsidRPr="003F0F62" w:rsidRDefault="00852A60" w:rsidP="00852A60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Alphabétique (50)</w:t>
            </w:r>
          </w:p>
        </w:tc>
        <w:tc>
          <w:tcPr>
            <w:tcW w:w="1866" w:type="dxa"/>
            <w:shd w:val="clear" w:color="auto" w:fill="DFEBF5"/>
          </w:tcPr>
          <w:p w14:paraId="338B7E0E" w14:textId="6052667B" w:rsidR="00852A60" w:rsidRPr="003F0F62" w:rsidRDefault="00852A60" w:rsidP="00852A60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0035B5" w:rsidRPr="003F0F62" w14:paraId="123647CE" w14:textId="77777777" w:rsidTr="00F0712E">
        <w:trPr>
          <w:trHeight w:val="266"/>
        </w:trPr>
        <w:tc>
          <w:tcPr>
            <w:tcW w:w="1592" w:type="dxa"/>
            <w:shd w:val="clear" w:color="auto" w:fill="629DD1"/>
          </w:tcPr>
          <w:p w14:paraId="486F1A55" w14:textId="77777777" w:rsidR="000035B5" w:rsidRDefault="000035B5" w:rsidP="00852A60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099" w:type="dxa"/>
            <w:shd w:val="clear" w:color="auto" w:fill="DFEBF5"/>
          </w:tcPr>
          <w:p w14:paraId="695200C6" w14:textId="39EAA733" w:rsidR="000035B5" w:rsidRDefault="000035B5" w:rsidP="000035B5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Client_adress</w:t>
            </w:r>
            <w:proofErr w:type="spellEnd"/>
          </w:p>
        </w:tc>
        <w:tc>
          <w:tcPr>
            <w:tcW w:w="1964" w:type="dxa"/>
            <w:shd w:val="clear" w:color="auto" w:fill="DFEBF5"/>
          </w:tcPr>
          <w:p w14:paraId="09F49A3A" w14:textId="1B9E63D2" w:rsidR="000035B5" w:rsidRDefault="000035B5" w:rsidP="000035B5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Adresse postale du client</w:t>
            </w:r>
          </w:p>
        </w:tc>
        <w:tc>
          <w:tcPr>
            <w:tcW w:w="2051" w:type="dxa"/>
            <w:shd w:val="clear" w:color="auto" w:fill="DFEBF5"/>
          </w:tcPr>
          <w:p w14:paraId="07CD64F0" w14:textId="12123509" w:rsidR="000035B5" w:rsidRDefault="000035B5" w:rsidP="000035B5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(128)</w:t>
            </w:r>
          </w:p>
        </w:tc>
        <w:tc>
          <w:tcPr>
            <w:tcW w:w="1866" w:type="dxa"/>
            <w:shd w:val="clear" w:color="auto" w:fill="DFEBF5"/>
          </w:tcPr>
          <w:p w14:paraId="6DA5F1B3" w14:textId="7FED02D4" w:rsidR="000035B5" w:rsidRDefault="000035B5" w:rsidP="000035B5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852A60" w:rsidRPr="003F0F62" w14:paraId="0028CA01" w14:textId="77777777" w:rsidTr="00F0712E">
        <w:trPr>
          <w:trHeight w:val="270"/>
        </w:trPr>
        <w:tc>
          <w:tcPr>
            <w:tcW w:w="1592" w:type="dxa"/>
            <w:shd w:val="clear" w:color="auto" w:fill="629DD1"/>
          </w:tcPr>
          <w:p w14:paraId="1DA05313" w14:textId="77777777" w:rsidR="00852A60" w:rsidRDefault="00852A60" w:rsidP="00852A60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2A9FC271" w14:textId="77777777" w:rsidR="00852A60" w:rsidRPr="003F0F62" w:rsidRDefault="00852A60" w:rsidP="00852A60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099" w:type="dxa"/>
            <w:shd w:val="clear" w:color="auto" w:fill="DFEBF5"/>
          </w:tcPr>
          <w:p w14:paraId="4DF327EA" w14:textId="50EB3286" w:rsidR="00852A60" w:rsidRDefault="00852A60" w:rsidP="00852A60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Client_amountDeposit</w:t>
            </w:r>
            <w:proofErr w:type="spellEnd"/>
          </w:p>
        </w:tc>
        <w:tc>
          <w:tcPr>
            <w:tcW w:w="1964" w:type="dxa"/>
            <w:shd w:val="clear" w:color="auto" w:fill="DFEBF5"/>
          </w:tcPr>
          <w:p w14:paraId="044F2510" w14:textId="093FD888" w:rsidR="00852A60" w:rsidRDefault="00852A60" w:rsidP="00852A60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Montant de la caution</w:t>
            </w:r>
          </w:p>
        </w:tc>
        <w:tc>
          <w:tcPr>
            <w:tcW w:w="2051" w:type="dxa"/>
            <w:shd w:val="clear" w:color="auto" w:fill="DFEBF5"/>
          </w:tcPr>
          <w:p w14:paraId="6B4D7D40" w14:textId="3473F4EA" w:rsidR="00852A60" w:rsidRPr="003F0F62" w:rsidRDefault="00852A60" w:rsidP="00852A60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(3)</w:t>
            </w:r>
          </w:p>
        </w:tc>
        <w:tc>
          <w:tcPr>
            <w:tcW w:w="1866" w:type="dxa"/>
            <w:shd w:val="clear" w:color="auto" w:fill="DFEBF5"/>
          </w:tcPr>
          <w:p w14:paraId="16CAE10F" w14:textId="20F2EC12" w:rsidR="00852A60" w:rsidRPr="003F0F62" w:rsidRDefault="00852A60" w:rsidP="00852A60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F0712E" w14:paraId="325082A0" w14:textId="77777777" w:rsidTr="00F0712E">
        <w:trPr>
          <w:trHeight w:val="270"/>
        </w:trPr>
        <w:tc>
          <w:tcPr>
            <w:tcW w:w="1592" w:type="dxa"/>
            <w:shd w:val="clear" w:color="auto" w:fill="629DD1"/>
          </w:tcPr>
          <w:p w14:paraId="34455AC5" w14:textId="77777777" w:rsidR="00F0712E" w:rsidRDefault="00F0712E" w:rsidP="00F0712E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12004D76" w14:textId="6B123342" w:rsidR="00650DCA" w:rsidRDefault="00650DCA" w:rsidP="00F0712E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099" w:type="dxa"/>
            <w:shd w:val="clear" w:color="auto" w:fill="DFEBF5"/>
          </w:tcPr>
          <w:p w14:paraId="30A85F04" w14:textId="6C020A4F" w:rsidR="00F0712E" w:rsidRDefault="00F0712E" w:rsidP="00F0712E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Client_currentLoanNumber</w:t>
            </w:r>
            <w:proofErr w:type="spellEnd"/>
          </w:p>
        </w:tc>
        <w:tc>
          <w:tcPr>
            <w:tcW w:w="1964" w:type="dxa"/>
            <w:shd w:val="clear" w:color="auto" w:fill="DFEBF5"/>
          </w:tcPr>
          <w:p w14:paraId="4651EA4E" w14:textId="25527AB4" w:rsidR="00F0712E" w:rsidRDefault="00F0712E" w:rsidP="00F0712E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Nombre d'emprunt en cours</w:t>
            </w:r>
          </w:p>
        </w:tc>
        <w:tc>
          <w:tcPr>
            <w:tcW w:w="2051" w:type="dxa"/>
            <w:shd w:val="clear" w:color="auto" w:fill="DFEBF5"/>
          </w:tcPr>
          <w:p w14:paraId="4F96819C" w14:textId="683A048F" w:rsidR="00F0712E" w:rsidRDefault="00F0712E" w:rsidP="00F0712E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(1)</w:t>
            </w:r>
          </w:p>
        </w:tc>
        <w:tc>
          <w:tcPr>
            <w:tcW w:w="1866" w:type="dxa"/>
            <w:shd w:val="clear" w:color="auto" w:fill="DFEBF5"/>
          </w:tcPr>
          <w:p w14:paraId="5BF71E41" w14:textId="25A946EA" w:rsidR="00F0712E" w:rsidRDefault="00650DCA" w:rsidP="00F0712E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Facultatif</w:t>
            </w:r>
          </w:p>
        </w:tc>
      </w:tr>
      <w:tr w:rsidR="00F0712E" w14:paraId="4D08BC95" w14:textId="77777777" w:rsidTr="00F0712E">
        <w:trPr>
          <w:trHeight w:val="270"/>
        </w:trPr>
        <w:tc>
          <w:tcPr>
            <w:tcW w:w="1592" w:type="dxa"/>
            <w:shd w:val="clear" w:color="auto" w:fill="629DD1"/>
          </w:tcPr>
          <w:p w14:paraId="2370F028" w14:textId="4BB4FE95" w:rsidR="00F0712E" w:rsidRPr="00444CBC" w:rsidRDefault="00F0712E" w:rsidP="00F0712E">
            <w:pPr>
              <w:rPr>
                <w:rFonts w:ascii="Calibri" w:hAnsi="Calibri" w:cs="Times New Roman"/>
                <w:b/>
                <w:bCs/>
                <w:color w:val="FFFFFF"/>
              </w:rPr>
            </w:pPr>
            <w:proofErr w:type="spellStart"/>
            <w:r w:rsidRPr="00444CBC">
              <w:rPr>
                <w:rFonts w:ascii="Calibri" w:hAnsi="Calibri" w:cs="Times New Roman"/>
                <w:b/>
                <w:bCs/>
                <w:color w:val="FFFFFF"/>
              </w:rPr>
              <w:t>Movie</w:t>
            </w:r>
            <w:proofErr w:type="spellEnd"/>
          </w:p>
          <w:p w14:paraId="3EBA067F" w14:textId="77777777" w:rsidR="00F0712E" w:rsidRPr="003F0F62" w:rsidRDefault="00F0712E" w:rsidP="00F0712E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099" w:type="dxa"/>
            <w:shd w:val="clear" w:color="auto" w:fill="DFEBF5"/>
          </w:tcPr>
          <w:p w14:paraId="0198196C" w14:textId="5C9073D7" w:rsidR="00F0712E" w:rsidRDefault="00F0712E" w:rsidP="00F0712E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Movie_name</w:t>
            </w:r>
            <w:proofErr w:type="spellEnd"/>
          </w:p>
        </w:tc>
        <w:tc>
          <w:tcPr>
            <w:tcW w:w="1964" w:type="dxa"/>
            <w:shd w:val="clear" w:color="auto" w:fill="DFEBF5"/>
          </w:tcPr>
          <w:p w14:paraId="4313EB32" w14:textId="0C3B269E" w:rsidR="00F0712E" w:rsidRDefault="00F0712E" w:rsidP="00F0712E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 du film</w:t>
            </w:r>
          </w:p>
        </w:tc>
        <w:tc>
          <w:tcPr>
            <w:tcW w:w="2051" w:type="dxa"/>
            <w:shd w:val="clear" w:color="auto" w:fill="DFEBF5"/>
          </w:tcPr>
          <w:p w14:paraId="6E32C863" w14:textId="40FC62F3" w:rsidR="00F0712E" w:rsidRDefault="00F0712E" w:rsidP="00F0712E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 Alphanumérique (50)</w:t>
            </w:r>
          </w:p>
        </w:tc>
        <w:tc>
          <w:tcPr>
            <w:tcW w:w="1866" w:type="dxa"/>
            <w:shd w:val="clear" w:color="auto" w:fill="DFEBF5"/>
          </w:tcPr>
          <w:p w14:paraId="2D3E607F" w14:textId="767C5BE3" w:rsidR="00F0712E" w:rsidRDefault="00F0712E" w:rsidP="00F0712E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Identifiant, Obligatoire</w:t>
            </w:r>
          </w:p>
        </w:tc>
      </w:tr>
      <w:tr w:rsidR="00F0712E" w14:paraId="4592C794" w14:textId="77777777" w:rsidTr="00F0712E">
        <w:trPr>
          <w:trHeight w:val="270"/>
        </w:trPr>
        <w:tc>
          <w:tcPr>
            <w:tcW w:w="1592" w:type="dxa"/>
            <w:shd w:val="clear" w:color="auto" w:fill="629DD1"/>
          </w:tcPr>
          <w:p w14:paraId="6954817F" w14:textId="77777777" w:rsidR="00F0712E" w:rsidRDefault="00F0712E" w:rsidP="00F0712E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  <w:p w14:paraId="2E8641A2" w14:textId="5AAE3C84" w:rsidR="00F0712E" w:rsidRPr="00444CBC" w:rsidRDefault="00F0712E" w:rsidP="00F0712E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099" w:type="dxa"/>
            <w:shd w:val="clear" w:color="auto" w:fill="DFEBF5"/>
          </w:tcPr>
          <w:p w14:paraId="6F909D52" w14:textId="508C0D92" w:rsidR="00F0712E" w:rsidRDefault="00F0712E" w:rsidP="00F0712E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Movie_filmType</w:t>
            </w:r>
            <w:proofErr w:type="spellEnd"/>
          </w:p>
        </w:tc>
        <w:tc>
          <w:tcPr>
            <w:tcW w:w="1964" w:type="dxa"/>
            <w:shd w:val="clear" w:color="auto" w:fill="DFEBF5"/>
          </w:tcPr>
          <w:p w14:paraId="19F038D8" w14:textId="422AC092" w:rsidR="00F0712E" w:rsidRDefault="00F0712E" w:rsidP="00F0712E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Genre cinématographique</w:t>
            </w:r>
          </w:p>
        </w:tc>
        <w:tc>
          <w:tcPr>
            <w:tcW w:w="2051" w:type="dxa"/>
            <w:shd w:val="clear" w:color="auto" w:fill="DFEBF5"/>
          </w:tcPr>
          <w:p w14:paraId="2FC1793B" w14:textId="7F9D2572" w:rsidR="00F0712E" w:rsidRDefault="00F0712E" w:rsidP="00F0712E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Alphabétique (50)</w:t>
            </w:r>
          </w:p>
        </w:tc>
        <w:tc>
          <w:tcPr>
            <w:tcW w:w="1866" w:type="dxa"/>
            <w:shd w:val="clear" w:color="auto" w:fill="DFEBF5"/>
          </w:tcPr>
          <w:p w14:paraId="2C54A034" w14:textId="5327A1C7" w:rsidR="00F0712E" w:rsidRDefault="00F0712E" w:rsidP="00F0712E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F0712E" w14:paraId="09FD1D73" w14:textId="77777777" w:rsidTr="00F0712E">
        <w:trPr>
          <w:trHeight w:val="270"/>
        </w:trPr>
        <w:tc>
          <w:tcPr>
            <w:tcW w:w="1592" w:type="dxa"/>
            <w:shd w:val="clear" w:color="auto" w:fill="629DD1"/>
          </w:tcPr>
          <w:p w14:paraId="4A2E1868" w14:textId="77777777" w:rsidR="00F0712E" w:rsidRDefault="00F0712E" w:rsidP="00F0712E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  <w:p w14:paraId="57ED7E2C" w14:textId="172038C2" w:rsidR="00650DCA" w:rsidRPr="00444CBC" w:rsidRDefault="00650DCA" w:rsidP="00F0712E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099" w:type="dxa"/>
            <w:shd w:val="clear" w:color="auto" w:fill="DFEBF5"/>
          </w:tcPr>
          <w:p w14:paraId="4D0E4DDA" w14:textId="2731279F" w:rsidR="00F0712E" w:rsidRDefault="00F0712E" w:rsidP="00F0712E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Movie_director</w:t>
            </w:r>
            <w:proofErr w:type="spellEnd"/>
          </w:p>
        </w:tc>
        <w:tc>
          <w:tcPr>
            <w:tcW w:w="1964" w:type="dxa"/>
            <w:shd w:val="clear" w:color="auto" w:fill="DFEBF5"/>
          </w:tcPr>
          <w:p w14:paraId="38CD854E" w14:textId="50B00DB6" w:rsidR="00F0712E" w:rsidRDefault="00F0712E" w:rsidP="00F0712E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 du réalisateur du film</w:t>
            </w:r>
          </w:p>
        </w:tc>
        <w:tc>
          <w:tcPr>
            <w:tcW w:w="2051" w:type="dxa"/>
            <w:shd w:val="clear" w:color="auto" w:fill="DFEBF5"/>
          </w:tcPr>
          <w:p w14:paraId="3F7FC466" w14:textId="6A5C29CC" w:rsidR="00F0712E" w:rsidRDefault="00F0712E" w:rsidP="00F0712E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Alphabétique (50)</w:t>
            </w:r>
          </w:p>
        </w:tc>
        <w:tc>
          <w:tcPr>
            <w:tcW w:w="1866" w:type="dxa"/>
            <w:shd w:val="clear" w:color="auto" w:fill="DFEBF5"/>
          </w:tcPr>
          <w:p w14:paraId="239E4656" w14:textId="1A8D2E80" w:rsidR="00F0712E" w:rsidRDefault="00F0712E" w:rsidP="00F0712E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F0712E" w14:paraId="136CD426" w14:textId="77777777" w:rsidTr="00F0712E">
        <w:trPr>
          <w:trHeight w:val="270"/>
        </w:trPr>
        <w:tc>
          <w:tcPr>
            <w:tcW w:w="1592" w:type="dxa"/>
            <w:shd w:val="clear" w:color="auto" w:fill="629DD1"/>
          </w:tcPr>
          <w:p w14:paraId="09F00535" w14:textId="77777777" w:rsidR="00F0712E" w:rsidRDefault="00F0712E" w:rsidP="00F0712E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  <w:p w14:paraId="3BBE3448" w14:textId="77777777" w:rsidR="00EE6ECB" w:rsidRDefault="00EE6ECB" w:rsidP="00F0712E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  <w:p w14:paraId="2AD2AC9E" w14:textId="580465B2" w:rsidR="00EE6ECB" w:rsidRPr="00444CBC" w:rsidRDefault="00EE6ECB" w:rsidP="00F0712E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099" w:type="dxa"/>
            <w:shd w:val="clear" w:color="auto" w:fill="DFEBF5"/>
          </w:tcPr>
          <w:p w14:paraId="6F350662" w14:textId="6CB5D7AF" w:rsidR="00F0712E" w:rsidRDefault="00650DCA" w:rsidP="00F0712E">
            <w:pPr>
              <w:ind w:firstLine="0"/>
              <w:jc w:val="both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Movie_minimunAgeRquired</w:t>
            </w:r>
            <w:proofErr w:type="spellEnd"/>
          </w:p>
        </w:tc>
        <w:tc>
          <w:tcPr>
            <w:tcW w:w="1964" w:type="dxa"/>
            <w:shd w:val="clear" w:color="auto" w:fill="DFEBF5"/>
          </w:tcPr>
          <w:p w14:paraId="6042C766" w14:textId="4F1D0546" w:rsidR="00F0712E" w:rsidRDefault="00650DCA" w:rsidP="00F0712E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Age minimum pour visionner la cassette</w:t>
            </w:r>
          </w:p>
        </w:tc>
        <w:tc>
          <w:tcPr>
            <w:tcW w:w="2051" w:type="dxa"/>
            <w:shd w:val="clear" w:color="auto" w:fill="DFEBF5"/>
          </w:tcPr>
          <w:p w14:paraId="7CE8802C" w14:textId="3D7B68B5" w:rsidR="00F0712E" w:rsidRDefault="00650DCA" w:rsidP="00F0712E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(2)</w:t>
            </w:r>
          </w:p>
        </w:tc>
        <w:tc>
          <w:tcPr>
            <w:tcW w:w="1866" w:type="dxa"/>
            <w:shd w:val="clear" w:color="auto" w:fill="DFEBF5"/>
          </w:tcPr>
          <w:p w14:paraId="7E8A1C4E" w14:textId="289FDF46" w:rsidR="00F0712E" w:rsidRDefault="00650DCA" w:rsidP="00650DCA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FB1F1D" w14:paraId="3B6626F4" w14:textId="77777777" w:rsidTr="00F0712E">
        <w:trPr>
          <w:trHeight w:val="270"/>
        </w:trPr>
        <w:tc>
          <w:tcPr>
            <w:tcW w:w="1592" w:type="dxa"/>
            <w:shd w:val="clear" w:color="auto" w:fill="629DD1"/>
          </w:tcPr>
          <w:p w14:paraId="32923B51" w14:textId="77777777" w:rsidR="00FB1F1D" w:rsidRDefault="00FB1F1D" w:rsidP="00F0712E">
            <w:pPr>
              <w:rPr>
                <w:rFonts w:ascii="Calibri" w:hAnsi="Calibri" w:cs="Times New Roman"/>
                <w:b/>
                <w:bCs/>
                <w:color w:val="FFFFFF"/>
              </w:rPr>
            </w:pPr>
            <w:r>
              <w:rPr>
                <w:rFonts w:ascii="Calibri" w:hAnsi="Calibri" w:cs="Times New Roman"/>
                <w:b/>
                <w:bCs/>
                <w:color w:val="FFFFFF"/>
              </w:rPr>
              <w:t>Tape</w:t>
            </w:r>
          </w:p>
          <w:p w14:paraId="467232DF" w14:textId="2E23E844" w:rsidR="00FB1F1D" w:rsidRPr="00444CBC" w:rsidRDefault="00FB1F1D" w:rsidP="00F0712E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099" w:type="dxa"/>
            <w:shd w:val="clear" w:color="auto" w:fill="DFEBF5"/>
          </w:tcPr>
          <w:p w14:paraId="261669D5" w14:textId="38FEE5CA" w:rsidR="00FB1F1D" w:rsidRDefault="00FB1F1D" w:rsidP="00FB1F1D">
            <w:pPr>
              <w:ind w:firstLine="0"/>
              <w:jc w:val="both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Tape_id</w:t>
            </w:r>
            <w:proofErr w:type="spellEnd"/>
          </w:p>
        </w:tc>
        <w:tc>
          <w:tcPr>
            <w:tcW w:w="1964" w:type="dxa"/>
            <w:shd w:val="clear" w:color="auto" w:fill="DFEBF5"/>
          </w:tcPr>
          <w:p w14:paraId="44E6DB88" w14:textId="5A005772" w:rsidR="00FB1F1D" w:rsidRDefault="00FB1F1D" w:rsidP="00FB1F1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Identifiant de la cassette</w:t>
            </w:r>
          </w:p>
        </w:tc>
        <w:tc>
          <w:tcPr>
            <w:tcW w:w="2051" w:type="dxa"/>
            <w:shd w:val="clear" w:color="auto" w:fill="DFEBF5"/>
          </w:tcPr>
          <w:p w14:paraId="6780D15D" w14:textId="790BF5F8" w:rsidR="00FB1F1D" w:rsidRDefault="00A15351" w:rsidP="00FB1F1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(11)</w:t>
            </w:r>
          </w:p>
        </w:tc>
        <w:tc>
          <w:tcPr>
            <w:tcW w:w="1866" w:type="dxa"/>
            <w:shd w:val="clear" w:color="auto" w:fill="DFEBF5"/>
          </w:tcPr>
          <w:p w14:paraId="53ECB846" w14:textId="72197E4B" w:rsidR="00FB1F1D" w:rsidRDefault="00FB1F1D" w:rsidP="00FB1F1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Identifiant, Obligatoire</w:t>
            </w:r>
          </w:p>
        </w:tc>
      </w:tr>
      <w:tr w:rsidR="00FB1F1D" w14:paraId="1563BBAF" w14:textId="77777777" w:rsidTr="00F0712E">
        <w:trPr>
          <w:trHeight w:val="270"/>
        </w:trPr>
        <w:tc>
          <w:tcPr>
            <w:tcW w:w="1592" w:type="dxa"/>
            <w:shd w:val="clear" w:color="auto" w:fill="629DD1"/>
          </w:tcPr>
          <w:p w14:paraId="159394DD" w14:textId="77777777" w:rsidR="00FB1F1D" w:rsidRDefault="00FB1F1D" w:rsidP="00F0712E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  <w:p w14:paraId="1A905926" w14:textId="77777777" w:rsidR="00EE6ECB" w:rsidRDefault="00EE6ECB" w:rsidP="00F0712E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  <w:p w14:paraId="7FEABAB9" w14:textId="59C2A066" w:rsidR="00EE6ECB" w:rsidRDefault="00EE6ECB" w:rsidP="00F0712E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099" w:type="dxa"/>
            <w:shd w:val="clear" w:color="auto" w:fill="DFEBF5"/>
          </w:tcPr>
          <w:p w14:paraId="6B0A5586" w14:textId="7871BC0E" w:rsidR="00FB1F1D" w:rsidRDefault="00FB1F1D" w:rsidP="00FB1F1D">
            <w:pPr>
              <w:ind w:firstLine="0"/>
              <w:jc w:val="both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Tape_purchaseDate</w:t>
            </w:r>
            <w:proofErr w:type="spellEnd"/>
          </w:p>
        </w:tc>
        <w:tc>
          <w:tcPr>
            <w:tcW w:w="1964" w:type="dxa"/>
            <w:shd w:val="clear" w:color="auto" w:fill="DFEBF5"/>
          </w:tcPr>
          <w:p w14:paraId="067FDB83" w14:textId="4FC86AC3" w:rsidR="00FB1F1D" w:rsidRDefault="00FB1F1D" w:rsidP="00FB1F1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 d'achat de la cassette</w:t>
            </w:r>
          </w:p>
        </w:tc>
        <w:tc>
          <w:tcPr>
            <w:tcW w:w="2051" w:type="dxa"/>
            <w:shd w:val="clear" w:color="auto" w:fill="DFEBF5"/>
          </w:tcPr>
          <w:p w14:paraId="7214DE5E" w14:textId="1BC17F93" w:rsidR="00FB1F1D" w:rsidRDefault="00FB1F1D" w:rsidP="00FB1F1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</w:t>
            </w:r>
          </w:p>
        </w:tc>
        <w:tc>
          <w:tcPr>
            <w:tcW w:w="1866" w:type="dxa"/>
            <w:shd w:val="clear" w:color="auto" w:fill="DFEBF5"/>
          </w:tcPr>
          <w:p w14:paraId="25A3BBAE" w14:textId="3726D922" w:rsidR="00FB1F1D" w:rsidRDefault="00FB1F1D" w:rsidP="00FB1F1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Obligatoire, format YY-MM-DD</w:t>
            </w:r>
          </w:p>
        </w:tc>
      </w:tr>
      <w:tr w:rsidR="00FB1F1D" w14:paraId="5F83D801" w14:textId="77777777" w:rsidTr="00F0712E">
        <w:trPr>
          <w:trHeight w:val="270"/>
        </w:trPr>
        <w:tc>
          <w:tcPr>
            <w:tcW w:w="1592" w:type="dxa"/>
            <w:shd w:val="clear" w:color="auto" w:fill="629DD1"/>
          </w:tcPr>
          <w:p w14:paraId="2E12CCCC" w14:textId="77777777" w:rsidR="00FB1F1D" w:rsidRDefault="00FB1F1D" w:rsidP="00F0712E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099" w:type="dxa"/>
            <w:shd w:val="clear" w:color="auto" w:fill="DFEBF5"/>
          </w:tcPr>
          <w:p w14:paraId="22478447" w14:textId="0E9B8C96" w:rsidR="00FB1F1D" w:rsidRDefault="00FB1F1D" w:rsidP="00FB1F1D">
            <w:pPr>
              <w:ind w:firstLine="0"/>
              <w:jc w:val="both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Tape_</w:t>
            </w:r>
            <w:r w:rsidR="008A037C">
              <w:rPr>
                <w:rFonts w:ascii="Calibri" w:hAnsi="Calibri" w:cs="Times New Roman"/>
              </w:rPr>
              <w:t>rentalShopL</w:t>
            </w:r>
            <w:r>
              <w:rPr>
                <w:rFonts w:ascii="Calibri" w:hAnsi="Calibri" w:cs="Times New Roman"/>
              </w:rPr>
              <w:t>ocation</w:t>
            </w:r>
            <w:proofErr w:type="spellEnd"/>
          </w:p>
        </w:tc>
        <w:tc>
          <w:tcPr>
            <w:tcW w:w="1964" w:type="dxa"/>
            <w:shd w:val="clear" w:color="auto" w:fill="DFEBF5"/>
          </w:tcPr>
          <w:p w14:paraId="2CAA6D4A" w14:textId="3CA90697" w:rsidR="00FB1F1D" w:rsidRDefault="00FB1F1D" w:rsidP="00FB1F1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Endroit </w:t>
            </w:r>
            <w:r w:rsidR="00B23DCD">
              <w:rPr>
                <w:rFonts w:ascii="Calibri" w:hAnsi="Calibri" w:cs="Times New Roman"/>
              </w:rPr>
              <w:t>où</w:t>
            </w:r>
            <w:r>
              <w:rPr>
                <w:rFonts w:ascii="Calibri" w:hAnsi="Calibri" w:cs="Times New Roman"/>
              </w:rPr>
              <w:t xml:space="preserve"> se trouve la cassette</w:t>
            </w:r>
          </w:p>
        </w:tc>
        <w:tc>
          <w:tcPr>
            <w:tcW w:w="2051" w:type="dxa"/>
            <w:shd w:val="clear" w:color="auto" w:fill="DFEBF5"/>
          </w:tcPr>
          <w:p w14:paraId="212F6D07" w14:textId="32CF7B9D" w:rsidR="00FB1F1D" w:rsidRDefault="00FB1F1D" w:rsidP="00FB1F1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</w:t>
            </w:r>
          </w:p>
        </w:tc>
        <w:tc>
          <w:tcPr>
            <w:tcW w:w="1866" w:type="dxa"/>
            <w:shd w:val="clear" w:color="auto" w:fill="DFEBF5"/>
          </w:tcPr>
          <w:p w14:paraId="33766169" w14:textId="0154176E" w:rsidR="00FB1F1D" w:rsidRDefault="00FB1F1D" w:rsidP="00FB1F1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FB1F1D" w14:paraId="1C079EE2" w14:textId="77777777" w:rsidTr="00F0712E">
        <w:trPr>
          <w:trHeight w:val="270"/>
        </w:trPr>
        <w:tc>
          <w:tcPr>
            <w:tcW w:w="1592" w:type="dxa"/>
            <w:shd w:val="clear" w:color="auto" w:fill="629DD1"/>
          </w:tcPr>
          <w:p w14:paraId="05E270E9" w14:textId="77777777" w:rsidR="00FB1F1D" w:rsidRDefault="00FB1F1D" w:rsidP="00F0712E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  <w:p w14:paraId="69851ED6" w14:textId="77777777" w:rsidR="00B23DCD" w:rsidRDefault="00B23DCD" w:rsidP="00F0712E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  <w:p w14:paraId="3C9E16F9" w14:textId="5B125649" w:rsidR="00B23DCD" w:rsidRDefault="00B23DCD" w:rsidP="00F0712E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099" w:type="dxa"/>
            <w:shd w:val="clear" w:color="auto" w:fill="DFEBF5"/>
          </w:tcPr>
          <w:p w14:paraId="17E410C5" w14:textId="5745AAE3" w:rsidR="00FB1F1D" w:rsidRDefault="00FB1F1D" w:rsidP="00FB1F1D">
            <w:pPr>
              <w:ind w:firstLine="0"/>
              <w:jc w:val="both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Tape_</w:t>
            </w:r>
            <w:r w:rsidR="00B23DCD">
              <w:rPr>
                <w:rFonts w:ascii="Calibri" w:hAnsi="Calibri" w:cs="Times New Roman"/>
              </w:rPr>
              <w:t>rentalDate</w:t>
            </w:r>
            <w:proofErr w:type="spellEnd"/>
          </w:p>
        </w:tc>
        <w:tc>
          <w:tcPr>
            <w:tcW w:w="1964" w:type="dxa"/>
            <w:shd w:val="clear" w:color="auto" w:fill="DFEBF5"/>
          </w:tcPr>
          <w:p w14:paraId="236425E4" w14:textId="2CEABE1E" w:rsidR="00FB1F1D" w:rsidRDefault="00FB1F1D" w:rsidP="00FB1F1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 de mise en service de la cassette</w:t>
            </w:r>
          </w:p>
        </w:tc>
        <w:tc>
          <w:tcPr>
            <w:tcW w:w="2051" w:type="dxa"/>
            <w:shd w:val="clear" w:color="auto" w:fill="DFEBF5"/>
          </w:tcPr>
          <w:p w14:paraId="540E6AE0" w14:textId="70E9B7A1" w:rsidR="00FB1F1D" w:rsidRDefault="00FB1F1D" w:rsidP="00FB1F1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</w:t>
            </w:r>
          </w:p>
        </w:tc>
        <w:tc>
          <w:tcPr>
            <w:tcW w:w="1866" w:type="dxa"/>
            <w:shd w:val="clear" w:color="auto" w:fill="DFEBF5"/>
          </w:tcPr>
          <w:p w14:paraId="4827056A" w14:textId="2C0CC0F9" w:rsidR="00FB1F1D" w:rsidRDefault="00FB1F1D" w:rsidP="00FB1F1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Obligatoire, format YY-MM-DD</w:t>
            </w:r>
          </w:p>
        </w:tc>
      </w:tr>
      <w:tr w:rsidR="00B23DCD" w14:paraId="0C4209B7" w14:textId="77777777" w:rsidTr="00F0712E">
        <w:trPr>
          <w:trHeight w:val="270"/>
        </w:trPr>
        <w:tc>
          <w:tcPr>
            <w:tcW w:w="1592" w:type="dxa"/>
            <w:shd w:val="clear" w:color="auto" w:fill="629DD1"/>
          </w:tcPr>
          <w:p w14:paraId="411C27FE" w14:textId="77777777" w:rsidR="00B23DCD" w:rsidRDefault="00B23DCD" w:rsidP="00F0712E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  <w:p w14:paraId="0267DFF5" w14:textId="5551E071" w:rsidR="00EE6ECB" w:rsidRDefault="00EE6ECB" w:rsidP="00F0712E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099" w:type="dxa"/>
            <w:shd w:val="clear" w:color="auto" w:fill="DFEBF5"/>
          </w:tcPr>
          <w:p w14:paraId="660778DE" w14:textId="479CCB0D" w:rsidR="00B23DCD" w:rsidRDefault="00B23DCD" w:rsidP="00B23DCD">
            <w:pPr>
              <w:ind w:firstLine="0"/>
              <w:jc w:val="both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Tape_NumberOfLoan</w:t>
            </w:r>
            <w:proofErr w:type="spellEnd"/>
          </w:p>
        </w:tc>
        <w:tc>
          <w:tcPr>
            <w:tcW w:w="1964" w:type="dxa"/>
            <w:shd w:val="clear" w:color="auto" w:fill="DFEBF5"/>
          </w:tcPr>
          <w:p w14:paraId="47B4C5B3" w14:textId="782403F4" w:rsidR="00B23DCD" w:rsidRDefault="00B23DCD" w:rsidP="00B23DC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Nombre de prêt de la cassette</w:t>
            </w:r>
          </w:p>
        </w:tc>
        <w:tc>
          <w:tcPr>
            <w:tcW w:w="2051" w:type="dxa"/>
            <w:shd w:val="clear" w:color="auto" w:fill="DFEBF5"/>
          </w:tcPr>
          <w:p w14:paraId="7D1147D4" w14:textId="26410FBE" w:rsidR="00B23DCD" w:rsidRDefault="005904B1" w:rsidP="005904B1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(4)</w:t>
            </w:r>
          </w:p>
        </w:tc>
        <w:tc>
          <w:tcPr>
            <w:tcW w:w="1866" w:type="dxa"/>
            <w:shd w:val="clear" w:color="auto" w:fill="DFEBF5"/>
          </w:tcPr>
          <w:p w14:paraId="1AFD8E1F" w14:textId="4BC94909" w:rsidR="00B23DCD" w:rsidRDefault="005904B1" w:rsidP="005904B1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B23DCD" w14:paraId="4A6A0944" w14:textId="77777777" w:rsidTr="00F0712E">
        <w:trPr>
          <w:trHeight w:val="270"/>
        </w:trPr>
        <w:tc>
          <w:tcPr>
            <w:tcW w:w="1592" w:type="dxa"/>
            <w:shd w:val="clear" w:color="auto" w:fill="629DD1"/>
          </w:tcPr>
          <w:p w14:paraId="0471014F" w14:textId="744A4FB6" w:rsidR="00B23DCD" w:rsidRDefault="00B23DCD" w:rsidP="00F0712E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099" w:type="dxa"/>
            <w:shd w:val="clear" w:color="auto" w:fill="DFEBF5"/>
          </w:tcPr>
          <w:p w14:paraId="7E4BEC6B" w14:textId="46712233" w:rsidR="00B23DCD" w:rsidRDefault="00B23DCD" w:rsidP="00B23DCD">
            <w:pPr>
              <w:ind w:firstLine="0"/>
              <w:jc w:val="both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Tape_state</w:t>
            </w:r>
            <w:proofErr w:type="spellEnd"/>
          </w:p>
        </w:tc>
        <w:tc>
          <w:tcPr>
            <w:tcW w:w="1964" w:type="dxa"/>
            <w:shd w:val="clear" w:color="auto" w:fill="DFEBF5"/>
          </w:tcPr>
          <w:p w14:paraId="41B9B1F8" w14:textId="090AE47A" w:rsidR="00B23DCD" w:rsidRDefault="00B23DCD" w:rsidP="00B23DC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Etat de la cassette</w:t>
            </w:r>
          </w:p>
        </w:tc>
        <w:tc>
          <w:tcPr>
            <w:tcW w:w="2051" w:type="dxa"/>
            <w:shd w:val="clear" w:color="auto" w:fill="DFEBF5"/>
          </w:tcPr>
          <w:p w14:paraId="0BED3C8E" w14:textId="6839262B" w:rsidR="00B23DCD" w:rsidRDefault="005800C8" w:rsidP="00B23DC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Alphabétique </w:t>
            </w:r>
            <w:r w:rsidR="005904B1">
              <w:rPr>
                <w:rFonts w:ascii="Calibri" w:hAnsi="Calibri" w:cs="Times New Roman"/>
              </w:rPr>
              <w:t>(50)</w:t>
            </w:r>
          </w:p>
        </w:tc>
        <w:tc>
          <w:tcPr>
            <w:tcW w:w="1866" w:type="dxa"/>
            <w:shd w:val="clear" w:color="auto" w:fill="DFEBF5"/>
          </w:tcPr>
          <w:p w14:paraId="2738D5AD" w14:textId="07ACAA2B" w:rsidR="00B23DCD" w:rsidRDefault="005800C8" w:rsidP="005800C8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5904B1" w14:paraId="0F2180AC" w14:textId="77777777" w:rsidTr="00F0712E">
        <w:trPr>
          <w:trHeight w:val="270"/>
        </w:trPr>
        <w:tc>
          <w:tcPr>
            <w:tcW w:w="1592" w:type="dxa"/>
            <w:shd w:val="clear" w:color="auto" w:fill="629DD1"/>
          </w:tcPr>
          <w:p w14:paraId="25E314A0" w14:textId="423CF76A" w:rsidR="005904B1" w:rsidRDefault="005904B1" w:rsidP="00F0712E">
            <w:pPr>
              <w:rPr>
                <w:rFonts w:ascii="Calibri" w:hAnsi="Calibri" w:cs="Times New Roman"/>
                <w:b/>
                <w:bCs/>
                <w:color w:val="FFFFFF"/>
              </w:rPr>
            </w:pPr>
            <w:r>
              <w:rPr>
                <w:rFonts w:ascii="Calibri" w:hAnsi="Calibri" w:cs="Times New Roman"/>
                <w:b/>
                <w:bCs/>
                <w:color w:val="FFFFFF"/>
              </w:rPr>
              <w:t>Actors</w:t>
            </w:r>
          </w:p>
        </w:tc>
        <w:tc>
          <w:tcPr>
            <w:tcW w:w="3099" w:type="dxa"/>
            <w:shd w:val="clear" w:color="auto" w:fill="DFEBF5"/>
          </w:tcPr>
          <w:p w14:paraId="139B0AA1" w14:textId="369888EA" w:rsidR="005904B1" w:rsidRDefault="005904B1" w:rsidP="005904B1">
            <w:pPr>
              <w:ind w:firstLine="0"/>
              <w:jc w:val="both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Actors_firstname</w:t>
            </w:r>
            <w:proofErr w:type="spellEnd"/>
          </w:p>
        </w:tc>
        <w:tc>
          <w:tcPr>
            <w:tcW w:w="1964" w:type="dxa"/>
            <w:shd w:val="clear" w:color="auto" w:fill="DFEBF5"/>
          </w:tcPr>
          <w:p w14:paraId="3DF3876C" w14:textId="57FAB6D9" w:rsidR="005904B1" w:rsidRDefault="005904B1" w:rsidP="005904B1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 d'un acteur</w:t>
            </w:r>
          </w:p>
        </w:tc>
        <w:tc>
          <w:tcPr>
            <w:tcW w:w="2051" w:type="dxa"/>
            <w:shd w:val="clear" w:color="auto" w:fill="DFEBF5"/>
          </w:tcPr>
          <w:p w14:paraId="429F1845" w14:textId="097E8306" w:rsidR="005904B1" w:rsidRDefault="005904B1" w:rsidP="005904B1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Alphabétique (50)</w:t>
            </w:r>
          </w:p>
        </w:tc>
        <w:tc>
          <w:tcPr>
            <w:tcW w:w="1866" w:type="dxa"/>
            <w:shd w:val="clear" w:color="auto" w:fill="DFEBF5"/>
          </w:tcPr>
          <w:p w14:paraId="18232B9F" w14:textId="77777777" w:rsidR="006D44FC" w:rsidRDefault="006D44FC" w:rsidP="005904B1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Identifiant,</w:t>
            </w:r>
          </w:p>
          <w:p w14:paraId="6C72E754" w14:textId="6C551C14" w:rsidR="005904B1" w:rsidRDefault="005904B1" w:rsidP="005904B1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  <w:r w:rsidR="006D44FC">
              <w:rPr>
                <w:rFonts w:ascii="Calibri" w:hAnsi="Calibri" w:cs="Times New Roman"/>
              </w:rPr>
              <w:t>,</w:t>
            </w:r>
          </w:p>
        </w:tc>
      </w:tr>
      <w:tr w:rsidR="005904B1" w14:paraId="0302BEEE" w14:textId="77777777" w:rsidTr="00F0712E">
        <w:trPr>
          <w:trHeight w:val="270"/>
        </w:trPr>
        <w:tc>
          <w:tcPr>
            <w:tcW w:w="1592" w:type="dxa"/>
            <w:shd w:val="clear" w:color="auto" w:fill="629DD1"/>
          </w:tcPr>
          <w:p w14:paraId="7EF589A0" w14:textId="77777777" w:rsidR="005904B1" w:rsidRDefault="005904B1" w:rsidP="00F0712E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  <w:p w14:paraId="77DCFBEF" w14:textId="19737FAB" w:rsidR="00207624" w:rsidRDefault="00207624" w:rsidP="00F0712E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099" w:type="dxa"/>
            <w:shd w:val="clear" w:color="auto" w:fill="DFEBF5"/>
          </w:tcPr>
          <w:p w14:paraId="73B9EA38" w14:textId="202FB633" w:rsidR="005904B1" w:rsidRDefault="005904B1" w:rsidP="005904B1">
            <w:pPr>
              <w:ind w:firstLine="0"/>
              <w:jc w:val="both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Actors_lastname</w:t>
            </w:r>
            <w:proofErr w:type="spellEnd"/>
          </w:p>
        </w:tc>
        <w:tc>
          <w:tcPr>
            <w:tcW w:w="1964" w:type="dxa"/>
            <w:shd w:val="clear" w:color="auto" w:fill="DFEBF5"/>
          </w:tcPr>
          <w:p w14:paraId="3E5B63D9" w14:textId="1766E950" w:rsidR="005904B1" w:rsidRDefault="005904B1" w:rsidP="005904B1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Prénom d'un acteur</w:t>
            </w:r>
          </w:p>
        </w:tc>
        <w:tc>
          <w:tcPr>
            <w:tcW w:w="2051" w:type="dxa"/>
            <w:shd w:val="clear" w:color="auto" w:fill="DFEBF5"/>
          </w:tcPr>
          <w:p w14:paraId="53125F43" w14:textId="096D2D73" w:rsidR="005904B1" w:rsidRDefault="005904B1" w:rsidP="005904B1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Alphabétique (50)</w:t>
            </w:r>
          </w:p>
        </w:tc>
        <w:tc>
          <w:tcPr>
            <w:tcW w:w="1866" w:type="dxa"/>
            <w:shd w:val="clear" w:color="auto" w:fill="DFEBF5"/>
          </w:tcPr>
          <w:p w14:paraId="47689E48" w14:textId="77777777" w:rsidR="006D44FC" w:rsidRDefault="006D44FC" w:rsidP="005904B1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Identifiant,</w:t>
            </w:r>
          </w:p>
          <w:p w14:paraId="02DD689B" w14:textId="538F9C36" w:rsidR="005904B1" w:rsidRDefault="005904B1" w:rsidP="005904B1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5904B1" w14:paraId="3F9BA9E1" w14:textId="77777777" w:rsidTr="00F0712E">
        <w:trPr>
          <w:trHeight w:val="270"/>
        </w:trPr>
        <w:tc>
          <w:tcPr>
            <w:tcW w:w="1592" w:type="dxa"/>
            <w:shd w:val="clear" w:color="auto" w:fill="629DD1"/>
          </w:tcPr>
          <w:p w14:paraId="79F49580" w14:textId="77777777" w:rsidR="005904B1" w:rsidRDefault="005904B1" w:rsidP="00F0712E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099" w:type="dxa"/>
            <w:shd w:val="clear" w:color="auto" w:fill="DFEBF5"/>
          </w:tcPr>
          <w:p w14:paraId="37184D3B" w14:textId="6ACB16DA" w:rsidR="005904B1" w:rsidRDefault="005904B1" w:rsidP="005904B1">
            <w:pPr>
              <w:ind w:firstLine="0"/>
              <w:jc w:val="both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Actors_dateOfBirth</w:t>
            </w:r>
            <w:proofErr w:type="spellEnd"/>
          </w:p>
        </w:tc>
        <w:tc>
          <w:tcPr>
            <w:tcW w:w="1964" w:type="dxa"/>
            <w:shd w:val="clear" w:color="auto" w:fill="DFEBF5"/>
          </w:tcPr>
          <w:p w14:paraId="3A57A27B" w14:textId="5B6B4C65" w:rsidR="005904B1" w:rsidRDefault="005904B1" w:rsidP="005904B1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 de naissance</w:t>
            </w:r>
          </w:p>
        </w:tc>
        <w:tc>
          <w:tcPr>
            <w:tcW w:w="2051" w:type="dxa"/>
            <w:shd w:val="clear" w:color="auto" w:fill="DFEBF5"/>
          </w:tcPr>
          <w:p w14:paraId="4F011E8D" w14:textId="2550A367" w:rsidR="005904B1" w:rsidRDefault="005904B1" w:rsidP="005904B1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</w:t>
            </w:r>
          </w:p>
        </w:tc>
        <w:tc>
          <w:tcPr>
            <w:tcW w:w="1866" w:type="dxa"/>
            <w:shd w:val="clear" w:color="auto" w:fill="DFEBF5"/>
          </w:tcPr>
          <w:p w14:paraId="78FDE734" w14:textId="7D51D16F" w:rsidR="005904B1" w:rsidRDefault="005904B1" w:rsidP="005904B1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Obligatoire, Format YY-MM-DD</w:t>
            </w:r>
          </w:p>
        </w:tc>
      </w:tr>
    </w:tbl>
    <w:p w14:paraId="6E92575B" w14:textId="7F2E362A" w:rsidR="002F360F" w:rsidRDefault="002F360F" w:rsidP="00441717">
      <w:pPr>
        <w:spacing w:after="0" w:line="240" w:lineRule="auto"/>
        <w:rPr>
          <w:rFonts w:ascii="Calibri" w:eastAsia="Times New Roman" w:hAnsi="Calibri" w:cs="Times New Roman"/>
        </w:rPr>
      </w:pPr>
    </w:p>
    <w:p w14:paraId="1164E929" w14:textId="77777777" w:rsidR="005904B1" w:rsidRDefault="005904B1" w:rsidP="00441717">
      <w:pPr>
        <w:spacing w:after="0" w:line="240" w:lineRule="auto"/>
        <w:rPr>
          <w:rFonts w:ascii="Calibri" w:eastAsia="Times New Roman" w:hAnsi="Calibri" w:cs="Times New Roman"/>
          <w:b/>
          <w:bCs/>
          <w:sz w:val="28"/>
          <w:szCs w:val="28"/>
        </w:rPr>
      </w:pPr>
    </w:p>
    <w:p w14:paraId="3E4BBFC7" w14:textId="77777777" w:rsidR="005904B1" w:rsidRDefault="005904B1" w:rsidP="00441717">
      <w:pPr>
        <w:spacing w:after="0" w:line="240" w:lineRule="auto"/>
        <w:rPr>
          <w:rFonts w:ascii="Calibri" w:eastAsia="Times New Roman" w:hAnsi="Calibri" w:cs="Times New Roman"/>
          <w:b/>
          <w:bCs/>
          <w:sz w:val="28"/>
          <w:szCs w:val="28"/>
        </w:rPr>
      </w:pPr>
    </w:p>
    <w:p w14:paraId="22F89B29" w14:textId="77777777" w:rsidR="005904B1" w:rsidRDefault="005904B1" w:rsidP="00441717">
      <w:pPr>
        <w:spacing w:after="0" w:line="240" w:lineRule="auto"/>
        <w:rPr>
          <w:rFonts w:ascii="Calibri" w:eastAsia="Times New Roman" w:hAnsi="Calibri" w:cs="Times New Roman"/>
          <w:b/>
          <w:bCs/>
          <w:sz w:val="28"/>
          <w:szCs w:val="28"/>
        </w:rPr>
      </w:pPr>
    </w:p>
    <w:p w14:paraId="2AE0F00E" w14:textId="268CC591" w:rsidR="002F360F" w:rsidRPr="002F360F" w:rsidRDefault="002F360F" w:rsidP="00441717">
      <w:pPr>
        <w:spacing w:after="0" w:line="240" w:lineRule="auto"/>
        <w:rPr>
          <w:rFonts w:ascii="Calibri" w:eastAsia="Times New Roman" w:hAnsi="Calibri" w:cs="Times New Roman"/>
          <w:b/>
          <w:bCs/>
          <w:sz w:val="28"/>
          <w:szCs w:val="28"/>
        </w:rPr>
      </w:pPr>
      <w:r w:rsidRPr="002F360F">
        <w:rPr>
          <w:rFonts w:ascii="Calibri" w:eastAsia="Times New Roman" w:hAnsi="Calibri" w:cs="Times New Roman"/>
          <w:b/>
          <w:bCs/>
          <w:sz w:val="28"/>
          <w:szCs w:val="28"/>
        </w:rPr>
        <w:t>Donnée calculée :</w:t>
      </w:r>
    </w:p>
    <w:p w14:paraId="1E63BC13" w14:textId="77777777" w:rsidR="002F360F" w:rsidRDefault="002F360F" w:rsidP="00441717">
      <w:pPr>
        <w:spacing w:after="0" w:line="240" w:lineRule="auto"/>
        <w:rPr>
          <w:rFonts w:ascii="Calibri" w:eastAsia="Times New Roman" w:hAnsi="Calibri" w:cs="Times New Roman"/>
        </w:rPr>
      </w:pPr>
    </w:p>
    <w:tbl>
      <w:tblPr>
        <w:tblStyle w:val="Grilledutableau1"/>
        <w:tblW w:w="10572" w:type="dxa"/>
        <w:tblInd w:w="-757" w:type="dxa"/>
        <w:tblLook w:val="04A0" w:firstRow="1" w:lastRow="0" w:firstColumn="1" w:lastColumn="0" w:noHBand="0" w:noVBand="1"/>
      </w:tblPr>
      <w:tblGrid>
        <w:gridCol w:w="1651"/>
        <w:gridCol w:w="3117"/>
        <w:gridCol w:w="1829"/>
        <w:gridCol w:w="2097"/>
        <w:gridCol w:w="1878"/>
      </w:tblGrid>
      <w:tr w:rsidR="002F360F" w:rsidRPr="003F0F62" w14:paraId="0B94B390" w14:textId="77777777" w:rsidTr="00AF43A5">
        <w:trPr>
          <w:trHeight w:val="584"/>
        </w:trPr>
        <w:tc>
          <w:tcPr>
            <w:tcW w:w="1651" w:type="dxa"/>
            <w:shd w:val="clear" w:color="auto" w:fill="629DD1"/>
          </w:tcPr>
          <w:p w14:paraId="383B17CD" w14:textId="77777777" w:rsidR="002F360F" w:rsidRPr="003F0F62" w:rsidRDefault="002F360F" w:rsidP="00AF43A5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Entité</w:t>
            </w:r>
          </w:p>
        </w:tc>
        <w:tc>
          <w:tcPr>
            <w:tcW w:w="3117" w:type="dxa"/>
            <w:shd w:val="clear" w:color="auto" w:fill="629DD1"/>
          </w:tcPr>
          <w:p w14:paraId="4E0CF7F3" w14:textId="77777777" w:rsidR="002F360F" w:rsidRPr="003F0F62" w:rsidRDefault="002F360F" w:rsidP="00AF43A5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Mnémonique</w:t>
            </w:r>
          </w:p>
        </w:tc>
        <w:tc>
          <w:tcPr>
            <w:tcW w:w="1829" w:type="dxa"/>
            <w:shd w:val="clear" w:color="auto" w:fill="629DD1"/>
          </w:tcPr>
          <w:p w14:paraId="6291155E" w14:textId="77777777" w:rsidR="002F360F" w:rsidRPr="003F0F62" w:rsidRDefault="002F360F" w:rsidP="00AF43A5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Signification</w:t>
            </w:r>
          </w:p>
        </w:tc>
        <w:tc>
          <w:tcPr>
            <w:tcW w:w="2097" w:type="dxa"/>
            <w:shd w:val="clear" w:color="auto" w:fill="629DD1"/>
          </w:tcPr>
          <w:p w14:paraId="72EDAD28" w14:textId="77777777" w:rsidR="002F360F" w:rsidRPr="003F0F62" w:rsidRDefault="002F360F" w:rsidP="00AF43A5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Type (longueur)</w:t>
            </w:r>
          </w:p>
        </w:tc>
        <w:tc>
          <w:tcPr>
            <w:tcW w:w="1878" w:type="dxa"/>
            <w:shd w:val="clear" w:color="auto" w:fill="629DD1"/>
          </w:tcPr>
          <w:p w14:paraId="2318DAF5" w14:textId="77777777" w:rsidR="002F360F" w:rsidRPr="003F0F62" w:rsidRDefault="002F360F" w:rsidP="00AF43A5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Contraintes</w:t>
            </w:r>
          </w:p>
        </w:tc>
      </w:tr>
      <w:tr w:rsidR="002F360F" w14:paraId="71586FD4" w14:textId="77777777" w:rsidTr="00AF43A5">
        <w:trPr>
          <w:trHeight w:val="270"/>
        </w:trPr>
        <w:tc>
          <w:tcPr>
            <w:tcW w:w="1651" w:type="dxa"/>
            <w:shd w:val="clear" w:color="auto" w:fill="629DD1"/>
          </w:tcPr>
          <w:p w14:paraId="62B94485" w14:textId="77777777" w:rsidR="002F360F" w:rsidRDefault="002F360F" w:rsidP="002F360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>
              <w:rPr>
                <w:rFonts w:ascii="Calibri" w:hAnsi="Calibri" w:cs="Times New Roman"/>
                <w:b/>
                <w:bCs/>
                <w:color w:val="FFFFFF"/>
              </w:rPr>
              <w:t>Client</w:t>
            </w:r>
          </w:p>
        </w:tc>
        <w:tc>
          <w:tcPr>
            <w:tcW w:w="3117" w:type="dxa"/>
            <w:shd w:val="clear" w:color="auto" w:fill="DFEBF5"/>
          </w:tcPr>
          <w:p w14:paraId="78869EC5" w14:textId="72A1CAE1" w:rsidR="002F360F" w:rsidRDefault="002F360F" w:rsidP="002F360F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Client_tapeAuthorizedNumber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5F85E074" w14:textId="43F107A8" w:rsidR="002F360F" w:rsidRDefault="002F360F" w:rsidP="002F360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Nombre de cassettes louable par le client</w:t>
            </w:r>
          </w:p>
        </w:tc>
        <w:tc>
          <w:tcPr>
            <w:tcW w:w="2097" w:type="dxa"/>
            <w:shd w:val="clear" w:color="auto" w:fill="DFEBF5"/>
          </w:tcPr>
          <w:p w14:paraId="2E00A9C5" w14:textId="10BFA3DB" w:rsidR="002F360F" w:rsidRDefault="002F360F" w:rsidP="002F360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(1)</w:t>
            </w:r>
          </w:p>
        </w:tc>
        <w:tc>
          <w:tcPr>
            <w:tcW w:w="1878" w:type="dxa"/>
            <w:shd w:val="clear" w:color="auto" w:fill="DFEBF5"/>
          </w:tcPr>
          <w:p w14:paraId="6A7DA60F" w14:textId="22FDCAA6" w:rsidR="002F360F" w:rsidRDefault="002F360F" w:rsidP="002F360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</w:tbl>
    <w:p w14:paraId="39CB0377" w14:textId="77777777" w:rsidR="00030199" w:rsidRDefault="00030199" w:rsidP="00441717">
      <w:pPr>
        <w:pStyle w:val="Titre1"/>
      </w:pPr>
    </w:p>
    <w:p w14:paraId="5989AF3B" w14:textId="1F59241C" w:rsidR="00441717" w:rsidRPr="00FE64E4" w:rsidRDefault="00441717" w:rsidP="00441717">
      <w:pPr>
        <w:pStyle w:val="Titre1"/>
      </w:pPr>
      <w:r w:rsidRPr="00FE64E4">
        <w:t>Règle</w:t>
      </w:r>
      <w:r>
        <w:t>s</w:t>
      </w:r>
      <w:r w:rsidRPr="00FE64E4">
        <w:t xml:space="preserve"> de gestion</w:t>
      </w:r>
    </w:p>
    <w:p w14:paraId="12145030" w14:textId="77777777" w:rsidR="00441717" w:rsidRDefault="00441717" w:rsidP="00441717"/>
    <w:p w14:paraId="4928B8F1" w14:textId="19B3A94A" w:rsidR="000E5636" w:rsidRPr="00F651C6" w:rsidRDefault="000E5636" w:rsidP="000E5636">
      <w:pPr>
        <w:pStyle w:val="Paragraphedeliste"/>
        <w:numPr>
          <w:ilvl w:val="0"/>
          <w:numId w:val="3"/>
        </w:numPr>
      </w:pPr>
      <w:r w:rsidRPr="00F651C6">
        <w:t>Un client peut emprunter de 1 à 6 cassettes</w:t>
      </w:r>
    </w:p>
    <w:p w14:paraId="59239AE2" w14:textId="1D330FFE" w:rsidR="000E5636" w:rsidRPr="00F651C6" w:rsidRDefault="000E5636" w:rsidP="000E5636">
      <w:pPr>
        <w:pStyle w:val="Paragraphedeliste"/>
        <w:numPr>
          <w:ilvl w:val="0"/>
          <w:numId w:val="3"/>
        </w:numPr>
      </w:pPr>
      <w:r w:rsidRPr="00F651C6">
        <w:t>Une cassette peut-être emprunter par un client</w:t>
      </w:r>
    </w:p>
    <w:p w14:paraId="4AF953E5" w14:textId="7889D939" w:rsidR="00095C4C" w:rsidRPr="00F651C6" w:rsidRDefault="00095C4C" w:rsidP="000E5636">
      <w:pPr>
        <w:pStyle w:val="Paragraphedeliste"/>
        <w:numPr>
          <w:ilvl w:val="0"/>
          <w:numId w:val="3"/>
        </w:numPr>
      </w:pPr>
      <w:r w:rsidRPr="00F651C6">
        <w:t>Une cassette contient un film</w:t>
      </w:r>
    </w:p>
    <w:p w14:paraId="5B5F556B" w14:textId="0EC9D0C2" w:rsidR="00095C4C" w:rsidRDefault="00095C4C" w:rsidP="000E5636">
      <w:pPr>
        <w:pStyle w:val="Paragraphedeliste"/>
        <w:numPr>
          <w:ilvl w:val="0"/>
          <w:numId w:val="3"/>
        </w:numPr>
      </w:pPr>
      <w:r w:rsidRPr="00F651C6">
        <w:t xml:space="preserve">Un film </w:t>
      </w:r>
      <w:r w:rsidR="00F651C6" w:rsidRPr="00F651C6">
        <w:t>peut être</w:t>
      </w:r>
      <w:r w:rsidRPr="00F651C6">
        <w:t xml:space="preserve"> contenu dans plusieurs cassettes</w:t>
      </w:r>
    </w:p>
    <w:p w14:paraId="6F5A4E15" w14:textId="017816DF" w:rsidR="00A15351" w:rsidRDefault="00A15351" w:rsidP="000E5636">
      <w:pPr>
        <w:pStyle w:val="Paragraphedeliste"/>
        <w:numPr>
          <w:ilvl w:val="0"/>
          <w:numId w:val="3"/>
        </w:numPr>
      </w:pPr>
      <w:r>
        <w:t>Un acteur peu participer au tournage d'un ou plusieurs films</w:t>
      </w:r>
    </w:p>
    <w:p w14:paraId="19EF03BB" w14:textId="31F8918C" w:rsidR="009A689D" w:rsidRDefault="00A15351" w:rsidP="00792CD4">
      <w:pPr>
        <w:pStyle w:val="Paragraphedeliste"/>
        <w:numPr>
          <w:ilvl w:val="0"/>
          <w:numId w:val="3"/>
        </w:numPr>
        <w:sectPr w:rsidR="009A689D" w:rsidSect="009A689D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Un film fait participer un ou plusieurs acteur</w:t>
      </w:r>
    </w:p>
    <w:p w14:paraId="1529A7B4" w14:textId="77777777" w:rsidR="009A689D" w:rsidRPr="00F651C6" w:rsidRDefault="009A689D" w:rsidP="009A689D">
      <w:pPr>
        <w:pStyle w:val="Titre1"/>
        <w:rPr>
          <w:b w:val="0"/>
          <w:bCs w:val="0"/>
        </w:rPr>
      </w:pPr>
      <w:r w:rsidRPr="00F651C6">
        <w:rPr>
          <w:b w:val="0"/>
          <w:bCs w:val="0"/>
        </w:rPr>
        <w:t>Modèle conceptuel</w:t>
      </w:r>
    </w:p>
    <w:p w14:paraId="5E17CAB1" w14:textId="0BFD92A2" w:rsidR="00724E5B" w:rsidRDefault="00724E5B" w:rsidP="00724E5B"/>
    <w:tbl>
      <w:tblPr>
        <w:tblpPr w:leftFromText="141" w:rightFromText="141" w:vertAnchor="text" w:horzAnchor="margin" w:tblpXSpec="center" w:tblpY="-14"/>
        <w:tblW w:w="121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40"/>
        <w:gridCol w:w="952"/>
        <w:gridCol w:w="1660"/>
        <w:gridCol w:w="1620"/>
        <w:gridCol w:w="2240"/>
        <w:gridCol w:w="2680"/>
      </w:tblGrid>
      <w:tr w:rsidR="009A689D" w:rsidRPr="009A689D" w14:paraId="51A9A4C7" w14:textId="77777777" w:rsidTr="009A689D">
        <w:trPr>
          <w:trHeight w:val="300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4387DDE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FFFFFF"/>
                <w:lang w:eastAsia="fr-FR"/>
              </w:rPr>
              <w:t> 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64194F9" w14:textId="77777777" w:rsidR="009A689D" w:rsidRPr="009A689D" w:rsidRDefault="009A689D" w:rsidP="009A6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9A689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Client_id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CFD00CD" w14:textId="77777777" w:rsidR="009A689D" w:rsidRPr="009A689D" w:rsidRDefault="009A689D" w:rsidP="009A6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9A689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Movie_name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114AB57" w14:textId="77777777" w:rsidR="009A689D" w:rsidRPr="009A689D" w:rsidRDefault="009A689D" w:rsidP="009A6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9A689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Tape_id</w:t>
            </w:r>
            <w:proofErr w:type="spellEnd"/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0FDED9D" w14:textId="77777777" w:rsidR="009A689D" w:rsidRPr="009A689D" w:rsidRDefault="009A689D" w:rsidP="009A6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9A689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Actors_firstname</w:t>
            </w:r>
            <w:proofErr w:type="spellEnd"/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891850B" w14:textId="77777777" w:rsidR="009A689D" w:rsidRPr="009A689D" w:rsidRDefault="009A689D" w:rsidP="009A6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9A689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Actors_lastname</w:t>
            </w:r>
            <w:proofErr w:type="spellEnd"/>
          </w:p>
        </w:tc>
      </w:tr>
      <w:tr w:rsidR="009A689D" w:rsidRPr="009A689D" w14:paraId="43F2E16A" w14:textId="77777777" w:rsidTr="009A689D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4233F74" w14:textId="77777777" w:rsidR="009A689D" w:rsidRPr="009A689D" w:rsidRDefault="009A689D" w:rsidP="009A6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9A689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Client_id</w:t>
            </w:r>
            <w:proofErr w:type="spellEnd"/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7464B31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EBF48A1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B521A4F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7C83007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5E74299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9A689D" w:rsidRPr="009A689D" w14:paraId="01D94DBE" w14:textId="77777777" w:rsidTr="009A689D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7BE86D5" w14:textId="77777777" w:rsidR="009A689D" w:rsidRPr="009A689D" w:rsidRDefault="009A689D" w:rsidP="009A6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9A689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Client_firstname</w:t>
            </w:r>
            <w:proofErr w:type="spellEnd"/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34785BA" w14:textId="77777777" w:rsidR="009A689D" w:rsidRPr="009A689D" w:rsidRDefault="009A689D" w:rsidP="009A68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9E1FD13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DB686D6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E5F9DC7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534B38E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9A689D" w:rsidRPr="009A689D" w14:paraId="56B772E5" w14:textId="77777777" w:rsidTr="009A689D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8882EF2" w14:textId="77777777" w:rsidR="009A689D" w:rsidRPr="009A689D" w:rsidRDefault="009A689D" w:rsidP="009A6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9A689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Client_adress</w:t>
            </w:r>
            <w:proofErr w:type="spellEnd"/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B7DA0E0" w14:textId="77777777" w:rsidR="009A689D" w:rsidRPr="009A689D" w:rsidRDefault="009A689D" w:rsidP="009A68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D91B397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9A38D15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26847AE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592AB03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9A689D" w:rsidRPr="009A689D" w14:paraId="6AFC4BED" w14:textId="77777777" w:rsidTr="009A689D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6BFAF1B" w14:textId="77777777" w:rsidR="009A689D" w:rsidRPr="009A689D" w:rsidRDefault="009A689D" w:rsidP="009A6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9A689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Client_lastname</w:t>
            </w:r>
            <w:proofErr w:type="spellEnd"/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2AD7893" w14:textId="77777777" w:rsidR="009A689D" w:rsidRPr="009A689D" w:rsidRDefault="009A689D" w:rsidP="009A68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3F76A1C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5AE6B51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F57F6A3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C9DC0DB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9A689D" w:rsidRPr="009A689D" w14:paraId="007F2041" w14:textId="77777777" w:rsidTr="009A689D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BF9B00B" w14:textId="77777777" w:rsidR="009A689D" w:rsidRPr="009A689D" w:rsidRDefault="009A689D" w:rsidP="009A6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9A689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Client_amountDeposit</w:t>
            </w:r>
            <w:proofErr w:type="spellEnd"/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4E37407" w14:textId="77777777" w:rsidR="009A689D" w:rsidRPr="009A689D" w:rsidRDefault="009A689D" w:rsidP="009A68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4E72F40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40C63A5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A579006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C3D2346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9A689D" w:rsidRPr="009A689D" w14:paraId="5E21CD02" w14:textId="77777777" w:rsidTr="009A689D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8051FC7" w14:textId="77777777" w:rsidR="009A689D" w:rsidRPr="009A689D" w:rsidRDefault="009A689D" w:rsidP="009A6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9A689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Client_currentLoanNumber</w:t>
            </w:r>
            <w:proofErr w:type="spellEnd"/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7A0D7AE" w14:textId="77777777" w:rsidR="009A689D" w:rsidRPr="009A689D" w:rsidRDefault="009A689D" w:rsidP="009A68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07F1102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5BC2CFA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F1655F3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6EC3107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9A689D" w:rsidRPr="009A689D" w14:paraId="1E14E64E" w14:textId="77777777" w:rsidTr="009A689D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1C29C1E" w14:textId="77777777" w:rsidR="009A689D" w:rsidRPr="009A689D" w:rsidRDefault="009A689D" w:rsidP="009A6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9A689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Movie_name</w:t>
            </w:r>
            <w:proofErr w:type="spellEnd"/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1EC154C" w14:textId="77777777" w:rsidR="009A689D" w:rsidRPr="009A689D" w:rsidRDefault="009A689D" w:rsidP="009A68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8F9DBC0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470381B" w14:textId="77777777" w:rsidR="009A689D" w:rsidRPr="009A689D" w:rsidRDefault="009A689D" w:rsidP="009A68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025381A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EE6248C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9A689D" w:rsidRPr="009A689D" w14:paraId="6806A34A" w14:textId="77777777" w:rsidTr="009A689D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2D3F0D7" w14:textId="77777777" w:rsidR="009A689D" w:rsidRPr="009A689D" w:rsidRDefault="009A689D" w:rsidP="009A6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9A689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Movie_filmType</w:t>
            </w:r>
            <w:proofErr w:type="spellEnd"/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7CB2BEB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860989D" w14:textId="77777777" w:rsidR="009A689D" w:rsidRPr="009A689D" w:rsidRDefault="009A689D" w:rsidP="009A68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CCB6206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17C79B7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F562CEF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9A689D" w:rsidRPr="009A689D" w14:paraId="4D28E9D0" w14:textId="77777777" w:rsidTr="009A689D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1B33F3F" w14:textId="77777777" w:rsidR="009A689D" w:rsidRPr="009A689D" w:rsidRDefault="009A689D" w:rsidP="009A6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9A689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Movie_director</w:t>
            </w:r>
            <w:proofErr w:type="spellEnd"/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48E4D46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23733CC" w14:textId="77777777" w:rsidR="009A689D" w:rsidRPr="009A689D" w:rsidRDefault="009A689D" w:rsidP="009A68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ACAE9E2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57B5599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78FA7E6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9A689D" w:rsidRPr="009A689D" w14:paraId="6AC6F1CD" w14:textId="77777777" w:rsidTr="009A689D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59EA070" w14:textId="77777777" w:rsidR="009A689D" w:rsidRPr="009A689D" w:rsidRDefault="009A689D" w:rsidP="009A6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9A689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Movie_minimunAgeRquired</w:t>
            </w:r>
            <w:proofErr w:type="spellEnd"/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17DB44B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E7A5F49" w14:textId="77777777" w:rsidR="009A689D" w:rsidRPr="009A689D" w:rsidRDefault="009A689D" w:rsidP="009A68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7A65CA4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43CF9C9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24777AC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9A689D" w:rsidRPr="009A689D" w14:paraId="7F871A87" w14:textId="77777777" w:rsidTr="009A689D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D372A06" w14:textId="77777777" w:rsidR="009A689D" w:rsidRPr="009A689D" w:rsidRDefault="009A689D" w:rsidP="009A6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9A689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Tape_id</w:t>
            </w:r>
            <w:proofErr w:type="spellEnd"/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8541F63" w14:textId="77777777" w:rsidR="009A689D" w:rsidRPr="009A689D" w:rsidRDefault="009A689D" w:rsidP="009A68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E4518DE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BD7D8E3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2A846F2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CB67A84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9A689D" w:rsidRPr="009A689D" w14:paraId="436D2594" w14:textId="77777777" w:rsidTr="009A689D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D11A18E" w14:textId="77777777" w:rsidR="009A689D" w:rsidRPr="009A689D" w:rsidRDefault="009A689D" w:rsidP="009A6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9A689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Tape_purchaseDate</w:t>
            </w:r>
            <w:proofErr w:type="spellEnd"/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86FAFCF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FB86F57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1943FF6" w14:textId="77777777" w:rsidR="009A689D" w:rsidRPr="009A689D" w:rsidRDefault="009A689D" w:rsidP="009A68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F6694A9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D61FE7F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9A689D" w:rsidRPr="009A689D" w14:paraId="3644FD60" w14:textId="77777777" w:rsidTr="009A689D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D4777A1" w14:textId="77777777" w:rsidR="009A689D" w:rsidRPr="009A689D" w:rsidRDefault="009A689D" w:rsidP="009A6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9A689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Tape_rentalShopLocation</w:t>
            </w:r>
            <w:proofErr w:type="spellEnd"/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9C545A9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00E4CFF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FAC9BFE" w14:textId="77777777" w:rsidR="009A689D" w:rsidRPr="009A689D" w:rsidRDefault="009A689D" w:rsidP="009A68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BE93273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C410AB8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9A689D" w:rsidRPr="009A689D" w14:paraId="407D5986" w14:textId="77777777" w:rsidTr="009A689D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FB91F20" w14:textId="77777777" w:rsidR="009A689D" w:rsidRPr="009A689D" w:rsidRDefault="009A689D" w:rsidP="009A6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9A689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Tape_rentalDate</w:t>
            </w:r>
            <w:proofErr w:type="spellEnd"/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BEBBA88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D5FDE2E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1DB5E55" w14:textId="77777777" w:rsidR="009A689D" w:rsidRPr="009A689D" w:rsidRDefault="009A689D" w:rsidP="009A68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7BEB1A0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9B143A9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9A689D" w:rsidRPr="009A689D" w14:paraId="7FBC2490" w14:textId="77777777" w:rsidTr="009A689D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3E04D30" w14:textId="77777777" w:rsidR="009A689D" w:rsidRPr="009A689D" w:rsidRDefault="009A689D" w:rsidP="009A6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9A689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Tape_NumberOfLoan</w:t>
            </w:r>
            <w:proofErr w:type="spellEnd"/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EFDE64D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D791D33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A61DF81" w14:textId="77777777" w:rsidR="009A689D" w:rsidRPr="009A689D" w:rsidRDefault="009A689D" w:rsidP="009A68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7C837A0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70AADD8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9A689D" w:rsidRPr="009A689D" w14:paraId="55F8AD66" w14:textId="77777777" w:rsidTr="009A689D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FD39422" w14:textId="77777777" w:rsidR="009A689D" w:rsidRPr="009A689D" w:rsidRDefault="009A689D" w:rsidP="009A6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9A689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Tape_state</w:t>
            </w:r>
            <w:proofErr w:type="spellEnd"/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2E6C4E1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A1BAE34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2F6B8C9" w14:textId="77777777" w:rsidR="009A689D" w:rsidRPr="009A689D" w:rsidRDefault="009A689D" w:rsidP="009A68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E1BE431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F0DF839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9A689D" w:rsidRPr="009A689D" w14:paraId="6EC2C2E8" w14:textId="77777777" w:rsidTr="009A689D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0210449" w14:textId="77777777" w:rsidR="009A689D" w:rsidRPr="009A689D" w:rsidRDefault="009A689D" w:rsidP="009A6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9A689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Actors_firstname</w:t>
            </w:r>
            <w:proofErr w:type="spellEnd"/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DAE4361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15BB86E" w14:textId="77777777" w:rsidR="009A689D" w:rsidRPr="009A689D" w:rsidRDefault="009A689D" w:rsidP="009A68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6BF25C9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E1950FC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C449987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9A689D" w:rsidRPr="009A689D" w14:paraId="4589E437" w14:textId="77777777" w:rsidTr="009A689D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0BC29A7" w14:textId="77777777" w:rsidR="009A689D" w:rsidRPr="009A689D" w:rsidRDefault="009A689D" w:rsidP="009A6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9A689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Actors_lastname</w:t>
            </w:r>
            <w:proofErr w:type="spellEnd"/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D96D0C0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DD30A7F" w14:textId="77777777" w:rsidR="009A689D" w:rsidRPr="009A689D" w:rsidRDefault="009A689D" w:rsidP="009A68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446A58B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549A5A1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563ED0C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9A689D" w:rsidRPr="009A689D" w14:paraId="2CFD499B" w14:textId="77777777" w:rsidTr="002370A1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604D950" w14:textId="77777777" w:rsidR="009A689D" w:rsidRPr="009A689D" w:rsidRDefault="009A689D" w:rsidP="009A68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9A689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Actors_dateOfBirth</w:t>
            </w:r>
            <w:proofErr w:type="spellEnd"/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311A8E8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78993C4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3F6849E" w14:textId="77777777" w:rsidR="009A689D" w:rsidRPr="009A689D" w:rsidRDefault="009A689D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34A8701" w14:textId="77777777" w:rsidR="009A689D" w:rsidRPr="009A689D" w:rsidRDefault="009A689D" w:rsidP="009A68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D29F087" w14:textId="77777777" w:rsidR="009A689D" w:rsidRPr="009A689D" w:rsidRDefault="009A689D" w:rsidP="009A68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A689D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2370A1" w:rsidRPr="009A689D" w14:paraId="6145F91D" w14:textId="77777777" w:rsidTr="009A689D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</w:tcPr>
          <w:p w14:paraId="38EB9E1B" w14:textId="77777777" w:rsidR="002370A1" w:rsidRPr="009A689D" w:rsidRDefault="002370A1" w:rsidP="002370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421D38EA" w14:textId="77777777" w:rsidR="002370A1" w:rsidRPr="009A689D" w:rsidRDefault="002370A1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761D514E" w14:textId="77777777" w:rsidR="002370A1" w:rsidRPr="009A689D" w:rsidRDefault="002370A1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5DC5178B" w14:textId="77777777" w:rsidR="002370A1" w:rsidRPr="009A689D" w:rsidRDefault="002370A1" w:rsidP="009A6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6D251339" w14:textId="77777777" w:rsidR="002370A1" w:rsidRPr="009A689D" w:rsidRDefault="002370A1" w:rsidP="009A68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425F68D8" w14:textId="77777777" w:rsidR="002370A1" w:rsidRPr="009A689D" w:rsidRDefault="002370A1" w:rsidP="009A68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</w:tbl>
    <w:p w14:paraId="0D7F7DB2" w14:textId="6F05CA7C" w:rsidR="009A689D" w:rsidRDefault="009A689D" w:rsidP="00724E5B"/>
    <w:p w14:paraId="4C35F96C" w14:textId="4DAE802C" w:rsidR="009A689D" w:rsidRDefault="009A689D" w:rsidP="00724E5B"/>
    <w:p w14:paraId="3A77ECF4" w14:textId="25CA25BB" w:rsidR="009A689D" w:rsidRDefault="009A689D" w:rsidP="00724E5B"/>
    <w:p w14:paraId="57164FA6" w14:textId="0DFA6F8B" w:rsidR="009A689D" w:rsidRDefault="009A689D" w:rsidP="00724E5B"/>
    <w:p w14:paraId="5B95F1F9" w14:textId="2270CC6E" w:rsidR="009A689D" w:rsidRDefault="009A689D" w:rsidP="00724E5B"/>
    <w:p w14:paraId="5C5F4BCF" w14:textId="4EEC38B6" w:rsidR="009A689D" w:rsidRDefault="009A689D" w:rsidP="00724E5B"/>
    <w:p w14:paraId="57488943" w14:textId="14C6C5CE" w:rsidR="009A689D" w:rsidRDefault="009A689D" w:rsidP="00724E5B"/>
    <w:p w14:paraId="289F29FB" w14:textId="7D1A5A39" w:rsidR="009A689D" w:rsidRDefault="009A689D" w:rsidP="00724E5B"/>
    <w:p w14:paraId="770426F4" w14:textId="75574E5B" w:rsidR="009A689D" w:rsidRDefault="009A689D" w:rsidP="00724E5B"/>
    <w:p w14:paraId="3165F2AB" w14:textId="2F1B5C78" w:rsidR="009A689D" w:rsidRDefault="009A689D" w:rsidP="00724E5B"/>
    <w:p w14:paraId="47B732F9" w14:textId="5A2B49F4" w:rsidR="009A689D" w:rsidRDefault="009A689D" w:rsidP="00724E5B"/>
    <w:p w14:paraId="49C10B21" w14:textId="0DD4C3A3" w:rsidR="009A689D" w:rsidRDefault="009A689D" w:rsidP="00724E5B"/>
    <w:p w14:paraId="3662051B" w14:textId="5472B4C9" w:rsidR="009A689D" w:rsidRDefault="009A689D" w:rsidP="00724E5B"/>
    <w:p w14:paraId="4F8E6866" w14:textId="2547E1AE" w:rsidR="002370A1" w:rsidRDefault="002370A1" w:rsidP="00724E5B"/>
    <w:p w14:paraId="51A994C5" w14:textId="71BD2B1F" w:rsidR="002370A1" w:rsidRDefault="002370A1" w:rsidP="00724E5B"/>
    <w:p w14:paraId="72B5A727" w14:textId="77777777" w:rsidR="00957296" w:rsidRDefault="00957296" w:rsidP="00724E5B"/>
    <w:p w14:paraId="6CA906F1" w14:textId="77777777" w:rsidR="00957296" w:rsidRDefault="00957296" w:rsidP="00724E5B">
      <w:pPr>
        <w:sectPr w:rsidR="00957296" w:rsidSect="009A689D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0103C624" w14:textId="08D4F433" w:rsidR="00957296" w:rsidRDefault="00957296" w:rsidP="00724E5B"/>
    <w:p w14:paraId="34F75164" w14:textId="44E04F2F" w:rsidR="002370A1" w:rsidRDefault="002370A1" w:rsidP="00724E5B">
      <w:proofErr w:type="spellStart"/>
      <w:r>
        <w:t>Client_id</w:t>
      </w:r>
      <w:proofErr w:type="spellEnd"/>
      <w:r>
        <w:tab/>
      </w:r>
      <w:r>
        <w:tab/>
      </w:r>
      <w:r w:rsidR="00B91026">
        <w:tab/>
      </w:r>
      <w:r w:rsidR="00B91026">
        <w:tab/>
      </w:r>
      <w:r>
        <w:sym w:font="Wingdings" w:char="F0E0"/>
      </w:r>
      <w:r>
        <w:t xml:space="preserve"> </w:t>
      </w:r>
      <w:proofErr w:type="spellStart"/>
      <w:r>
        <w:t>Client_firstname</w:t>
      </w:r>
      <w:proofErr w:type="spellEnd"/>
      <w:r>
        <w:t xml:space="preserve">, </w:t>
      </w:r>
      <w:proofErr w:type="spellStart"/>
      <w:r>
        <w:t>Client_lastname</w:t>
      </w:r>
      <w:proofErr w:type="spellEnd"/>
      <w:r>
        <w:t xml:space="preserve">, </w:t>
      </w:r>
      <w:proofErr w:type="spellStart"/>
      <w:r>
        <w:t>Client_cuurentLoanNumber</w:t>
      </w:r>
      <w:proofErr w:type="spellEnd"/>
      <w:r>
        <w:t xml:space="preserve">, </w:t>
      </w:r>
      <w:proofErr w:type="spellStart"/>
      <w:r>
        <w:t>Movie_name</w:t>
      </w:r>
      <w:proofErr w:type="spellEnd"/>
      <w:r>
        <w:t xml:space="preserve">, </w:t>
      </w:r>
      <w:proofErr w:type="spellStart"/>
      <w:r>
        <w:t>Tape_id</w:t>
      </w:r>
      <w:proofErr w:type="spellEnd"/>
    </w:p>
    <w:p w14:paraId="4194B731" w14:textId="177CAAE4" w:rsidR="002370A1" w:rsidRDefault="002370A1" w:rsidP="00724E5B">
      <w:proofErr w:type="spellStart"/>
      <w:r>
        <w:t>Movie_name</w:t>
      </w:r>
      <w:proofErr w:type="spellEnd"/>
      <w:r>
        <w:tab/>
      </w:r>
      <w:r>
        <w:tab/>
      </w:r>
      <w:r w:rsidR="00B91026">
        <w:tab/>
      </w:r>
      <w:r w:rsidR="00B91026">
        <w:tab/>
      </w:r>
      <w:r>
        <w:sym w:font="Wingdings" w:char="F0E0"/>
      </w:r>
      <w:r>
        <w:t xml:space="preserve"> </w:t>
      </w:r>
      <w:proofErr w:type="spellStart"/>
      <w:r>
        <w:t>Movie_filmType</w:t>
      </w:r>
      <w:proofErr w:type="spellEnd"/>
      <w:r>
        <w:t xml:space="preserve">, </w:t>
      </w:r>
      <w:proofErr w:type="spellStart"/>
      <w:r>
        <w:t>Movie_director</w:t>
      </w:r>
      <w:proofErr w:type="spellEnd"/>
      <w:r>
        <w:t xml:space="preserve">, </w:t>
      </w:r>
      <w:proofErr w:type="spellStart"/>
      <w:r>
        <w:t>Movie_minimumAgeRequired</w:t>
      </w:r>
      <w:proofErr w:type="spellEnd"/>
    </w:p>
    <w:p w14:paraId="33B798E1" w14:textId="2B55CBB6" w:rsidR="00957296" w:rsidRDefault="00B91026" w:rsidP="00724E5B">
      <w:proofErr w:type="spellStart"/>
      <w:r>
        <w:t>Tape_id</w:t>
      </w:r>
      <w:proofErr w:type="spellEnd"/>
      <w:r>
        <w:tab/>
      </w:r>
      <w:r>
        <w:tab/>
      </w:r>
      <w:r>
        <w:tab/>
      </w:r>
      <w:r>
        <w:tab/>
      </w:r>
      <w:r>
        <w:sym w:font="Wingdings" w:char="F0E0"/>
      </w:r>
      <w:proofErr w:type="spellStart"/>
      <w:r w:rsidR="00151710">
        <w:t>Movie_name</w:t>
      </w:r>
      <w:proofErr w:type="spellEnd"/>
      <w:r w:rsidR="00151710">
        <w:t xml:space="preserve">, </w:t>
      </w:r>
      <w:proofErr w:type="spellStart"/>
      <w:r>
        <w:t>Tape_purchaseDate</w:t>
      </w:r>
      <w:proofErr w:type="spellEnd"/>
      <w:r>
        <w:t xml:space="preserve">, </w:t>
      </w:r>
      <w:proofErr w:type="spellStart"/>
      <w:r>
        <w:t>TapeRentalShopLocation</w:t>
      </w:r>
      <w:proofErr w:type="spellEnd"/>
      <w:r>
        <w:t xml:space="preserve">, </w:t>
      </w:r>
      <w:proofErr w:type="spellStart"/>
      <w:r>
        <w:t>Tape_state</w:t>
      </w:r>
      <w:proofErr w:type="spellEnd"/>
    </w:p>
    <w:p w14:paraId="19F0E082" w14:textId="54AB72F5" w:rsidR="00B91026" w:rsidRDefault="00B91026" w:rsidP="00724E5B">
      <w:proofErr w:type="spellStart"/>
      <w:r>
        <w:t>Actors_firstname</w:t>
      </w:r>
      <w:proofErr w:type="spellEnd"/>
      <w:r>
        <w:t xml:space="preserve">, </w:t>
      </w:r>
      <w:proofErr w:type="spellStart"/>
      <w:r>
        <w:t>actor_lastname</w:t>
      </w:r>
      <w:proofErr w:type="spellEnd"/>
      <w:r>
        <w:tab/>
      </w:r>
      <w:r>
        <w:sym w:font="Wingdings" w:char="F0E0"/>
      </w:r>
      <w:proofErr w:type="spellStart"/>
      <w:r>
        <w:t>actors_dateOfBirth</w:t>
      </w:r>
      <w:proofErr w:type="spellEnd"/>
    </w:p>
    <w:sectPr w:rsidR="00B91026" w:rsidSect="009572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894FAF" w14:textId="77777777" w:rsidR="002F77E4" w:rsidRDefault="002F77E4" w:rsidP="009E3A4D">
      <w:pPr>
        <w:spacing w:after="0" w:line="240" w:lineRule="auto"/>
      </w:pPr>
      <w:r>
        <w:separator/>
      </w:r>
    </w:p>
  </w:endnote>
  <w:endnote w:type="continuationSeparator" w:id="0">
    <w:p w14:paraId="07BDBA2B" w14:textId="77777777" w:rsidR="002F77E4" w:rsidRDefault="002F77E4" w:rsidP="009E3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1C864E" w14:textId="77777777" w:rsidR="002F77E4" w:rsidRDefault="002F77E4" w:rsidP="009E3A4D">
      <w:pPr>
        <w:spacing w:after="0" w:line="240" w:lineRule="auto"/>
      </w:pPr>
      <w:r>
        <w:separator/>
      </w:r>
    </w:p>
  </w:footnote>
  <w:footnote w:type="continuationSeparator" w:id="0">
    <w:p w14:paraId="64E0DB9A" w14:textId="77777777" w:rsidR="002F77E4" w:rsidRDefault="002F77E4" w:rsidP="009E3A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06971"/>
    <w:multiLevelType w:val="hybridMultilevel"/>
    <w:tmpl w:val="008A14AC"/>
    <w:lvl w:ilvl="0" w:tplc="5C221F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E3923"/>
    <w:multiLevelType w:val="hybridMultilevel"/>
    <w:tmpl w:val="2A46330C"/>
    <w:lvl w:ilvl="0" w:tplc="359E6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810C0"/>
    <w:multiLevelType w:val="hybridMultilevel"/>
    <w:tmpl w:val="3370D8B0"/>
    <w:lvl w:ilvl="0" w:tplc="B546D8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E0A"/>
    <w:rsid w:val="000035B5"/>
    <w:rsid w:val="00004E0A"/>
    <w:rsid w:val="00030199"/>
    <w:rsid w:val="00095C4C"/>
    <w:rsid w:val="000E5636"/>
    <w:rsid w:val="0011647E"/>
    <w:rsid w:val="00123704"/>
    <w:rsid w:val="00131E39"/>
    <w:rsid w:val="00151710"/>
    <w:rsid w:val="001D73F8"/>
    <w:rsid w:val="00207624"/>
    <w:rsid w:val="00224EAF"/>
    <w:rsid w:val="00236DC9"/>
    <w:rsid w:val="002370A1"/>
    <w:rsid w:val="0025145A"/>
    <w:rsid w:val="002F360F"/>
    <w:rsid w:val="002F77E4"/>
    <w:rsid w:val="00310712"/>
    <w:rsid w:val="00355839"/>
    <w:rsid w:val="004016D8"/>
    <w:rsid w:val="00441717"/>
    <w:rsid w:val="00444CBC"/>
    <w:rsid w:val="004F1E45"/>
    <w:rsid w:val="005800C8"/>
    <w:rsid w:val="005904B1"/>
    <w:rsid w:val="005B5CDC"/>
    <w:rsid w:val="00650DCA"/>
    <w:rsid w:val="006D44FC"/>
    <w:rsid w:val="00724E5B"/>
    <w:rsid w:val="00760299"/>
    <w:rsid w:val="00820AA8"/>
    <w:rsid w:val="00852A60"/>
    <w:rsid w:val="008A037C"/>
    <w:rsid w:val="008E2AB6"/>
    <w:rsid w:val="009406A8"/>
    <w:rsid w:val="00957296"/>
    <w:rsid w:val="009A689D"/>
    <w:rsid w:val="009E3A4D"/>
    <w:rsid w:val="00A15351"/>
    <w:rsid w:val="00A21F0F"/>
    <w:rsid w:val="00A6173E"/>
    <w:rsid w:val="00B04178"/>
    <w:rsid w:val="00B23DCD"/>
    <w:rsid w:val="00B91026"/>
    <w:rsid w:val="00CE545C"/>
    <w:rsid w:val="00DD4D4C"/>
    <w:rsid w:val="00DF0C53"/>
    <w:rsid w:val="00EE6ECB"/>
    <w:rsid w:val="00F0712E"/>
    <w:rsid w:val="00F64C87"/>
    <w:rsid w:val="00F651C6"/>
    <w:rsid w:val="00FB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251A43"/>
  <w15:chartTrackingRefBased/>
  <w15:docId w15:val="{F772BA64-793E-4BA2-ADD5-242C5C69C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717"/>
  </w:style>
  <w:style w:type="paragraph" w:styleId="Titre1">
    <w:name w:val="heading 1"/>
    <w:basedOn w:val="Normal"/>
    <w:next w:val="Normal"/>
    <w:link w:val="Titre1Car"/>
    <w:uiPriority w:val="9"/>
    <w:qFormat/>
    <w:rsid w:val="00441717"/>
    <w:pPr>
      <w:pBdr>
        <w:bottom w:val="single" w:sz="12" w:space="1" w:color="2F5496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171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4"/>
    </w:rPr>
  </w:style>
  <w:style w:type="table" w:customStyle="1" w:styleId="Grilledutableau1">
    <w:name w:val="Grille du tableau1"/>
    <w:basedOn w:val="TableauNormal"/>
    <w:next w:val="Grilledutableau"/>
    <w:uiPriority w:val="39"/>
    <w:rsid w:val="00441717"/>
    <w:pPr>
      <w:spacing w:after="0" w:line="240" w:lineRule="auto"/>
      <w:ind w:firstLine="360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41717"/>
    <w:pPr>
      <w:ind w:left="720"/>
      <w:contextualSpacing/>
    </w:pPr>
  </w:style>
  <w:style w:type="table" w:styleId="Grilledutableau">
    <w:name w:val="Table Grid"/>
    <w:basedOn w:val="TableauNormal"/>
    <w:uiPriority w:val="39"/>
    <w:rsid w:val="00441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E3A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3A4D"/>
  </w:style>
  <w:style w:type="paragraph" w:styleId="Pieddepage">
    <w:name w:val="footer"/>
    <w:basedOn w:val="Normal"/>
    <w:link w:val="PieddepageCar"/>
    <w:uiPriority w:val="99"/>
    <w:unhideWhenUsed/>
    <w:rsid w:val="009E3A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3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1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uvenot%20nicolas\Documents\Mod&#232;les%20Office%20personnalis&#233;s\AnalyseMeris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AnalyseMerise.dotx</Template>
  <TotalTime>422</TotalTime>
  <Pages>6</Pages>
  <Words>799</Words>
  <Characters>4397</Characters>
  <Application>Microsoft Office Word</Application>
  <DocSecurity>0</DocSecurity>
  <Lines>36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18</vt:i4>
      </vt:variant>
    </vt:vector>
  </HeadingPairs>
  <TitlesOfParts>
    <vt:vector size="19" baseType="lpstr">
      <vt:lpstr>Gestion emprunt bibliotheque</vt:lpstr>
      <vt:lpstr/>
      <vt:lpstr>Club Vidéo</vt:lpstr>
      <vt:lpstr>Analyse : L’interview</vt:lpstr>
      <vt:lpstr/>
      <vt:lpstr/>
      <vt:lpstr/>
      <vt:lpstr/>
      <vt:lpstr/>
      <vt:lpstr/>
      <vt:lpstr/>
      <vt:lpstr/>
      <vt:lpstr/>
      <vt:lpstr/>
      <vt:lpstr/>
      <vt:lpstr>Le dictionnaire de données</vt:lpstr>
      <vt:lpstr/>
      <vt:lpstr>Règles de gestion</vt:lpstr>
      <vt:lpstr>Modèle conceptuel</vt:lpstr>
    </vt:vector>
  </TitlesOfParts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Gestion emprunt bibliotheque</dc:title>
  <dc:subject/>
  <dc:creator>thouvenot nicolas</dc:creator>
  <cp:keywords/>
  <dc:description/>
  <cp:lastModifiedBy>Nicolas Thouvenot</cp:lastModifiedBy>
  <cp:revision>26</cp:revision>
  <dcterms:created xsi:type="dcterms:W3CDTF">2020-08-03T06:53:00Z</dcterms:created>
  <dcterms:modified xsi:type="dcterms:W3CDTF">2020-08-04T14:47:00Z</dcterms:modified>
</cp:coreProperties>
</file>